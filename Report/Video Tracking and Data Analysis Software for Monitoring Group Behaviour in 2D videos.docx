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FA6626" w14:textId="77777777" w:rsidR="00536C05" w:rsidRPr="00F673E9" w:rsidRDefault="00536C05" w:rsidP="004C12FA">
      <w:pPr>
        <w:rPr>
          <w:rFonts w:cs="Times New Roman"/>
        </w:rPr>
      </w:pPr>
    </w:p>
    <w:p w14:paraId="0E2D9DC5" w14:textId="77777777" w:rsidR="00806CFF" w:rsidRPr="00F673E9" w:rsidRDefault="00806CFF" w:rsidP="004C12FA">
      <w:pPr>
        <w:rPr>
          <w:rFonts w:cs="Times New Roman"/>
        </w:rPr>
      </w:pPr>
    </w:p>
    <w:p w14:paraId="070A3981" w14:textId="77777777" w:rsidR="00806CFF" w:rsidRPr="00F673E9" w:rsidRDefault="00806CFF" w:rsidP="004C12FA">
      <w:pPr>
        <w:rPr>
          <w:rFonts w:cs="Times New Roman"/>
        </w:rPr>
      </w:pPr>
    </w:p>
    <w:p w14:paraId="2E4CC06A" w14:textId="77777777" w:rsidR="00DB78FA" w:rsidRPr="00F673E9" w:rsidRDefault="00DB78FA" w:rsidP="004C12FA">
      <w:pPr>
        <w:rPr>
          <w:rFonts w:cs="Times New Roman"/>
          <w:lang w:val="en-US"/>
        </w:rPr>
      </w:pPr>
    </w:p>
    <w:p w14:paraId="517E5EF9" w14:textId="77777777" w:rsidR="00DB78FA" w:rsidRPr="00F673E9" w:rsidRDefault="00DB78FA" w:rsidP="004C12FA">
      <w:pPr>
        <w:rPr>
          <w:rFonts w:cs="Times New Roman"/>
          <w:lang w:val="en-US"/>
        </w:rPr>
      </w:pPr>
    </w:p>
    <w:p w14:paraId="780E66B2" w14:textId="77777777" w:rsidR="00806CFF" w:rsidRPr="00F673E9" w:rsidRDefault="00CB18C4" w:rsidP="008A08A1">
      <w:pPr>
        <w:jc w:val="center"/>
        <w:rPr>
          <w:rFonts w:cs="Times New Roman"/>
          <w:b/>
          <w:sz w:val="36"/>
          <w:lang w:val="en-US"/>
        </w:rPr>
      </w:pPr>
      <w:r w:rsidRPr="00F673E9">
        <w:rPr>
          <w:rFonts w:cs="Times New Roman"/>
          <w:b/>
          <w:sz w:val="36"/>
          <w:lang w:val="en-US"/>
        </w:rPr>
        <w:t>Video Tracking and Data Analysis Software for Monitoring Group Behaviour in 2D videos</w:t>
      </w:r>
    </w:p>
    <w:p w14:paraId="5B86BE9D" w14:textId="77777777" w:rsidR="00806CFF" w:rsidRPr="00F673E9" w:rsidRDefault="00806CFF" w:rsidP="004C12FA">
      <w:pPr>
        <w:rPr>
          <w:rFonts w:cs="Times New Roman"/>
        </w:rPr>
      </w:pPr>
    </w:p>
    <w:p w14:paraId="5B4B61ED" w14:textId="77777777" w:rsidR="00DB78FA" w:rsidRPr="00F673E9" w:rsidRDefault="00DB78FA" w:rsidP="004C12FA">
      <w:pPr>
        <w:rPr>
          <w:rFonts w:cs="Times New Roman"/>
        </w:rPr>
      </w:pPr>
    </w:p>
    <w:p w14:paraId="75F8B994" w14:textId="63337FC8" w:rsidR="00DB78FA" w:rsidRPr="00F673E9" w:rsidRDefault="00DB78FA" w:rsidP="00B94D59">
      <w:pPr>
        <w:jc w:val="center"/>
        <w:rPr>
          <w:rFonts w:cs="Times New Roman"/>
        </w:rPr>
      </w:pPr>
      <w:r w:rsidRPr="00F673E9">
        <w:rPr>
          <w:rFonts w:cs="Times New Roman"/>
        </w:rPr>
        <w:t xml:space="preserve">Final Report for </w:t>
      </w:r>
      <w:r w:rsidR="00B94D59" w:rsidRPr="00F673E9">
        <w:rPr>
          <w:rFonts w:cs="Times New Roman"/>
        </w:rPr>
        <w:t>CS39440 Major Project</w:t>
      </w:r>
    </w:p>
    <w:p w14:paraId="61F465F7" w14:textId="77777777" w:rsidR="00DB78FA" w:rsidRPr="00F673E9" w:rsidRDefault="00DB78FA" w:rsidP="008A08A1">
      <w:pPr>
        <w:jc w:val="center"/>
        <w:rPr>
          <w:rFonts w:cs="Times New Roman"/>
        </w:rPr>
      </w:pPr>
    </w:p>
    <w:p w14:paraId="77F890AA" w14:textId="0D680896" w:rsidR="00DB78FA" w:rsidRPr="00F673E9" w:rsidRDefault="00DB78FA" w:rsidP="008A08A1">
      <w:pPr>
        <w:jc w:val="center"/>
        <w:rPr>
          <w:rFonts w:cs="Times New Roman"/>
          <w:lang w:val="en-US"/>
        </w:rPr>
      </w:pPr>
      <w:r w:rsidRPr="00F673E9">
        <w:rPr>
          <w:rFonts w:cs="Times New Roman"/>
          <w:i/>
          <w:lang w:val="en-US"/>
        </w:rPr>
        <w:t>Author</w:t>
      </w:r>
      <w:r w:rsidRPr="00F673E9">
        <w:rPr>
          <w:rFonts w:cs="Times New Roman"/>
          <w:lang w:val="en-US"/>
        </w:rPr>
        <w:t xml:space="preserve">: </w:t>
      </w:r>
      <w:r w:rsidR="00243029" w:rsidRPr="00F673E9">
        <w:rPr>
          <w:rFonts w:cs="Times New Roman"/>
          <w:lang w:val="en-US"/>
        </w:rPr>
        <w:t>Oliwia Marek</w:t>
      </w:r>
      <w:r w:rsidRPr="00F673E9">
        <w:rPr>
          <w:rFonts w:cs="Times New Roman"/>
          <w:lang w:val="en-US"/>
        </w:rPr>
        <w:t xml:space="preserve"> (</w:t>
      </w:r>
      <w:r w:rsidR="00243029" w:rsidRPr="00F673E9">
        <w:rPr>
          <w:rFonts w:cs="Times New Roman"/>
          <w:lang w:val="en-US"/>
        </w:rPr>
        <w:t>okm@aber.ac.uk</w:t>
      </w:r>
      <w:r w:rsidRPr="00F673E9">
        <w:rPr>
          <w:rFonts w:cs="Times New Roman"/>
          <w:lang w:val="en-US"/>
        </w:rPr>
        <w:t>)</w:t>
      </w:r>
    </w:p>
    <w:p w14:paraId="15D2C518" w14:textId="0C0E70B2" w:rsidR="00DB78FA" w:rsidRPr="00F673E9" w:rsidRDefault="00DB78FA" w:rsidP="008A08A1">
      <w:pPr>
        <w:jc w:val="center"/>
        <w:rPr>
          <w:rFonts w:cs="Times New Roman"/>
        </w:rPr>
      </w:pPr>
      <w:r w:rsidRPr="00F673E9">
        <w:rPr>
          <w:rFonts w:cs="Times New Roman"/>
          <w:i/>
        </w:rPr>
        <w:t>Supervisor</w:t>
      </w:r>
      <w:r w:rsidRPr="00F673E9">
        <w:rPr>
          <w:rFonts w:cs="Times New Roman"/>
        </w:rPr>
        <w:t xml:space="preserve">: Dr. </w:t>
      </w:r>
      <w:r w:rsidR="00243029" w:rsidRPr="00F673E9">
        <w:rPr>
          <w:rFonts w:cs="Times New Roman"/>
        </w:rPr>
        <w:t xml:space="preserve">Otar Akanyeti </w:t>
      </w:r>
      <w:r w:rsidRPr="00F673E9">
        <w:rPr>
          <w:rFonts w:cs="Times New Roman"/>
        </w:rPr>
        <w:t>(</w:t>
      </w:r>
      <w:r w:rsidR="00243029" w:rsidRPr="00F673E9">
        <w:rPr>
          <w:rFonts w:cs="Times New Roman"/>
        </w:rPr>
        <w:t>ota1</w:t>
      </w:r>
      <w:r w:rsidRPr="00F673E9">
        <w:rPr>
          <w:rFonts w:cs="Times New Roman"/>
        </w:rPr>
        <w:t>@aber.ac.uk)</w:t>
      </w:r>
    </w:p>
    <w:p w14:paraId="51DFDC98" w14:textId="77777777" w:rsidR="00DB78FA" w:rsidRPr="00F673E9" w:rsidRDefault="00DB78FA" w:rsidP="008A08A1">
      <w:pPr>
        <w:jc w:val="center"/>
        <w:rPr>
          <w:rFonts w:cs="Times New Roman"/>
        </w:rPr>
      </w:pPr>
    </w:p>
    <w:p w14:paraId="141E99E0" w14:textId="52A8781A" w:rsidR="004E63C0" w:rsidRPr="00F673E9" w:rsidRDefault="005F62BC" w:rsidP="008A08A1">
      <w:pPr>
        <w:jc w:val="center"/>
        <w:rPr>
          <w:rFonts w:cs="Times New Roman"/>
        </w:rPr>
      </w:pPr>
      <w:r w:rsidRPr="00F673E9">
        <w:rPr>
          <w:rFonts w:cs="Times New Roman"/>
        </w:rPr>
        <w:t>2</w:t>
      </w:r>
      <w:r w:rsidR="00417FE2">
        <w:rPr>
          <w:rFonts w:cs="Times New Roman"/>
        </w:rPr>
        <w:t>5</w:t>
      </w:r>
      <w:r w:rsidR="00417FE2">
        <w:rPr>
          <w:rFonts w:cs="Times New Roman"/>
          <w:vertAlign w:val="superscript"/>
        </w:rPr>
        <w:t>th</w:t>
      </w:r>
      <w:r w:rsidRPr="00F673E9">
        <w:rPr>
          <w:rFonts w:cs="Times New Roman"/>
        </w:rPr>
        <w:t xml:space="preserve"> </w:t>
      </w:r>
      <w:r w:rsidR="00417FE2">
        <w:rPr>
          <w:rFonts w:cs="Times New Roman"/>
        </w:rPr>
        <w:t>April</w:t>
      </w:r>
      <w:r w:rsidR="004E63C0" w:rsidRPr="00F673E9">
        <w:rPr>
          <w:rFonts w:cs="Times New Roman"/>
        </w:rPr>
        <w:t xml:space="preserve"> 201</w:t>
      </w:r>
      <w:r w:rsidRPr="00F673E9">
        <w:rPr>
          <w:rFonts w:cs="Times New Roman"/>
        </w:rPr>
        <w:t>8</w:t>
      </w:r>
    </w:p>
    <w:p w14:paraId="7501D401" w14:textId="77777777" w:rsidR="004E63C0" w:rsidRPr="00F673E9" w:rsidRDefault="004E63C0" w:rsidP="008A08A1">
      <w:pPr>
        <w:jc w:val="center"/>
        <w:rPr>
          <w:rFonts w:cs="Times New Roman"/>
        </w:rPr>
      </w:pPr>
    </w:p>
    <w:p w14:paraId="622F1BF4" w14:textId="0CC1EFFB" w:rsidR="004E63C0" w:rsidRPr="00F673E9" w:rsidRDefault="004E63C0" w:rsidP="008A08A1">
      <w:pPr>
        <w:jc w:val="center"/>
        <w:rPr>
          <w:rFonts w:cs="Times New Roman"/>
        </w:rPr>
      </w:pPr>
      <w:r w:rsidRPr="00F673E9">
        <w:rPr>
          <w:rFonts w:cs="Times New Roman"/>
        </w:rPr>
        <w:t xml:space="preserve">Version </w:t>
      </w:r>
      <w:r w:rsidR="00D95D68">
        <w:rPr>
          <w:rFonts w:cs="Times New Roman"/>
        </w:rPr>
        <w:t>0</w:t>
      </w:r>
      <w:r w:rsidRPr="00F673E9">
        <w:rPr>
          <w:rFonts w:cs="Times New Roman"/>
        </w:rPr>
        <w:t>.</w:t>
      </w:r>
      <w:r w:rsidR="007246A4">
        <w:rPr>
          <w:rFonts w:cs="Times New Roman"/>
        </w:rPr>
        <w:t>5</w:t>
      </w:r>
      <w:bookmarkStart w:id="0" w:name="_GoBack"/>
      <w:bookmarkEnd w:id="0"/>
      <w:r w:rsidRPr="00F673E9">
        <w:rPr>
          <w:rFonts w:cs="Times New Roman"/>
        </w:rPr>
        <w:t xml:space="preserve"> (Draft)</w:t>
      </w:r>
    </w:p>
    <w:p w14:paraId="44504791" w14:textId="77777777" w:rsidR="004E63C0" w:rsidRPr="00F673E9" w:rsidRDefault="004E63C0" w:rsidP="008A08A1">
      <w:pPr>
        <w:jc w:val="center"/>
        <w:rPr>
          <w:rFonts w:cs="Times New Roman"/>
        </w:rPr>
      </w:pPr>
    </w:p>
    <w:p w14:paraId="56D65D0B" w14:textId="77777777" w:rsidR="004E63C0" w:rsidRPr="00F673E9" w:rsidRDefault="004E63C0" w:rsidP="008A08A1">
      <w:pPr>
        <w:jc w:val="center"/>
        <w:rPr>
          <w:rFonts w:cs="Times New Roman"/>
        </w:rPr>
      </w:pPr>
    </w:p>
    <w:p w14:paraId="78BC40E4" w14:textId="77777777" w:rsidR="004E63C0" w:rsidRPr="00F673E9" w:rsidRDefault="004E63C0" w:rsidP="008A08A1">
      <w:pPr>
        <w:jc w:val="center"/>
        <w:rPr>
          <w:rFonts w:cs="Times New Roman"/>
        </w:rPr>
      </w:pPr>
    </w:p>
    <w:p w14:paraId="6912591F" w14:textId="77777777" w:rsidR="004E63C0" w:rsidRPr="00F673E9" w:rsidRDefault="004E63C0" w:rsidP="008A08A1">
      <w:pPr>
        <w:jc w:val="center"/>
        <w:rPr>
          <w:rFonts w:cs="Times New Roman"/>
        </w:rPr>
      </w:pPr>
    </w:p>
    <w:p w14:paraId="7FF1E27C" w14:textId="7A30AD46" w:rsidR="004E63C0" w:rsidRPr="00F673E9" w:rsidRDefault="004E63C0" w:rsidP="008A08A1">
      <w:pPr>
        <w:jc w:val="center"/>
        <w:rPr>
          <w:rFonts w:cs="Times New Roman"/>
        </w:rPr>
      </w:pPr>
      <w:r w:rsidRPr="00F673E9">
        <w:rPr>
          <w:rFonts w:cs="Times New Roman"/>
        </w:rPr>
        <w:t>This report is submitted as partial fulfilment of a B</w:t>
      </w:r>
      <w:r w:rsidR="00D27B04" w:rsidRPr="00F673E9">
        <w:rPr>
          <w:rFonts w:cs="Times New Roman"/>
        </w:rPr>
        <w:t xml:space="preserve">Sc </w:t>
      </w:r>
      <w:r w:rsidRPr="00F673E9">
        <w:rPr>
          <w:rFonts w:cs="Times New Roman"/>
        </w:rPr>
        <w:t>degree in</w:t>
      </w:r>
      <w:r w:rsidRPr="00F673E9">
        <w:rPr>
          <w:rFonts w:cs="Times New Roman"/>
        </w:rPr>
        <w:br/>
      </w:r>
      <w:r w:rsidR="00DE727F" w:rsidRPr="00F673E9">
        <w:rPr>
          <w:rFonts w:cs="Times New Roman"/>
        </w:rPr>
        <w:t>Artificial Intelligence and Robotics</w:t>
      </w:r>
      <w:r w:rsidR="008C2BC0" w:rsidRPr="00F673E9">
        <w:rPr>
          <w:rFonts w:cs="Times New Roman"/>
        </w:rPr>
        <w:t xml:space="preserve"> </w:t>
      </w:r>
      <w:r w:rsidR="00DE727F" w:rsidRPr="00F673E9">
        <w:rPr>
          <w:rFonts w:cs="Times New Roman"/>
        </w:rPr>
        <w:t>(GH7P)</w:t>
      </w:r>
    </w:p>
    <w:p w14:paraId="7D8AA248" w14:textId="77777777" w:rsidR="00806CFF" w:rsidRPr="00F673E9" w:rsidRDefault="00806CFF" w:rsidP="008A08A1">
      <w:pPr>
        <w:jc w:val="center"/>
        <w:rPr>
          <w:rFonts w:cs="Times New Roman"/>
        </w:rPr>
      </w:pPr>
    </w:p>
    <w:p w14:paraId="4A80B272" w14:textId="77777777" w:rsidR="00806CFF" w:rsidRPr="00F673E9" w:rsidRDefault="00806CFF" w:rsidP="004C12FA">
      <w:pPr>
        <w:rPr>
          <w:rFonts w:cs="Times New Roman"/>
          <w:lang w:val="en-US"/>
        </w:rPr>
      </w:pPr>
    </w:p>
    <w:p w14:paraId="464A96DB" w14:textId="77777777" w:rsidR="00DB78FA" w:rsidRPr="00F673E9" w:rsidRDefault="00DB78FA" w:rsidP="004C12FA">
      <w:pPr>
        <w:rPr>
          <w:rFonts w:cs="Times New Roman"/>
          <w:lang w:val="en-US"/>
        </w:rPr>
      </w:pPr>
    </w:p>
    <w:p w14:paraId="368A286D" w14:textId="77777777" w:rsidR="003268BD" w:rsidRPr="00F673E9" w:rsidRDefault="003268BD" w:rsidP="004C12FA">
      <w:pPr>
        <w:rPr>
          <w:rFonts w:cs="Times New Roman"/>
        </w:rPr>
      </w:pPr>
    </w:p>
    <w:p w14:paraId="6D3DA168" w14:textId="77777777" w:rsidR="004E63C0" w:rsidRPr="00F673E9" w:rsidRDefault="004E63C0" w:rsidP="004C12FA">
      <w:pPr>
        <w:rPr>
          <w:rFonts w:cs="Times New Roman"/>
        </w:rPr>
      </w:pPr>
    </w:p>
    <w:p w14:paraId="7065FB61" w14:textId="77777777" w:rsidR="004E63C0" w:rsidRPr="00F673E9" w:rsidRDefault="004E63C0" w:rsidP="004C12FA">
      <w:pPr>
        <w:rPr>
          <w:rFonts w:cs="Times New Roman"/>
        </w:rPr>
      </w:pPr>
    </w:p>
    <w:p w14:paraId="1369A7F6" w14:textId="77777777" w:rsidR="004E63C0" w:rsidRPr="00F673E9" w:rsidRDefault="004E63C0" w:rsidP="004C12FA">
      <w:pPr>
        <w:rPr>
          <w:rFonts w:cs="Times New Roman"/>
        </w:rPr>
      </w:pPr>
    </w:p>
    <w:p w14:paraId="575D3540" w14:textId="77777777" w:rsidR="004E63C0" w:rsidRPr="00F673E9" w:rsidRDefault="004E63C0" w:rsidP="004C12FA">
      <w:pPr>
        <w:rPr>
          <w:rFonts w:cs="Times New Roman"/>
        </w:rPr>
      </w:pPr>
    </w:p>
    <w:p w14:paraId="2DD0AA86" w14:textId="77777777" w:rsidR="004E63C0" w:rsidRPr="00F673E9" w:rsidRDefault="004E63C0" w:rsidP="004C12FA">
      <w:pPr>
        <w:rPr>
          <w:rFonts w:cs="Times New Roman"/>
        </w:rPr>
      </w:pPr>
    </w:p>
    <w:p w14:paraId="392A9B17" w14:textId="77777777" w:rsidR="004E63C0" w:rsidRPr="00F673E9" w:rsidRDefault="004E63C0" w:rsidP="004C12FA">
      <w:pPr>
        <w:rPr>
          <w:rFonts w:cs="Times New Roman"/>
        </w:rPr>
      </w:pPr>
    </w:p>
    <w:p w14:paraId="328C94FA" w14:textId="77777777" w:rsidR="004E63C0" w:rsidRPr="00F673E9" w:rsidRDefault="004E63C0" w:rsidP="004C12FA">
      <w:pPr>
        <w:rPr>
          <w:rFonts w:cs="Times New Roman"/>
        </w:rPr>
      </w:pPr>
    </w:p>
    <w:p w14:paraId="563C0992" w14:textId="77777777" w:rsidR="004E63C0" w:rsidRPr="00F673E9" w:rsidRDefault="004E63C0" w:rsidP="004C12FA">
      <w:pPr>
        <w:rPr>
          <w:rFonts w:cs="Times New Roman"/>
        </w:rPr>
      </w:pPr>
    </w:p>
    <w:p w14:paraId="5847FC35" w14:textId="77777777" w:rsidR="004E63C0" w:rsidRPr="00F673E9" w:rsidRDefault="004E63C0" w:rsidP="004C12FA">
      <w:pPr>
        <w:rPr>
          <w:rFonts w:cs="Times New Roman"/>
        </w:rPr>
      </w:pPr>
    </w:p>
    <w:p w14:paraId="5CA352BF" w14:textId="77777777" w:rsidR="004E63C0" w:rsidRPr="00F673E9" w:rsidRDefault="004E63C0" w:rsidP="004C12FA">
      <w:pPr>
        <w:rPr>
          <w:rFonts w:cs="Times New Roman"/>
        </w:rPr>
      </w:pPr>
    </w:p>
    <w:p w14:paraId="00AA4CE5" w14:textId="77777777" w:rsidR="004E63C0" w:rsidRPr="00F673E9" w:rsidRDefault="004E63C0" w:rsidP="004C12FA">
      <w:pPr>
        <w:rPr>
          <w:rFonts w:cs="Times New Roman"/>
        </w:rPr>
      </w:pPr>
    </w:p>
    <w:p w14:paraId="2054A910" w14:textId="77777777" w:rsidR="004E63C0" w:rsidRPr="00F673E9" w:rsidRDefault="004E63C0" w:rsidP="004C12FA">
      <w:pPr>
        <w:rPr>
          <w:rFonts w:cs="Times New Roman"/>
        </w:rPr>
      </w:pPr>
    </w:p>
    <w:p w14:paraId="6AE6834F" w14:textId="77777777" w:rsidR="004E63C0" w:rsidRPr="00F673E9" w:rsidRDefault="004E63C0" w:rsidP="004C12FA">
      <w:pPr>
        <w:rPr>
          <w:rFonts w:cs="Times New Roman"/>
        </w:rPr>
      </w:pPr>
      <w:r w:rsidRPr="00F673E9">
        <w:rPr>
          <w:rFonts w:cs="Times New Roman"/>
        </w:rPr>
        <w:t xml:space="preserve">Department of Computer Science </w:t>
      </w:r>
    </w:p>
    <w:p w14:paraId="28485165" w14:textId="77777777" w:rsidR="004E63C0" w:rsidRPr="00F673E9" w:rsidRDefault="004E63C0" w:rsidP="004C12FA">
      <w:pPr>
        <w:rPr>
          <w:rFonts w:cs="Times New Roman"/>
        </w:rPr>
      </w:pPr>
      <w:r w:rsidRPr="00F673E9">
        <w:rPr>
          <w:rFonts w:cs="Times New Roman"/>
        </w:rPr>
        <w:t xml:space="preserve">Aberystwyth University </w:t>
      </w:r>
    </w:p>
    <w:p w14:paraId="796749E8" w14:textId="77777777" w:rsidR="004E63C0" w:rsidRPr="00F673E9" w:rsidRDefault="004E63C0" w:rsidP="004C12FA">
      <w:pPr>
        <w:rPr>
          <w:rFonts w:cs="Times New Roman"/>
        </w:rPr>
      </w:pPr>
      <w:r w:rsidRPr="00F673E9">
        <w:rPr>
          <w:rFonts w:cs="Times New Roman"/>
        </w:rPr>
        <w:t xml:space="preserve">Aberystwyth </w:t>
      </w:r>
    </w:p>
    <w:p w14:paraId="0A8B4EA8" w14:textId="77777777" w:rsidR="004E63C0" w:rsidRPr="00F673E9" w:rsidRDefault="004E63C0" w:rsidP="004C12FA">
      <w:pPr>
        <w:rPr>
          <w:rFonts w:cs="Times New Roman"/>
        </w:rPr>
      </w:pPr>
      <w:r w:rsidRPr="00F673E9">
        <w:rPr>
          <w:rFonts w:cs="Times New Roman"/>
        </w:rPr>
        <w:t>Ceredigion</w:t>
      </w:r>
    </w:p>
    <w:p w14:paraId="1D5542CC" w14:textId="77777777" w:rsidR="004E63C0" w:rsidRPr="00F673E9" w:rsidRDefault="004E63C0" w:rsidP="004C12FA">
      <w:pPr>
        <w:rPr>
          <w:rFonts w:cs="Times New Roman"/>
        </w:rPr>
      </w:pPr>
      <w:r w:rsidRPr="00F673E9">
        <w:rPr>
          <w:rFonts w:cs="Times New Roman"/>
        </w:rPr>
        <w:t>SY23 3DB</w:t>
      </w:r>
    </w:p>
    <w:p w14:paraId="6AF055B0" w14:textId="77777777" w:rsidR="004E63C0" w:rsidRPr="00F673E9" w:rsidRDefault="004E63C0" w:rsidP="004C12FA">
      <w:pPr>
        <w:rPr>
          <w:rFonts w:cs="Times New Roman"/>
        </w:rPr>
      </w:pPr>
      <w:r w:rsidRPr="00F673E9">
        <w:rPr>
          <w:rFonts w:cs="Times New Roman"/>
        </w:rPr>
        <w:t>Wales, UK</w:t>
      </w:r>
    </w:p>
    <w:p w14:paraId="21142904" w14:textId="77777777" w:rsidR="003268BD" w:rsidRPr="00F673E9" w:rsidRDefault="003268BD" w:rsidP="004C12FA">
      <w:pPr>
        <w:rPr>
          <w:rFonts w:cs="Times New Roman"/>
        </w:rPr>
      </w:pPr>
    </w:p>
    <w:p w14:paraId="1D763D78" w14:textId="77777777" w:rsidR="003268BD" w:rsidRPr="00F673E9" w:rsidRDefault="003268BD" w:rsidP="004C12FA">
      <w:pPr>
        <w:rPr>
          <w:rFonts w:cs="Times New Roman"/>
        </w:rPr>
      </w:pPr>
    </w:p>
    <w:p w14:paraId="5C20F537" w14:textId="77777777" w:rsidR="003268BD" w:rsidRPr="00F673E9" w:rsidRDefault="003268BD" w:rsidP="004C12FA">
      <w:pPr>
        <w:rPr>
          <w:rFonts w:cs="Times New Roman"/>
        </w:rPr>
      </w:pPr>
    </w:p>
    <w:p w14:paraId="776C29E6" w14:textId="77777777" w:rsidR="003268BD" w:rsidRPr="00F673E9" w:rsidRDefault="003268BD" w:rsidP="004C12FA">
      <w:pPr>
        <w:rPr>
          <w:rFonts w:cs="Times New Roman"/>
        </w:rPr>
      </w:pPr>
    </w:p>
    <w:p w14:paraId="0B90647A" w14:textId="77777777" w:rsidR="003268BD" w:rsidRPr="00F673E9" w:rsidRDefault="003268BD" w:rsidP="004C12FA">
      <w:pPr>
        <w:rPr>
          <w:rFonts w:cs="Times New Roman"/>
        </w:rPr>
      </w:pPr>
    </w:p>
    <w:p w14:paraId="3D6B62FA" w14:textId="77777777" w:rsidR="003268BD" w:rsidRPr="00F673E9" w:rsidRDefault="003268BD" w:rsidP="004C12FA">
      <w:pPr>
        <w:rPr>
          <w:rFonts w:cs="Times New Roman"/>
        </w:rPr>
      </w:pPr>
    </w:p>
    <w:p w14:paraId="5BC0F5AC" w14:textId="77777777" w:rsidR="003268BD" w:rsidRPr="00F673E9" w:rsidRDefault="003268BD" w:rsidP="004C12FA">
      <w:pPr>
        <w:rPr>
          <w:rFonts w:cs="Times New Roman"/>
        </w:rPr>
      </w:pPr>
      <w:r w:rsidRPr="00F673E9">
        <w:rPr>
          <w:rFonts w:cs="Times New Roman"/>
        </w:rPr>
        <w:tab/>
      </w:r>
    </w:p>
    <w:p w14:paraId="149DB40F" w14:textId="77777777" w:rsidR="003268BD" w:rsidRPr="00F673E9" w:rsidRDefault="003268BD" w:rsidP="004C12FA">
      <w:pPr>
        <w:rPr>
          <w:rFonts w:cs="Times New Roman"/>
        </w:rPr>
      </w:pPr>
    </w:p>
    <w:p w14:paraId="01115E7F" w14:textId="77777777" w:rsidR="00BE51BE" w:rsidRPr="00F673E9" w:rsidRDefault="00BE51BE" w:rsidP="004C12FA">
      <w:pPr>
        <w:rPr>
          <w:rFonts w:cs="Times New Roman"/>
          <w:b/>
        </w:rPr>
      </w:pPr>
      <w:r w:rsidRPr="00F673E9">
        <w:rPr>
          <w:rFonts w:cs="Times New Roman"/>
        </w:rPr>
        <w:br w:type="page"/>
      </w:r>
      <w:r w:rsidRPr="00F673E9">
        <w:rPr>
          <w:rFonts w:cs="Times New Roman"/>
          <w:b/>
        </w:rPr>
        <w:lastRenderedPageBreak/>
        <w:t>Declaration of originality</w:t>
      </w:r>
    </w:p>
    <w:p w14:paraId="1262E6B6" w14:textId="77777777" w:rsidR="00BE51BE" w:rsidRPr="00F673E9" w:rsidRDefault="00BE51BE" w:rsidP="004C12FA">
      <w:pPr>
        <w:rPr>
          <w:rFonts w:cs="Times New Roman"/>
        </w:rPr>
      </w:pPr>
    </w:p>
    <w:p w14:paraId="77398CE9" w14:textId="77777777" w:rsidR="00BE51BE" w:rsidRPr="00F673E9" w:rsidRDefault="00BE51BE" w:rsidP="004C12FA">
      <w:pPr>
        <w:rPr>
          <w:rFonts w:cs="Times New Roman"/>
          <w:lang w:val="en-US"/>
        </w:rPr>
      </w:pPr>
      <w:r w:rsidRPr="00F673E9">
        <w:rPr>
          <w:rFonts w:cs="Times New Roman"/>
          <w:lang w:val="en-US"/>
        </w:rPr>
        <w:t>I confirm that:</w:t>
      </w:r>
      <w:r w:rsidR="008E4179" w:rsidRPr="00F673E9">
        <w:rPr>
          <w:rFonts w:cs="Times New Roman"/>
          <w:lang w:val="en-US"/>
        </w:rPr>
        <w:br/>
      </w:r>
    </w:p>
    <w:p w14:paraId="75DFC635" w14:textId="77777777" w:rsidR="00D34264" w:rsidRPr="00F673E9" w:rsidRDefault="00D34264" w:rsidP="00770842">
      <w:pPr>
        <w:pStyle w:val="ListParagraph"/>
        <w:numPr>
          <w:ilvl w:val="0"/>
          <w:numId w:val="6"/>
        </w:numPr>
        <w:jc w:val="both"/>
        <w:rPr>
          <w:rFonts w:cs="Times New Roman"/>
          <w:lang w:val="en-US"/>
        </w:rPr>
      </w:pPr>
      <w:r w:rsidRPr="00F673E9">
        <w:rPr>
          <w:rFonts w:cs="Times New Roman"/>
          <w:lang w:val="en-US"/>
        </w:rPr>
        <w:t xml:space="preserve">This submission is my own work, except where clearly indicated. </w:t>
      </w:r>
    </w:p>
    <w:p w14:paraId="24C3D5B8" w14:textId="77777777" w:rsidR="00D34264" w:rsidRPr="00F673E9" w:rsidRDefault="00D34264" w:rsidP="00770842">
      <w:pPr>
        <w:pStyle w:val="ListParagraph"/>
        <w:jc w:val="both"/>
        <w:rPr>
          <w:rFonts w:cs="Times New Roman"/>
          <w:lang w:val="en-US"/>
        </w:rPr>
      </w:pPr>
    </w:p>
    <w:p w14:paraId="07EAAE11" w14:textId="77777777" w:rsidR="00D34264" w:rsidRPr="00F673E9" w:rsidRDefault="00D34264" w:rsidP="00770842">
      <w:pPr>
        <w:pStyle w:val="ListParagraph"/>
        <w:numPr>
          <w:ilvl w:val="0"/>
          <w:numId w:val="6"/>
        </w:numPr>
        <w:jc w:val="both"/>
        <w:rPr>
          <w:rFonts w:cs="Times New Roman"/>
          <w:lang w:val="en-US"/>
        </w:rPr>
      </w:pPr>
      <w:r w:rsidRPr="00F673E9">
        <w:rPr>
          <w:rFonts w:cs="Times New Roman"/>
          <w:lang w:val="en-US"/>
        </w:rPr>
        <w:t xml:space="preserve">I understand that there are severe penalties for Unacceptable Academic Practice, which can lead to loss of marks or even the withholding of a degree. </w:t>
      </w:r>
    </w:p>
    <w:p w14:paraId="51247AD2" w14:textId="77777777" w:rsidR="00D34264" w:rsidRPr="00F673E9" w:rsidRDefault="00D34264" w:rsidP="00770842">
      <w:pPr>
        <w:pStyle w:val="ListParagraph"/>
        <w:jc w:val="both"/>
        <w:rPr>
          <w:rFonts w:cs="Times New Roman"/>
          <w:lang w:val="en-US"/>
        </w:rPr>
      </w:pPr>
    </w:p>
    <w:p w14:paraId="7F88B06A" w14:textId="77777777" w:rsidR="00D34264" w:rsidRPr="00F673E9" w:rsidRDefault="00D34264" w:rsidP="00770842">
      <w:pPr>
        <w:pStyle w:val="ListParagraph"/>
        <w:numPr>
          <w:ilvl w:val="0"/>
          <w:numId w:val="6"/>
        </w:numPr>
        <w:jc w:val="both"/>
        <w:rPr>
          <w:rFonts w:cs="Times New Roman"/>
          <w:lang w:val="en-US"/>
        </w:rPr>
      </w:pPr>
      <w:r w:rsidRPr="00F673E9">
        <w:rPr>
          <w:rFonts w:cs="Times New Roman"/>
          <w:lang w:val="en-US"/>
        </w:rPr>
        <w:t xml:space="preserve">I have read the regulations on Unacceptable Academic Practice from the University’s Academic Quality and Records Office (AQRO) and the relevant sections of the current Student Handbook of the Department of Computer Science. </w:t>
      </w:r>
    </w:p>
    <w:p w14:paraId="39E4C274" w14:textId="77777777" w:rsidR="00D34264" w:rsidRPr="00F673E9" w:rsidRDefault="00D34264" w:rsidP="00770842">
      <w:pPr>
        <w:pStyle w:val="ListParagraph"/>
        <w:jc w:val="both"/>
        <w:rPr>
          <w:rFonts w:cs="Times New Roman"/>
          <w:lang w:val="en-US"/>
        </w:rPr>
      </w:pPr>
    </w:p>
    <w:p w14:paraId="18049E01" w14:textId="77777777" w:rsidR="00BE51BE" w:rsidRPr="00F673E9" w:rsidRDefault="00D34264" w:rsidP="00770842">
      <w:pPr>
        <w:pStyle w:val="ListParagraph"/>
        <w:numPr>
          <w:ilvl w:val="0"/>
          <w:numId w:val="6"/>
        </w:numPr>
        <w:jc w:val="both"/>
        <w:rPr>
          <w:rFonts w:cs="Times New Roman"/>
          <w:lang w:val="en-US"/>
        </w:rPr>
      </w:pPr>
      <w:r w:rsidRPr="00F673E9">
        <w:rPr>
          <w:rFonts w:cs="Times New Roman"/>
          <w:lang w:val="en-US"/>
        </w:rPr>
        <w:t>In submitting this work I understand and agree to abide by the University’s regulations governing these issues.</w:t>
      </w:r>
    </w:p>
    <w:p w14:paraId="042E593E" w14:textId="77777777" w:rsidR="00BE51BE" w:rsidRPr="00F673E9" w:rsidRDefault="00BE51BE" w:rsidP="004C12FA">
      <w:pPr>
        <w:rPr>
          <w:rFonts w:cs="Times New Roman"/>
          <w:lang w:val="en-US"/>
        </w:rPr>
      </w:pPr>
    </w:p>
    <w:p w14:paraId="012260F1" w14:textId="77777777" w:rsidR="00D34264" w:rsidRPr="00F673E9" w:rsidRDefault="00D34264" w:rsidP="00D34264">
      <w:pPr>
        <w:rPr>
          <w:rFonts w:cs="Times New Roman"/>
          <w:lang w:val="en-US"/>
        </w:rPr>
      </w:pPr>
    </w:p>
    <w:p w14:paraId="1EEDA09F" w14:textId="40D64A6B" w:rsidR="00D34264" w:rsidRPr="00F673E9" w:rsidRDefault="00D34264" w:rsidP="00D34264">
      <w:pPr>
        <w:rPr>
          <w:rFonts w:cs="Times New Roman"/>
          <w:lang w:val="en-US"/>
        </w:rPr>
      </w:pPr>
      <w:r w:rsidRPr="00F673E9">
        <w:rPr>
          <w:rFonts w:cs="Times New Roman"/>
          <w:lang w:val="en-US"/>
        </w:rPr>
        <w:t>Name   …………</w:t>
      </w:r>
      <w:r w:rsidR="005D33FC" w:rsidRPr="00F673E9">
        <w:rPr>
          <w:rFonts w:cs="Times New Roman"/>
          <w:lang w:val="en-US"/>
        </w:rPr>
        <w:t>Oliwia Marek</w:t>
      </w:r>
      <w:r w:rsidRPr="00F673E9">
        <w:rPr>
          <w:rFonts w:cs="Times New Roman"/>
          <w:lang w:val="en-US"/>
        </w:rPr>
        <w:t>……………</w:t>
      </w:r>
    </w:p>
    <w:p w14:paraId="1D37A78A" w14:textId="77777777" w:rsidR="00D34264" w:rsidRPr="00F673E9" w:rsidRDefault="00D34264" w:rsidP="00D34264">
      <w:pPr>
        <w:rPr>
          <w:rFonts w:cs="Times New Roman"/>
        </w:rPr>
      </w:pPr>
    </w:p>
    <w:p w14:paraId="7B232BD0" w14:textId="38C3A839" w:rsidR="00D34264" w:rsidRPr="00F673E9" w:rsidRDefault="00D34264" w:rsidP="00D34264">
      <w:pPr>
        <w:rPr>
          <w:rFonts w:cs="Times New Roman"/>
        </w:rPr>
      </w:pPr>
      <w:r w:rsidRPr="00F673E9">
        <w:rPr>
          <w:rFonts w:cs="Times New Roman"/>
        </w:rPr>
        <w:t>Date ………………</w:t>
      </w:r>
      <w:r w:rsidR="00DA4B10" w:rsidRPr="00F673E9">
        <w:rPr>
          <w:rFonts w:cs="Times New Roman"/>
        </w:rPr>
        <w:t>23/03/18</w:t>
      </w:r>
      <w:r w:rsidRPr="00F673E9">
        <w:rPr>
          <w:rFonts w:cs="Times New Roman"/>
        </w:rPr>
        <w:t>………………</w:t>
      </w:r>
    </w:p>
    <w:p w14:paraId="0F54C87C" w14:textId="77777777" w:rsidR="00BE51BE" w:rsidRPr="00F673E9" w:rsidRDefault="00BE51BE" w:rsidP="004C12FA">
      <w:pPr>
        <w:rPr>
          <w:rFonts w:cs="Times New Roman"/>
        </w:rPr>
      </w:pPr>
    </w:p>
    <w:p w14:paraId="429BE6EF" w14:textId="77777777" w:rsidR="00BE51BE" w:rsidRPr="00F673E9" w:rsidRDefault="00BE51BE" w:rsidP="004C12FA">
      <w:pPr>
        <w:rPr>
          <w:rFonts w:cs="Times New Roman"/>
        </w:rPr>
      </w:pPr>
    </w:p>
    <w:p w14:paraId="71F726E7" w14:textId="77777777" w:rsidR="00AF61DC" w:rsidRPr="00F673E9" w:rsidRDefault="00AF61DC" w:rsidP="004C12FA">
      <w:pPr>
        <w:rPr>
          <w:rFonts w:cs="Times New Roman"/>
        </w:rPr>
      </w:pPr>
    </w:p>
    <w:p w14:paraId="319C6215" w14:textId="77777777" w:rsidR="00AF61DC" w:rsidRPr="00F673E9" w:rsidRDefault="00AF61DC" w:rsidP="004C12FA">
      <w:pPr>
        <w:rPr>
          <w:rFonts w:cs="Times New Roman"/>
        </w:rPr>
      </w:pPr>
    </w:p>
    <w:p w14:paraId="576B8456" w14:textId="77777777" w:rsidR="00AF61DC" w:rsidRPr="00F673E9" w:rsidRDefault="00AF61DC" w:rsidP="004C12FA">
      <w:pPr>
        <w:rPr>
          <w:rFonts w:cs="Times New Roman"/>
          <w:b/>
        </w:rPr>
      </w:pPr>
      <w:r w:rsidRPr="00F673E9">
        <w:rPr>
          <w:rFonts w:cs="Times New Roman"/>
          <w:b/>
        </w:rPr>
        <w:t>Consent to share this work</w:t>
      </w:r>
    </w:p>
    <w:p w14:paraId="52C0C6BC" w14:textId="77777777" w:rsidR="00AF61DC" w:rsidRPr="00F673E9" w:rsidRDefault="00AF61DC" w:rsidP="00770842">
      <w:pPr>
        <w:jc w:val="both"/>
        <w:rPr>
          <w:rFonts w:cs="Times New Roman"/>
        </w:rPr>
      </w:pPr>
    </w:p>
    <w:p w14:paraId="4894FEED" w14:textId="77777777" w:rsidR="00AF61DC" w:rsidRPr="00F673E9" w:rsidRDefault="009D7FA5" w:rsidP="00770842">
      <w:pPr>
        <w:jc w:val="both"/>
        <w:rPr>
          <w:rFonts w:cs="Times New Roman"/>
          <w:lang w:val="en-US"/>
        </w:rPr>
      </w:pPr>
      <w:r w:rsidRPr="00F673E9">
        <w:rPr>
          <w:rFonts w:cs="Times New Roman"/>
          <w:lang w:val="en-US"/>
        </w:rPr>
        <w:t>By including my name</w:t>
      </w:r>
      <w:r w:rsidR="00AF61DC" w:rsidRPr="00F673E9">
        <w:rPr>
          <w:rFonts w:cs="Times New Roman"/>
          <w:lang w:val="en-US"/>
        </w:rPr>
        <w:t xml:space="preserve"> below, I hereby agree to this dissertation being made available to other students and academic staff of the Aberystwyth Computer Science Department.</w:t>
      </w:r>
    </w:p>
    <w:p w14:paraId="1704A1C4" w14:textId="77777777" w:rsidR="00AF61DC" w:rsidRPr="00F673E9" w:rsidRDefault="00AF61DC" w:rsidP="00770842">
      <w:pPr>
        <w:jc w:val="both"/>
        <w:rPr>
          <w:rFonts w:cs="Times New Roman"/>
          <w:lang w:val="en-US"/>
        </w:rPr>
      </w:pPr>
    </w:p>
    <w:p w14:paraId="27BEA39D" w14:textId="77777777" w:rsidR="00AF61DC" w:rsidRPr="00F673E9" w:rsidRDefault="00AF61DC" w:rsidP="004C12FA">
      <w:pPr>
        <w:rPr>
          <w:rFonts w:cs="Times New Roman"/>
          <w:lang w:val="en-US"/>
        </w:rPr>
      </w:pPr>
    </w:p>
    <w:p w14:paraId="0C63BD6A" w14:textId="77777777" w:rsidR="00DE37B2" w:rsidRPr="00F673E9" w:rsidRDefault="00DE37B2" w:rsidP="00DE37B2">
      <w:pPr>
        <w:rPr>
          <w:rFonts w:cs="Times New Roman"/>
          <w:lang w:val="en-US"/>
        </w:rPr>
      </w:pPr>
      <w:r w:rsidRPr="00F673E9">
        <w:rPr>
          <w:rFonts w:cs="Times New Roman"/>
          <w:lang w:val="en-US"/>
        </w:rPr>
        <w:t>Name   …………Oliwia Marek……………</w:t>
      </w:r>
    </w:p>
    <w:p w14:paraId="696646EC" w14:textId="77777777" w:rsidR="00DE37B2" w:rsidRPr="00F673E9" w:rsidRDefault="00DE37B2" w:rsidP="00DE37B2">
      <w:pPr>
        <w:rPr>
          <w:rFonts w:cs="Times New Roman"/>
        </w:rPr>
      </w:pPr>
    </w:p>
    <w:p w14:paraId="13BBCD83" w14:textId="77777777" w:rsidR="00DE37B2" w:rsidRPr="00F673E9" w:rsidRDefault="00DE37B2" w:rsidP="00DE37B2">
      <w:pPr>
        <w:rPr>
          <w:rFonts w:cs="Times New Roman"/>
        </w:rPr>
      </w:pPr>
      <w:r w:rsidRPr="00F673E9">
        <w:rPr>
          <w:rFonts w:cs="Times New Roman"/>
        </w:rPr>
        <w:t>Date ………………23/03/18………………</w:t>
      </w:r>
    </w:p>
    <w:p w14:paraId="3E9665E8" w14:textId="77777777" w:rsidR="00AF61DC" w:rsidRPr="00F673E9" w:rsidRDefault="00AF61DC" w:rsidP="004C12FA">
      <w:pPr>
        <w:rPr>
          <w:rFonts w:cs="Times New Roman"/>
        </w:rPr>
      </w:pPr>
    </w:p>
    <w:p w14:paraId="2AD04648" w14:textId="77777777" w:rsidR="000607C1" w:rsidRPr="00F673E9" w:rsidRDefault="000607C1" w:rsidP="008651DA">
      <w:pPr>
        <w:rPr>
          <w:rFonts w:cs="Times New Roman"/>
          <w:b/>
        </w:rPr>
      </w:pPr>
    </w:p>
    <w:p w14:paraId="1324F932" w14:textId="77777777" w:rsidR="00E61859" w:rsidRPr="00F673E9" w:rsidRDefault="007A3E41" w:rsidP="00914DBF">
      <w:pPr>
        <w:jc w:val="center"/>
        <w:rPr>
          <w:rFonts w:cs="Times New Roman"/>
          <w:b/>
          <w:sz w:val="28"/>
        </w:rPr>
      </w:pPr>
      <w:r w:rsidRPr="00F673E9">
        <w:rPr>
          <w:rFonts w:cs="Times New Roman"/>
        </w:rPr>
        <w:br w:type="page"/>
      </w:r>
      <w:r w:rsidR="00E61859" w:rsidRPr="00F673E9">
        <w:rPr>
          <w:rFonts w:cs="Times New Roman"/>
          <w:b/>
          <w:sz w:val="28"/>
        </w:rPr>
        <w:lastRenderedPageBreak/>
        <w:t>Acknowledgements</w:t>
      </w:r>
    </w:p>
    <w:p w14:paraId="0C78C01E" w14:textId="77777777" w:rsidR="00E61859" w:rsidRPr="00F673E9" w:rsidRDefault="00E61859" w:rsidP="004C12FA">
      <w:pPr>
        <w:rPr>
          <w:rFonts w:cs="Times New Roman"/>
        </w:rPr>
      </w:pPr>
    </w:p>
    <w:p w14:paraId="0F6F0748" w14:textId="77777777" w:rsidR="00E61859" w:rsidRPr="00F673E9" w:rsidRDefault="00DB3BC0" w:rsidP="00770842">
      <w:pPr>
        <w:jc w:val="both"/>
        <w:rPr>
          <w:rFonts w:cs="Times New Roman"/>
        </w:rPr>
      </w:pPr>
      <w:r w:rsidRPr="00F673E9">
        <w:rPr>
          <w:rFonts w:cs="Times New Roman"/>
        </w:rPr>
        <w:t>I am grateful to…</w:t>
      </w:r>
    </w:p>
    <w:p w14:paraId="31771A77" w14:textId="77777777" w:rsidR="00DB3BC0" w:rsidRPr="00F673E9" w:rsidRDefault="00DB3BC0" w:rsidP="00770842">
      <w:pPr>
        <w:jc w:val="both"/>
        <w:rPr>
          <w:rFonts w:cs="Times New Roman"/>
        </w:rPr>
      </w:pPr>
    </w:p>
    <w:p w14:paraId="413F21BE" w14:textId="77777777" w:rsidR="00DB3BC0" w:rsidRPr="00F673E9" w:rsidRDefault="00DB3BC0" w:rsidP="00770842">
      <w:pPr>
        <w:jc w:val="both"/>
        <w:rPr>
          <w:rFonts w:cs="Times New Roman"/>
        </w:rPr>
      </w:pPr>
      <w:r w:rsidRPr="00F673E9">
        <w:rPr>
          <w:rFonts w:cs="Times New Roman"/>
        </w:rPr>
        <w:t>I’d like to thank…</w:t>
      </w:r>
    </w:p>
    <w:p w14:paraId="2DFE600C" w14:textId="77777777" w:rsidR="00E61859" w:rsidRPr="00F673E9" w:rsidRDefault="00E61859" w:rsidP="004C12FA">
      <w:pPr>
        <w:rPr>
          <w:rFonts w:cs="Times New Roman"/>
          <w:szCs w:val="22"/>
        </w:rPr>
      </w:pPr>
      <w:r w:rsidRPr="00F673E9">
        <w:rPr>
          <w:rFonts w:cs="Times New Roman"/>
        </w:rPr>
        <w:br w:type="page"/>
      </w:r>
    </w:p>
    <w:p w14:paraId="12B78707" w14:textId="77777777" w:rsidR="001B2546" w:rsidRPr="00F673E9" w:rsidRDefault="00E61859" w:rsidP="00914DBF">
      <w:pPr>
        <w:jc w:val="center"/>
        <w:rPr>
          <w:rFonts w:cs="Times New Roman"/>
          <w:b/>
          <w:sz w:val="28"/>
        </w:rPr>
      </w:pPr>
      <w:commentRangeStart w:id="1"/>
      <w:r w:rsidRPr="00F673E9">
        <w:rPr>
          <w:rFonts w:cs="Times New Roman"/>
          <w:b/>
          <w:sz w:val="28"/>
        </w:rPr>
        <w:lastRenderedPageBreak/>
        <w:t>Abstract</w:t>
      </w:r>
      <w:commentRangeEnd w:id="1"/>
      <w:r w:rsidR="00A20A53">
        <w:rPr>
          <w:rStyle w:val="CommentReference"/>
        </w:rPr>
        <w:commentReference w:id="1"/>
      </w:r>
    </w:p>
    <w:p w14:paraId="25C3C2C7" w14:textId="77777777" w:rsidR="001B2546" w:rsidRPr="00F673E9" w:rsidRDefault="001B2546" w:rsidP="004C12FA">
      <w:pPr>
        <w:rPr>
          <w:rFonts w:cs="Times New Roman"/>
        </w:rPr>
      </w:pPr>
    </w:p>
    <w:p w14:paraId="62141EB6" w14:textId="77777777" w:rsidR="00E61859" w:rsidRPr="00F673E9" w:rsidRDefault="001B2546" w:rsidP="00770842">
      <w:pPr>
        <w:jc w:val="both"/>
        <w:rPr>
          <w:rFonts w:cs="Times New Roman"/>
        </w:rPr>
      </w:pPr>
      <w:r w:rsidRPr="00F673E9">
        <w:rPr>
          <w:rFonts w:cs="Times New Roman"/>
          <w:lang w:val="en-US"/>
        </w:rPr>
        <w:t>Include an abstract for your project. This should be no more than 300 words.</w:t>
      </w:r>
      <w:r w:rsidR="00E61859" w:rsidRPr="00F673E9">
        <w:rPr>
          <w:rFonts w:cs="Times New Roman"/>
        </w:rPr>
        <w:br w:type="page"/>
      </w:r>
    </w:p>
    <w:p w14:paraId="38EB24D4" w14:textId="77777777" w:rsidR="007A3E41" w:rsidRPr="00F673E9" w:rsidRDefault="007A3E41" w:rsidP="004C12FA">
      <w:pPr>
        <w:rPr>
          <w:rFonts w:cs="Times New Roman"/>
        </w:rPr>
      </w:pPr>
    </w:p>
    <w:p w14:paraId="2FF0A465" w14:textId="77777777" w:rsidR="007A3E41" w:rsidRPr="00F673E9" w:rsidRDefault="007A3E41" w:rsidP="00D13281">
      <w:pPr>
        <w:rPr>
          <w:rFonts w:cs="Times New Roman"/>
          <w:sz w:val="28"/>
        </w:rPr>
      </w:pPr>
      <w:r w:rsidRPr="00F673E9">
        <w:rPr>
          <w:rFonts w:cs="Times New Roman"/>
          <w:b/>
          <w:sz w:val="28"/>
        </w:rPr>
        <w:t>Contents</w:t>
      </w:r>
    </w:p>
    <w:p w14:paraId="3DDF8631" w14:textId="77777777" w:rsidR="002E3E4F" w:rsidRPr="00F673E9" w:rsidRDefault="002E3E4F" w:rsidP="004C12FA">
      <w:pPr>
        <w:rPr>
          <w:rFonts w:cs="Times New Roman"/>
        </w:rPr>
      </w:pPr>
    </w:p>
    <w:p w14:paraId="21D3C7A5" w14:textId="4729B094" w:rsidR="00AF4453" w:rsidRDefault="0082412A">
      <w:pPr>
        <w:pStyle w:val="TOC1"/>
        <w:tabs>
          <w:tab w:val="left" w:pos="660"/>
          <w:tab w:val="right" w:leader="dot" w:pos="8290"/>
        </w:tabs>
        <w:rPr>
          <w:rFonts w:cstheme="minorBidi"/>
          <w:b w:val="0"/>
          <w:bCs w:val="0"/>
          <w:caps w:val="0"/>
          <w:noProof/>
          <w:sz w:val="22"/>
          <w:szCs w:val="22"/>
          <w:lang w:val="en-US" w:eastAsia="en-US"/>
        </w:rPr>
      </w:pPr>
      <w:r w:rsidRPr="00270762">
        <w:rPr>
          <w:rFonts w:ascii="Times New Roman" w:hAnsi="Times New Roman" w:cs="Times New Roman"/>
          <w:b w:val="0"/>
          <w:bCs w:val="0"/>
          <w:caps w:val="0"/>
          <w:szCs w:val="22"/>
        </w:rPr>
        <w:fldChar w:fldCharType="begin"/>
      </w:r>
      <w:r w:rsidRPr="00270762">
        <w:rPr>
          <w:rFonts w:ascii="Times New Roman" w:hAnsi="Times New Roman" w:cs="Times New Roman"/>
          <w:b w:val="0"/>
          <w:bCs w:val="0"/>
          <w:caps w:val="0"/>
          <w:szCs w:val="22"/>
        </w:rPr>
        <w:instrText xml:space="preserve"> TOC \o "1-3" </w:instrText>
      </w:r>
      <w:r w:rsidRPr="00270762">
        <w:rPr>
          <w:rFonts w:ascii="Times New Roman" w:hAnsi="Times New Roman" w:cs="Times New Roman"/>
          <w:b w:val="0"/>
          <w:bCs w:val="0"/>
          <w:caps w:val="0"/>
          <w:szCs w:val="22"/>
        </w:rPr>
        <w:fldChar w:fldCharType="separate"/>
      </w:r>
      <w:r w:rsidR="00AF4453" w:rsidRPr="00551E89">
        <w:rPr>
          <w:noProof/>
          <w:color w:val="FFFFFF" w:themeColor="background1"/>
        </w:rPr>
        <w:t>1.</w:t>
      </w:r>
      <w:r w:rsidR="00AF4453">
        <w:rPr>
          <w:rFonts w:cstheme="minorBidi"/>
          <w:b w:val="0"/>
          <w:bCs w:val="0"/>
          <w:caps w:val="0"/>
          <w:noProof/>
          <w:sz w:val="22"/>
          <w:szCs w:val="22"/>
          <w:lang w:val="en-US" w:eastAsia="en-US"/>
        </w:rPr>
        <w:tab/>
      </w:r>
      <w:r w:rsidR="00AF4453">
        <w:rPr>
          <w:noProof/>
        </w:rPr>
        <w:t>Background, Analysis &amp; Process</w:t>
      </w:r>
      <w:r w:rsidR="00AF4453">
        <w:rPr>
          <w:noProof/>
        </w:rPr>
        <w:tab/>
      </w:r>
      <w:r w:rsidR="00AF4453">
        <w:rPr>
          <w:noProof/>
        </w:rPr>
        <w:fldChar w:fldCharType="begin"/>
      </w:r>
      <w:r w:rsidR="00AF4453">
        <w:rPr>
          <w:noProof/>
        </w:rPr>
        <w:instrText xml:space="preserve"> PAGEREF _Toc511660971 \h </w:instrText>
      </w:r>
      <w:r w:rsidR="00AF4453">
        <w:rPr>
          <w:noProof/>
        </w:rPr>
      </w:r>
      <w:r w:rsidR="00AF4453">
        <w:rPr>
          <w:noProof/>
        </w:rPr>
        <w:fldChar w:fldCharType="separate"/>
      </w:r>
      <w:r w:rsidR="00AF4453">
        <w:rPr>
          <w:noProof/>
        </w:rPr>
        <w:t>8</w:t>
      </w:r>
      <w:r w:rsidR="00AF4453">
        <w:rPr>
          <w:noProof/>
        </w:rPr>
        <w:fldChar w:fldCharType="end"/>
      </w:r>
    </w:p>
    <w:p w14:paraId="549EBDD0" w14:textId="7E8A819F" w:rsidR="00AF4453" w:rsidRDefault="00AF4453">
      <w:pPr>
        <w:pStyle w:val="TOC2"/>
        <w:tabs>
          <w:tab w:val="left" w:pos="1100"/>
          <w:tab w:val="right" w:leader="dot" w:pos="8290"/>
        </w:tabs>
        <w:rPr>
          <w:rFonts w:cstheme="minorBidi"/>
          <w:smallCaps w:val="0"/>
          <w:noProof/>
          <w:sz w:val="22"/>
          <w:szCs w:val="22"/>
          <w:lang w:val="en-US" w:eastAsia="en-US"/>
        </w:rPr>
      </w:pPr>
      <w:r w:rsidRPr="00551E89">
        <w:rPr>
          <w:rFonts w:cs="Times New Roman"/>
          <w:noProof/>
        </w:rPr>
        <w:t>1.1.</w:t>
      </w:r>
      <w:r>
        <w:rPr>
          <w:rFonts w:cstheme="minorBidi"/>
          <w:smallCaps w:val="0"/>
          <w:noProof/>
          <w:sz w:val="22"/>
          <w:szCs w:val="22"/>
          <w:lang w:val="en-US" w:eastAsia="en-US"/>
        </w:rPr>
        <w:tab/>
      </w:r>
      <w:r w:rsidRPr="00551E89">
        <w:rPr>
          <w:rFonts w:cs="Times New Roman"/>
          <w:noProof/>
        </w:rPr>
        <w:t>Introduction</w:t>
      </w:r>
      <w:r>
        <w:rPr>
          <w:noProof/>
        </w:rPr>
        <w:tab/>
      </w:r>
      <w:r>
        <w:rPr>
          <w:noProof/>
        </w:rPr>
        <w:fldChar w:fldCharType="begin"/>
      </w:r>
      <w:r>
        <w:rPr>
          <w:noProof/>
        </w:rPr>
        <w:instrText xml:space="preserve"> PAGEREF _Toc511660972 \h </w:instrText>
      </w:r>
      <w:r>
        <w:rPr>
          <w:noProof/>
        </w:rPr>
      </w:r>
      <w:r>
        <w:rPr>
          <w:noProof/>
        </w:rPr>
        <w:fldChar w:fldCharType="separate"/>
      </w:r>
      <w:r>
        <w:rPr>
          <w:noProof/>
        </w:rPr>
        <w:t>8</w:t>
      </w:r>
      <w:r>
        <w:rPr>
          <w:noProof/>
        </w:rPr>
        <w:fldChar w:fldCharType="end"/>
      </w:r>
    </w:p>
    <w:p w14:paraId="68E4A93B" w14:textId="54B965DE" w:rsidR="00AF4453" w:rsidRDefault="00AF4453">
      <w:pPr>
        <w:pStyle w:val="TOC2"/>
        <w:tabs>
          <w:tab w:val="left" w:pos="1100"/>
          <w:tab w:val="right" w:leader="dot" w:pos="8290"/>
        </w:tabs>
        <w:rPr>
          <w:rFonts w:cstheme="minorBidi"/>
          <w:smallCaps w:val="0"/>
          <w:noProof/>
          <w:sz w:val="22"/>
          <w:szCs w:val="22"/>
          <w:lang w:val="en-US" w:eastAsia="en-US"/>
        </w:rPr>
      </w:pPr>
      <w:r w:rsidRPr="00551E89">
        <w:rPr>
          <w:rFonts w:cs="Times New Roman"/>
          <w:noProof/>
        </w:rPr>
        <w:t>1.2.</w:t>
      </w:r>
      <w:r>
        <w:rPr>
          <w:rFonts w:cstheme="minorBidi"/>
          <w:smallCaps w:val="0"/>
          <w:noProof/>
          <w:sz w:val="22"/>
          <w:szCs w:val="22"/>
          <w:lang w:val="en-US" w:eastAsia="en-US"/>
        </w:rPr>
        <w:tab/>
      </w:r>
      <w:r w:rsidRPr="00551E89">
        <w:rPr>
          <w:rFonts w:cs="Times New Roman"/>
          <w:noProof/>
        </w:rPr>
        <w:t>Motivation</w:t>
      </w:r>
      <w:r>
        <w:rPr>
          <w:noProof/>
        </w:rPr>
        <w:tab/>
      </w:r>
      <w:r>
        <w:rPr>
          <w:noProof/>
        </w:rPr>
        <w:fldChar w:fldCharType="begin"/>
      </w:r>
      <w:r>
        <w:rPr>
          <w:noProof/>
        </w:rPr>
        <w:instrText xml:space="preserve"> PAGEREF _Toc511660973 \h </w:instrText>
      </w:r>
      <w:r>
        <w:rPr>
          <w:noProof/>
        </w:rPr>
      </w:r>
      <w:r>
        <w:rPr>
          <w:noProof/>
        </w:rPr>
        <w:fldChar w:fldCharType="separate"/>
      </w:r>
      <w:r>
        <w:rPr>
          <w:noProof/>
        </w:rPr>
        <w:t>8</w:t>
      </w:r>
      <w:r>
        <w:rPr>
          <w:noProof/>
        </w:rPr>
        <w:fldChar w:fldCharType="end"/>
      </w:r>
    </w:p>
    <w:p w14:paraId="273D2004" w14:textId="4E1B3EF0" w:rsidR="00AF4453" w:rsidRDefault="00AF4453">
      <w:pPr>
        <w:pStyle w:val="TOC3"/>
        <w:tabs>
          <w:tab w:val="left" w:pos="1540"/>
          <w:tab w:val="right" w:leader="dot" w:pos="8290"/>
        </w:tabs>
        <w:rPr>
          <w:rFonts w:cstheme="minorBidi"/>
          <w:i w:val="0"/>
          <w:iCs w:val="0"/>
          <w:noProof/>
          <w:sz w:val="22"/>
          <w:szCs w:val="22"/>
          <w:lang w:val="en-US" w:eastAsia="en-US"/>
        </w:rPr>
      </w:pPr>
      <w:r>
        <w:rPr>
          <w:noProof/>
        </w:rPr>
        <w:t>1.2.1.</w:t>
      </w:r>
      <w:r>
        <w:rPr>
          <w:rFonts w:cstheme="minorBidi"/>
          <w:i w:val="0"/>
          <w:iCs w:val="0"/>
          <w:noProof/>
          <w:sz w:val="22"/>
          <w:szCs w:val="22"/>
          <w:lang w:val="en-US" w:eastAsia="en-US"/>
        </w:rPr>
        <w:tab/>
      </w:r>
      <w:r>
        <w:rPr>
          <w:noProof/>
        </w:rPr>
        <w:t>Collective learning</w:t>
      </w:r>
      <w:r>
        <w:rPr>
          <w:noProof/>
        </w:rPr>
        <w:tab/>
      </w:r>
      <w:r>
        <w:rPr>
          <w:noProof/>
        </w:rPr>
        <w:fldChar w:fldCharType="begin"/>
      </w:r>
      <w:r>
        <w:rPr>
          <w:noProof/>
        </w:rPr>
        <w:instrText xml:space="preserve"> PAGEREF _Toc511660974 \h </w:instrText>
      </w:r>
      <w:r>
        <w:rPr>
          <w:noProof/>
        </w:rPr>
      </w:r>
      <w:r>
        <w:rPr>
          <w:noProof/>
        </w:rPr>
        <w:fldChar w:fldCharType="separate"/>
      </w:r>
      <w:r>
        <w:rPr>
          <w:noProof/>
        </w:rPr>
        <w:t>8</w:t>
      </w:r>
      <w:r>
        <w:rPr>
          <w:noProof/>
        </w:rPr>
        <w:fldChar w:fldCharType="end"/>
      </w:r>
    </w:p>
    <w:p w14:paraId="6F01FC49" w14:textId="106516DB" w:rsidR="00AF4453" w:rsidRDefault="00AF4453">
      <w:pPr>
        <w:pStyle w:val="TOC3"/>
        <w:tabs>
          <w:tab w:val="left" w:pos="1540"/>
          <w:tab w:val="right" w:leader="dot" w:pos="8290"/>
        </w:tabs>
        <w:rPr>
          <w:rFonts w:cstheme="minorBidi"/>
          <w:i w:val="0"/>
          <w:iCs w:val="0"/>
          <w:noProof/>
          <w:sz w:val="22"/>
          <w:szCs w:val="22"/>
          <w:lang w:val="en-US" w:eastAsia="en-US"/>
        </w:rPr>
      </w:pPr>
      <w:r>
        <w:rPr>
          <w:noProof/>
        </w:rPr>
        <w:t>1.2.2.</w:t>
      </w:r>
      <w:r>
        <w:rPr>
          <w:rFonts w:cstheme="minorBidi"/>
          <w:i w:val="0"/>
          <w:iCs w:val="0"/>
          <w:noProof/>
          <w:sz w:val="22"/>
          <w:szCs w:val="22"/>
          <w:lang w:val="en-US" w:eastAsia="en-US"/>
        </w:rPr>
        <w:tab/>
      </w:r>
      <w:r>
        <w:rPr>
          <w:noProof/>
        </w:rPr>
        <w:t>Visual tracking system for multiple fish in 2D videos</w:t>
      </w:r>
      <w:r>
        <w:rPr>
          <w:noProof/>
        </w:rPr>
        <w:tab/>
      </w:r>
      <w:r>
        <w:rPr>
          <w:noProof/>
        </w:rPr>
        <w:fldChar w:fldCharType="begin"/>
      </w:r>
      <w:r>
        <w:rPr>
          <w:noProof/>
        </w:rPr>
        <w:instrText xml:space="preserve"> PAGEREF _Toc511660975 \h </w:instrText>
      </w:r>
      <w:r>
        <w:rPr>
          <w:noProof/>
        </w:rPr>
      </w:r>
      <w:r>
        <w:rPr>
          <w:noProof/>
        </w:rPr>
        <w:fldChar w:fldCharType="separate"/>
      </w:r>
      <w:r>
        <w:rPr>
          <w:noProof/>
        </w:rPr>
        <w:t>8</w:t>
      </w:r>
      <w:r>
        <w:rPr>
          <w:noProof/>
        </w:rPr>
        <w:fldChar w:fldCharType="end"/>
      </w:r>
    </w:p>
    <w:p w14:paraId="3A387D9F" w14:textId="1D78F353" w:rsidR="00AF4453" w:rsidRDefault="00AF4453">
      <w:pPr>
        <w:pStyle w:val="TOC2"/>
        <w:tabs>
          <w:tab w:val="left" w:pos="1100"/>
          <w:tab w:val="right" w:leader="dot" w:pos="8290"/>
        </w:tabs>
        <w:rPr>
          <w:rFonts w:cstheme="minorBidi"/>
          <w:smallCaps w:val="0"/>
          <w:noProof/>
          <w:sz w:val="22"/>
          <w:szCs w:val="22"/>
          <w:lang w:val="en-US" w:eastAsia="en-US"/>
        </w:rPr>
      </w:pPr>
      <w:r>
        <w:rPr>
          <w:noProof/>
        </w:rPr>
        <w:t>1.3.</w:t>
      </w:r>
      <w:r>
        <w:rPr>
          <w:rFonts w:cstheme="minorBidi"/>
          <w:smallCaps w:val="0"/>
          <w:noProof/>
          <w:sz w:val="22"/>
          <w:szCs w:val="22"/>
          <w:lang w:val="en-US" w:eastAsia="en-US"/>
        </w:rPr>
        <w:tab/>
      </w:r>
      <w:r>
        <w:rPr>
          <w:noProof/>
        </w:rPr>
        <w:t>Aim</w:t>
      </w:r>
      <w:r>
        <w:rPr>
          <w:noProof/>
        </w:rPr>
        <w:tab/>
      </w:r>
      <w:r>
        <w:rPr>
          <w:noProof/>
        </w:rPr>
        <w:fldChar w:fldCharType="begin"/>
      </w:r>
      <w:r>
        <w:rPr>
          <w:noProof/>
        </w:rPr>
        <w:instrText xml:space="preserve"> PAGEREF _Toc511660976 \h </w:instrText>
      </w:r>
      <w:r>
        <w:rPr>
          <w:noProof/>
        </w:rPr>
      </w:r>
      <w:r>
        <w:rPr>
          <w:noProof/>
        </w:rPr>
        <w:fldChar w:fldCharType="separate"/>
      </w:r>
      <w:r>
        <w:rPr>
          <w:noProof/>
        </w:rPr>
        <w:t>8</w:t>
      </w:r>
      <w:r>
        <w:rPr>
          <w:noProof/>
        </w:rPr>
        <w:fldChar w:fldCharType="end"/>
      </w:r>
    </w:p>
    <w:p w14:paraId="24381567" w14:textId="4FC79A1D" w:rsidR="00AF4453" w:rsidRDefault="00AF4453">
      <w:pPr>
        <w:pStyle w:val="TOC2"/>
        <w:tabs>
          <w:tab w:val="left" w:pos="1100"/>
          <w:tab w:val="right" w:leader="dot" w:pos="8290"/>
        </w:tabs>
        <w:rPr>
          <w:rFonts w:cstheme="minorBidi"/>
          <w:smallCaps w:val="0"/>
          <w:noProof/>
          <w:sz w:val="22"/>
          <w:szCs w:val="22"/>
          <w:lang w:val="en-US" w:eastAsia="en-US"/>
        </w:rPr>
      </w:pPr>
      <w:r>
        <w:rPr>
          <w:noProof/>
        </w:rPr>
        <w:t>1.4.</w:t>
      </w:r>
      <w:r>
        <w:rPr>
          <w:rFonts w:cstheme="minorBidi"/>
          <w:smallCaps w:val="0"/>
          <w:noProof/>
          <w:sz w:val="22"/>
          <w:szCs w:val="22"/>
          <w:lang w:val="en-US" w:eastAsia="en-US"/>
        </w:rPr>
        <w:tab/>
      </w:r>
      <w:r>
        <w:rPr>
          <w:noProof/>
        </w:rPr>
        <w:t>Objectives</w:t>
      </w:r>
      <w:r>
        <w:rPr>
          <w:noProof/>
        </w:rPr>
        <w:tab/>
      </w:r>
      <w:r>
        <w:rPr>
          <w:noProof/>
        </w:rPr>
        <w:fldChar w:fldCharType="begin"/>
      </w:r>
      <w:r>
        <w:rPr>
          <w:noProof/>
        </w:rPr>
        <w:instrText xml:space="preserve"> PAGEREF _Toc511660977 \h </w:instrText>
      </w:r>
      <w:r>
        <w:rPr>
          <w:noProof/>
        </w:rPr>
      </w:r>
      <w:r>
        <w:rPr>
          <w:noProof/>
        </w:rPr>
        <w:fldChar w:fldCharType="separate"/>
      </w:r>
      <w:r>
        <w:rPr>
          <w:noProof/>
        </w:rPr>
        <w:t>9</w:t>
      </w:r>
      <w:r>
        <w:rPr>
          <w:noProof/>
        </w:rPr>
        <w:fldChar w:fldCharType="end"/>
      </w:r>
    </w:p>
    <w:p w14:paraId="1699E5B0" w14:textId="112D0A24" w:rsidR="00AF4453" w:rsidRDefault="00AF4453">
      <w:pPr>
        <w:pStyle w:val="TOC2"/>
        <w:tabs>
          <w:tab w:val="left" w:pos="1100"/>
          <w:tab w:val="right" w:leader="dot" w:pos="8290"/>
        </w:tabs>
        <w:rPr>
          <w:rFonts w:cstheme="minorBidi"/>
          <w:smallCaps w:val="0"/>
          <w:noProof/>
          <w:sz w:val="22"/>
          <w:szCs w:val="22"/>
          <w:lang w:val="en-US" w:eastAsia="en-US"/>
        </w:rPr>
      </w:pPr>
      <w:r>
        <w:rPr>
          <w:noProof/>
        </w:rPr>
        <w:t>1.5.</w:t>
      </w:r>
      <w:r>
        <w:rPr>
          <w:rFonts w:cstheme="minorBidi"/>
          <w:smallCaps w:val="0"/>
          <w:noProof/>
          <w:sz w:val="22"/>
          <w:szCs w:val="22"/>
          <w:lang w:val="en-US" w:eastAsia="en-US"/>
        </w:rPr>
        <w:tab/>
      </w:r>
      <w:r>
        <w:rPr>
          <w:noProof/>
        </w:rPr>
        <w:t>Deliverables</w:t>
      </w:r>
      <w:r>
        <w:rPr>
          <w:noProof/>
        </w:rPr>
        <w:tab/>
      </w:r>
      <w:r>
        <w:rPr>
          <w:noProof/>
        </w:rPr>
        <w:fldChar w:fldCharType="begin"/>
      </w:r>
      <w:r>
        <w:rPr>
          <w:noProof/>
        </w:rPr>
        <w:instrText xml:space="preserve"> PAGEREF _Toc511660978 \h </w:instrText>
      </w:r>
      <w:r>
        <w:rPr>
          <w:noProof/>
        </w:rPr>
      </w:r>
      <w:r>
        <w:rPr>
          <w:noProof/>
        </w:rPr>
        <w:fldChar w:fldCharType="separate"/>
      </w:r>
      <w:r>
        <w:rPr>
          <w:noProof/>
        </w:rPr>
        <w:t>9</w:t>
      </w:r>
      <w:r>
        <w:rPr>
          <w:noProof/>
        </w:rPr>
        <w:fldChar w:fldCharType="end"/>
      </w:r>
    </w:p>
    <w:p w14:paraId="290D5F8A" w14:textId="60C5ACB0" w:rsidR="00AF4453" w:rsidRDefault="00AF4453">
      <w:pPr>
        <w:pStyle w:val="TOC2"/>
        <w:tabs>
          <w:tab w:val="left" w:pos="1100"/>
          <w:tab w:val="right" w:leader="dot" w:pos="8290"/>
        </w:tabs>
        <w:rPr>
          <w:rFonts w:cstheme="minorBidi"/>
          <w:smallCaps w:val="0"/>
          <w:noProof/>
          <w:sz w:val="22"/>
          <w:szCs w:val="22"/>
          <w:lang w:val="en-US" w:eastAsia="en-US"/>
        </w:rPr>
      </w:pPr>
      <w:r>
        <w:rPr>
          <w:noProof/>
        </w:rPr>
        <w:t>1.6.</w:t>
      </w:r>
      <w:r>
        <w:rPr>
          <w:rFonts w:cstheme="minorBidi"/>
          <w:smallCaps w:val="0"/>
          <w:noProof/>
          <w:sz w:val="22"/>
          <w:szCs w:val="22"/>
          <w:lang w:val="en-US" w:eastAsia="en-US"/>
        </w:rPr>
        <w:tab/>
      </w:r>
      <w:r>
        <w:rPr>
          <w:noProof/>
        </w:rPr>
        <w:t>Methodology</w:t>
      </w:r>
      <w:r>
        <w:rPr>
          <w:noProof/>
        </w:rPr>
        <w:tab/>
      </w:r>
      <w:r>
        <w:rPr>
          <w:noProof/>
        </w:rPr>
        <w:fldChar w:fldCharType="begin"/>
      </w:r>
      <w:r>
        <w:rPr>
          <w:noProof/>
        </w:rPr>
        <w:instrText xml:space="preserve"> PAGEREF _Toc511660979 \h </w:instrText>
      </w:r>
      <w:r>
        <w:rPr>
          <w:noProof/>
        </w:rPr>
      </w:r>
      <w:r>
        <w:rPr>
          <w:noProof/>
        </w:rPr>
        <w:fldChar w:fldCharType="separate"/>
      </w:r>
      <w:r>
        <w:rPr>
          <w:noProof/>
        </w:rPr>
        <w:t>9</w:t>
      </w:r>
      <w:r>
        <w:rPr>
          <w:noProof/>
        </w:rPr>
        <w:fldChar w:fldCharType="end"/>
      </w:r>
    </w:p>
    <w:p w14:paraId="0116F95E" w14:textId="60DAB5B8" w:rsidR="00AF4453" w:rsidRDefault="00AF4453">
      <w:pPr>
        <w:pStyle w:val="TOC1"/>
        <w:tabs>
          <w:tab w:val="left" w:pos="660"/>
          <w:tab w:val="right" w:leader="dot" w:pos="8290"/>
        </w:tabs>
        <w:rPr>
          <w:rFonts w:cstheme="minorBidi"/>
          <w:b w:val="0"/>
          <w:bCs w:val="0"/>
          <w:caps w:val="0"/>
          <w:noProof/>
          <w:sz w:val="22"/>
          <w:szCs w:val="22"/>
          <w:lang w:val="en-US" w:eastAsia="en-US"/>
        </w:rPr>
      </w:pPr>
      <w:r w:rsidRPr="00551E89">
        <w:rPr>
          <w:noProof/>
          <w:color w:val="FFFFFF" w:themeColor="background1"/>
        </w:rPr>
        <w:t>2.</w:t>
      </w:r>
      <w:r>
        <w:rPr>
          <w:rFonts w:cstheme="minorBidi"/>
          <w:b w:val="0"/>
          <w:bCs w:val="0"/>
          <w:caps w:val="0"/>
          <w:noProof/>
          <w:sz w:val="22"/>
          <w:szCs w:val="22"/>
          <w:lang w:val="en-US" w:eastAsia="en-US"/>
        </w:rPr>
        <w:tab/>
      </w:r>
      <w:r>
        <w:rPr>
          <w:noProof/>
        </w:rPr>
        <w:t>Research</w:t>
      </w:r>
      <w:r>
        <w:rPr>
          <w:noProof/>
        </w:rPr>
        <w:tab/>
      </w:r>
      <w:r>
        <w:rPr>
          <w:noProof/>
        </w:rPr>
        <w:fldChar w:fldCharType="begin"/>
      </w:r>
      <w:r>
        <w:rPr>
          <w:noProof/>
        </w:rPr>
        <w:instrText xml:space="preserve"> PAGEREF _Toc511660980 \h </w:instrText>
      </w:r>
      <w:r>
        <w:rPr>
          <w:noProof/>
        </w:rPr>
      </w:r>
      <w:r>
        <w:rPr>
          <w:noProof/>
        </w:rPr>
        <w:fldChar w:fldCharType="separate"/>
      </w:r>
      <w:r>
        <w:rPr>
          <w:noProof/>
        </w:rPr>
        <w:t>10</w:t>
      </w:r>
      <w:r>
        <w:rPr>
          <w:noProof/>
        </w:rPr>
        <w:fldChar w:fldCharType="end"/>
      </w:r>
    </w:p>
    <w:p w14:paraId="69694285" w14:textId="0BE65038" w:rsidR="00AF4453" w:rsidRDefault="00AF4453">
      <w:pPr>
        <w:pStyle w:val="TOC2"/>
        <w:tabs>
          <w:tab w:val="left" w:pos="1100"/>
          <w:tab w:val="right" w:leader="dot" w:pos="8290"/>
        </w:tabs>
        <w:rPr>
          <w:rFonts w:cstheme="minorBidi"/>
          <w:smallCaps w:val="0"/>
          <w:noProof/>
          <w:sz w:val="22"/>
          <w:szCs w:val="22"/>
          <w:lang w:val="en-US" w:eastAsia="en-US"/>
        </w:rPr>
      </w:pPr>
      <w:r>
        <w:rPr>
          <w:noProof/>
        </w:rPr>
        <w:t>2.1.</w:t>
      </w:r>
      <w:r>
        <w:rPr>
          <w:rFonts w:cstheme="minorBidi"/>
          <w:smallCaps w:val="0"/>
          <w:noProof/>
          <w:sz w:val="22"/>
          <w:szCs w:val="22"/>
          <w:lang w:val="en-US" w:eastAsia="en-US"/>
        </w:rPr>
        <w:tab/>
      </w:r>
      <w:r>
        <w:rPr>
          <w:noProof/>
        </w:rPr>
        <w:t>Introduction</w:t>
      </w:r>
      <w:r>
        <w:rPr>
          <w:noProof/>
        </w:rPr>
        <w:tab/>
      </w:r>
      <w:r>
        <w:rPr>
          <w:noProof/>
        </w:rPr>
        <w:fldChar w:fldCharType="begin"/>
      </w:r>
      <w:r>
        <w:rPr>
          <w:noProof/>
        </w:rPr>
        <w:instrText xml:space="preserve"> PAGEREF _Toc511660981 \h </w:instrText>
      </w:r>
      <w:r>
        <w:rPr>
          <w:noProof/>
        </w:rPr>
      </w:r>
      <w:r>
        <w:rPr>
          <w:noProof/>
        </w:rPr>
        <w:fldChar w:fldCharType="separate"/>
      </w:r>
      <w:r>
        <w:rPr>
          <w:noProof/>
        </w:rPr>
        <w:t>10</w:t>
      </w:r>
      <w:r>
        <w:rPr>
          <w:noProof/>
        </w:rPr>
        <w:fldChar w:fldCharType="end"/>
      </w:r>
    </w:p>
    <w:p w14:paraId="0629CB14" w14:textId="29F21750" w:rsidR="00AF4453" w:rsidRDefault="00AF4453">
      <w:pPr>
        <w:pStyle w:val="TOC2"/>
        <w:tabs>
          <w:tab w:val="left" w:pos="1100"/>
          <w:tab w:val="right" w:leader="dot" w:pos="8290"/>
        </w:tabs>
        <w:rPr>
          <w:rFonts w:cstheme="minorBidi"/>
          <w:smallCaps w:val="0"/>
          <w:noProof/>
          <w:sz w:val="22"/>
          <w:szCs w:val="22"/>
          <w:lang w:val="en-US" w:eastAsia="en-US"/>
        </w:rPr>
      </w:pPr>
      <w:r>
        <w:rPr>
          <w:noProof/>
        </w:rPr>
        <w:t>2.2.</w:t>
      </w:r>
      <w:r>
        <w:rPr>
          <w:rFonts w:cstheme="minorBidi"/>
          <w:smallCaps w:val="0"/>
          <w:noProof/>
          <w:sz w:val="22"/>
          <w:szCs w:val="22"/>
          <w:lang w:val="en-US" w:eastAsia="en-US"/>
        </w:rPr>
        <w:tab/>
      </w:r>
      <w:r>
        <w:rPr>
          <w:noProof/>
        </w:rPr>
        <w:t>Experiments</w:t>
      </w:r>
      <w:r>
        <w:rPr>
          <w:noProof/>
        </w:rPr>
        <w:tab/>
      </w:r>
      <w:r>
        <w:rPr>
          <w:noProof/>
        </w:rPr>
        <w:fldChar w:fldCharType="begin"/>
      </w:r>
      <w:r>
        <w:rPr>
          <w:noProof/>
        </w:rPr>
        <w:instrText xml:space="preserve"> PAGEREF _Toc511660982 \h </w:instrText>
      </w:r>
      <w:r>
        <w:rPr>
          <w:noProof/>
        </w:rPr>
      </w:r>
      <w:r>
        <w:rPr>
          <w:noProof/>
        </w:rPr>
        <w:fldChar w:fldCharType="separate"/>
      </w:r>
      <w:r>
        <w:rPr>
          <w:noProof/>
        </w:rPr>
        <w:t>10</w:t>
      </w:r>
      <w:r>
        <w:rPr>
          <w:noProof/>
        </w:rPr>
        <w:fldChar w:fldCharType="end"/>
      </w:r>
    </w:p>
    <w:p w14:paraId="0C606648" w14:textId="1F81E803" w:rsidR="00AF4453" w:rsidRDefault="00AF4453">
      <w:pPr>
        <w:pStyle w:val="TOC3"/>
        <w:tabs>
          <w:tab w:val="left" w:pos="1540"/>
          <w:tab w:val="right" w:leader="dot" w:pos="8290"/>
        </w:tabs>
        <w:rPr>
          <w:rFonts w:cstheme="minorBidi"/>
          <w:i w:val="0"/>
          <w:iCs w:val="0"/>
          <w:noProof/>
          <w:sz w:val="22"/>
          <w:szCs w:val="22"/>
          <w:lang w:val="en-US" w:eastAsia="en-US"/>
        </w:rPr>
      </w:pPr>
      <w:r>
        <w:rPr>
          <w:noProof/>
        </w:rPr>
        <w:t>2.2.1.</w:t>
      </w:r>
      <w:r>
        <w:rPr>
          <w:rFonts w:cstheme="minorBidi"/>
          <w:i w:val="0"/>
          <w:iCs w:val="0"/>
          <w:noProof/>
          <w:sz w:val="22"/>
          <w:szCs w:val="22"/>
          <w:lang w:val="en-US" w:eastAsia="en-US"/>
        </w:rPr>
        <w:tab/>
      </w:r>
      <w:r>
        <w:rPr>
          <w:noProof/>
        </w:rPr>
        <w:t>Aim</w:t>
      </w:r>
      <w:r>
        <w:rPr>
          <w:noProof/>
        </w:rPr>
        <w:tab/>
      </w:r>
      <w:r>
        <w:rPr>
          <w:noProof/>
        </w:rPr>
        <w:fldChar w:fldCharType="begin"/>
      </w:r>
      <w:r>
        <w:rPr>
          <w:noProof/>
        </w:rPr>
        <w:instrText xml:space="preserve"> PAGEREF _Toc511660983 \h </w:instrText>
      </w:r>
      <w:r>
        <w:rPr>
          <w:noProof/>
        </w:rPr>
      </w:r>
      <w:r>
        <w:rPr>
          <w:noProof/>
        </w:rPr>
        <w:fldChar w:fldCharType="separate"/>
      </w:r>
      <w:r>
        <w:rPr>
          <w:noProof/>
        </w:rPr>
        <w:t>10</w:t>
      </w:r>
      <w:r>
        <w:rPr>
          <w:noProof/>
        </w:rPr>
        <w:fldChar w:fldCharType="end"/>
      </w:r>
    </w:p>
    <w:p w14:paraId="69408B7B" w14:textId="6FB31148" w:rsidR="00AF4453" w:rsidRDefault="00AF4453">
      <w:pPr>
        <w:pStyle w:val="TOC3"/>
        <w:tabs>
          <w:tab w:val="left" w:pos="1540"/>
          <w:tab w:val="right" w:leader="dot" w:pos="8290"/>
        </w:tabs>
        <w:rPr>
          <w:rFonts w:cstheme="minorBidi"/>
          <w:i w:val="0"/>
          <w:iCs w:val="0"/>
          <w:noProof/>
          <w:sz w:val="22"/>
          <w:szCs w:val="22"/>
          <w:lang w:val="en-US" w:eastAsia="en-US"/>
        </w:rPr>
      </w:pPr>
      <w:r>
        <w:rPr>
          <w:noProof/>
        </w:rPr>
        <w:t>2.2.2.</w:t>
      </w:r>
      <w:r>
        <w:rPr>
          <w:rFonts w:cstheme="minorBidi"/>
          <w:i w:val="0"/>
          <w:iCs w:val="0"/>
          <w:noProof/>
          <w:sz w:val="22"/>
          <w:szCs w:val="22"/>
          <w:lang w:val="en-US" w:eastAsia="en-US"/>
        </w:rPr>
        <w:tab/>
      </w:r>
      <w:r>
        <w:rPr>
          <w:noProof/>
        </w:rPr>
        <w:t>Execution</w:t>
      </w:r>
      <w:r>
        <w:rPr>
          <w:noProof/>
        </w:rPr>
        <w:tab/>
      </w:r>
      <w:r>
        <w:rPr>
          <w:noProof/>
        </w:rPr>
        <w:fldChar w:fldCharType="begin"/>
      </w:r>
      <w:r>
        <w:rPr>
          <w:noProof/>
        </w:rPr>
        <w:instrText xml:space="preserve"> PAGEREF _Toc511660984 \h </w:instrText>
      </w:r>
      <w:r>
        <w:rPr>
          <w:noProof/>
        </w:rPr>
      </w:r>
      <w:r>
        <w:rPr>
          <w:noProof/>
        </w:rPr>
        <w:fldChar w:fldCharType="separate"/>
      </w:r>
      <w:r>
        <w:rPr>
          <w:noProof/>
        </w:rPr>
        <w:t>10</w:t>
      </w:r>
      <w:r>
        <w:rPr>
          <w:noProof/>
        </w:rPr>
        <w:fldChar w:fldCharType="end"/>
      </w:r>
    </w:p>
    <w:p w14:paraId="6C33D7C8" w14:textId="6231D8DE" w:rsidR="00AF4453" w:rsidRDefault="00AF4453">
      <w:pPr>
        <w:pStyle w:val="TOC3"/>
        <w:tabs>
          <w:tab w:val="left" w:pos="1540"/>
          <w:tab w:val="right" w:leader="dot" w:pos="8290"/>
        </w:tabs>
        <w:rPr>
          <w:rFonts w:cstheme="minorBidi"/>
          <w:i w:val="0"/>
          <w:iCs w:val="0"/>
          <w:noProof/>
          <w:sz w:val="22"/>
          <w:szCs w:val="22"/>
          <w:lang w:val="en-US" w:eastAsia="en-US"/>
        </w:rPr>
      </w:pPr>
      <w:r>
        <w:rPr>
          <w:noProof/>
        </w:rPr>
        <w:t>2.2.3.</w:t>
      </w:r>
      <w:r>
        <w:rPr>
          <w:rFonts w:cstheme="minorBidi"/>
          <w:i w:val="0"/>
          <w:iCs w:val="0"/>
          <w:noProof/>
          <w:sz w:val="22"/>
          <w:szCs w:val="22"/>
          <w:lang w:val="en-US" w:eastAsia="en-US"/>
        </w:rPr>
        <w:tab/>
      </w:r>
      <w:r>
        <w:rPr>
          <w:noProof/>
        </w:rPr>
        <w:t>Data collection</w:t>
      </w:r>
      <w:r>
        <w:rPr>
          <w:noProof/>
        </w:rPr>
        <w:tab/>
      </w:r>
      <w:r>
        <w:rPr>
          <w:noProof/>
        </w:rPr>
        <w:fldChar w:fldCharType="begin"/>
      </w:r>
      <w:r>
        <w:rPr>
          <w:noProof/>
        </w:rPr>
        <w:instrText xml:space="preserve"> PAGEREF _Toc511660985 \h </w:instrText>
      </w:r>
      <w:r>
        <w:rPr>
          <w:noProof/>
        </w:rPr>
      </w:r>
      <w:r>
        <w:rPr>
          <w:noProof/>
        </w:rPr>
        <w:fldChar w:fldCharType="separate"/>
      </w:r>
      <w:r>
        <w:rPr>
          <w:noProof/>
        </w:rPr>
        <w:t>10</w:t>
      </w:r>
      <w:r>
        <w:rPr>
          <w:noProof/>
        </w:rPr>
        <w:fldChar w:fldCharType="end"/>
      </w:r>
    </w:p>
    <w:p w14:paraId="1BE9F54A" w14:textId="5EE53CCE" w:rsidR="00AF4453" w:rsidRDefault="00AF4453">
      <w:pPr>
        <w:pStyle w:val="TOC2"/>
        <w:tabs>
          <w:tab w:val="left" w:pos="1100"/>
          <w:tab w:val="right" w:leader="dot" w:pos="8290"/>
        </w:tabs>
        <w:rPr>
          <w:rFonts w:cstheme="minorBidi"/>
          <w:smallCaps w:val="0"/>
          <w:noProof/>
          <w:sz w:val="22"/>
          <w:szCs w:val="22"/>
          <w:lang w:val="en-US" w:eastAsia="en-US"/>
        </w:rPr>
      </w:pPr>
      <w:r>
        <w:rPr>
          <w:noProof/>
        </w:rPr>
        <w:t>2.3.</w:t>
      </w:r>
      <w:r>
        <w:rPr>
          <w:rFonts w:cstheme="minorBidi"/>
          <w:smallCaps w:val="0"/>
          <w:noProof/>
          <w:sz w:val="22"/>
          <w:szCs w:val="22"/>
          <w:lang w:val="en-US" w:eastAsia="en-US"/>
        </w:rPr>
        <w:tab/>
      </w:r>
      <w:r>
        <w:rPr>
          <w:noProof/>
        </w:rPr>
        <w:t>Research Questions</w:t>
      </w:r>
      <w:r>
        <w:rPr>
          <w:noProof/>
        </w:rPr>
        <w:tab/>
      </w:r>
      <w:r>
        <w:rPr>
          <w:noProof/>
        </w:rPr>
        <w:fldChar w:fldCharType="begin"/>
      </w:r>
      <w:r>
        <w:rPr>
          <w:noProof/>
        </w:rPr>
        <w:instrText xml:space="preserve"> PAGEREF _Toc511660986 \h </w:instrText>
      </w:r>
      <w:r>
        <w:rPr>
          <w:noProof/>
        </w:rPr>
      </w:r>
      <w:r>
        <w:rPr>
          <w:noProof/>
        </w:rPr>
        <w:fldChar w:fldCharType="separate"/>
      </w:r>
      <w:r>
        <w:rPr>
          <w:noProof/>
        </w:rPr>
        <w:t>11</w:t>
      </w:r>
      <w:r>
        <w:rPr>
          <w:noProof/>
        </w:rPr>
        <w:fldChar w:fldCharType="end"/>
      </w:r>
    </w:p>
    <w:p w14:paraId="7973E56E" w14:textId="0744C695" w:rsidR="00AF4453" w:rsidRDefault="00AF4453">
      <w:pPr>
        <w:pStyle w:val="TOC3"/>
        <w:tabs>
          <w:tab w:val="left" w:pos="1540"/>
          <w:tab w:val="right" w:leader="dot" w:pos="8290"/>
        </w:tabs>
        <w:rPr>
          <w:rFonts w:cstheme="minorBidi"/>
          <w:i w:val="0"/>
          <w:iCs w:val="0"/>
          <w:noProof/>
          <w:sz w:val="22"/>
          <w:szCs w:val="22"/>
          <w:lang w:val="en-US" w:eastAsia="en-US"/>
        </w:rPr>
      </w:pPr>
      <w:r>
        <w:rPr>
          <w:noProof/>
        </w:rPr>
        <w:t>2.3.1.</w:t>
      </w:r>
      <w:r>
        <w:rPr>
          <w:rFonts w:cstheme="minorBidi"/>
          <w:i w:val="0"/>
          <w:iCs w:val="0"/>
          <w:noProof/>
          <w:sz w:val="22"/>
          <w:szCs w:val="22"/>
          <w:lang w:val="en-US" w:eastAsia="en-US"/>
        </w:rPr>
        <w:tab/>
      </w:r>
      <w:r>
        <w:rPr>
          <w:noProof/>
        </w:rPr>
        <w:t>How does learning progress overtime?</w:t>
      </w:r>
      <w:r>
        <w:rPr>
          <w:noProof/>
        </w:rPr>
        <w:tab/>
      </w:r>
      <w:r>
        <w:rPr>
          <w:noProof/>
        </w:rPr>
        <w:fldChar w:fldCharType="begin"/>
      </w:r>
      <w:r>
        <w:rPr>
          <w:noProof/>
        </w:rPr>
        <w:instrText xml:space="preserve"> PAGEREF _Toc511660987 \h </w:instrText>
      </w:r>
      <w:r>
        <w:rPr>
          <w:noProof/>
        </w:rPr>
      </w:r>
      <w:r>
        <w:rPr>
          <w:noProof/>
        </w:rPr>
        <w:fldChar w:fldCharType="separate"/>
      </w:r>
      <w:r>
        <w:rPr>
          <w:noProof/>
        </w:rPr>
        <w:t>11</w:t>
      </w:r>
      <w:r>
        <w:rPr>
          <w:noProof/>
        </w:rPr>
        <w:fldChar w:fldCharType="end"/>
      </w:r>
    </w:p>
    <w:p w14:paraId="6E35AD16" w14:textId="753705F7" w:rsidR="00AF4453" w:rsidRDefault="00AF4453">
      <w:pPr>
        <w:pStyle w:val="TOC3"/>
        <w:tabs>
          <w:tab w:val="left" w:pos="1540"/>
          <w:tab w:val="right" w:leader="dot" w:pos="8290"/>
        </w:tabs>
        <w:rPr>
          <w:rFonts w:cstheme="minorBidi"/>
          <w:i w:val="0"/>
          <w:iCs w:val="0"/>
          <w:noProof/>
          <w:sz w:val="22"/>
          <w:szCs w:val="22"/>
          <w:lang w:val="en-US" w:eastAsia="en-US"/>
        </w:rPr>
      </w:pPr>
      <w:r>
        <w:rPr>
          <w:noProof/>
        </w:rPr>
        <w:t>2.3.2.</w:t>
      </w:r>
      <w:r>
        <w:rPr>
          <w:rFonts w:cstheme="minorBidi"/>
          <w:i w:val="0"/>
          <w:iCs w:val="0"/>
          <w:noProof/>
          <w:sz w:val="22"/>
          <w:szCs w:val="22"/>
          <w:lang w:val="en-US" w:eastAsia="en-US"/>
        </w:rPr>
        <w:tab/>
      </w:r>
      <w:r>
        <w:rPr>
          <w:noProof/>
        </w:rPr>
        <w:t>How can previous experience improve learning time?</w:t>
      </w:r>
      <w:r>
        <w:rPr>
          <w:noProof/>
        </w:rPr>
        <w:tab/>
      </w:r>
      <w:r>
        <w:rPr>
          <w:noProof/>
        </w:rPr>
        <w:fldChar w:fldCharType="begin"/>
      </w:r>
      <w:r>
        <w:rPr>
          <w:noProof/>
        </w:rPr>
        <w:instrText xml:space="preserve"> PAGEREF _Toc511660988 \h </w:instrText>
      </w:r>
      <w:r>
        <w:rPr>
          <w:noProof/>
        </w:rPr>
      </w:r>
      <w:r>
        <w:rPr>
          <w:noProof/>
        </w:rPr>
        <w:fldChar w:fldCharType="separate"/>
      </w:r>
      <w:r>
        <w:rPr>
          <w:noProof/>
        </w:rPr>
        <w:t>11</w:t>
      </w:r>
      <w:r>
        <w:rPr>
          <w:noProof/>
        </w:rPr>
        <w:fldChar w:fldCharType="end"/>
      </w:r>
    </w:p>
    <w:p w14:paraId="1C3E1636" w14:textId="71A18A1D" w:rsidR="00AF4453" w:rsidRDefault="00AF4453">
      <w:pPr>
        <w:pStyle w:val="TOC3"/>
        <w:tabs>
          <w:tab w:val="left" w:pos="1540"/>
          <w:tab w:val="right" w:leader="dot" w:pos="8290"/>
        </w:tabs>
        <w:rPr>
          <w:rFonts w:cstheme="minorBidi"/>
          <w:i w:val="0"/>
          <w:iCs w:val="0"/>
          <w:noProof/>
          <w:sz w:val="22"/>
          <w:szCs w:val="22"/>
          <w:lang w:val="en-US" w:eastAsia="en-US"/>
        </w:rPr>
      </w:pPr>
      <w:r>
        <w:rPr>
          <w:noProof/>
        </w:rPr>
        <w:t>2.3.3.</w:t>
      </w:r>
      <w:r>
        <w:rPr>
          <w:rFonts w:cstheme="minorBidi"/>
          <w:i w:val="0"/>
          <w:iCs w:val="0"/>
          <w:noProof/>
          <w:sz w:val="22"/>
          <w:szCs w:val="22"/>
          <w:lang w:val="en-US" w:eastAsia="en-US"/>
        </w:rPr>
        <w:tab/>
      </w:r>
      <w:r>
        <w:rPr>
          <w:noProof/>
        </w:rPr>
        <w:t>Can we quantify interactions among fish while all the learning is happening?</w:t>
      </w:r>
      <w:r>
        <w:rPr>
          <w:noProof/>
        </w:rPr>
        <w:tab/>
      </w:r>
      <w:r>
        <w:rPr>
          <w:noProof/>
        </w:rPr>
        <w:fldChar w:fldCharType="begin"/>
      </w:r>
      <w:r>
        <w:rPr>
          <w:noProof/>
        </w:rPr>
        <w:instrText xml:space="preserve"> PAGEREF _Toc511660989 \h </w:instrText>
      </w:r>
      <w:r>
        <w:rPr>
          <w:noProof/>
        </w:rPr>
      </w:r>
      <w:r>
        <w:rPr>
          <w:noProof/>
        </w:rPr>
        <w:fldChar w:fldCharType="separate"/>
      </w:r>
      <w:r>
        <w:rPr>
          <w:noProof/>
        </w:rPr>
        <w:t>11</w:t>
      </w:r>
      <w:r>
        <w:rPr>
          <w:noProof/>
        </w:rPr>
        <w:fldChar w:fldCharType="end"/>
      </w:r>
    </w:p>
    <w:p w14:paraId="14E6DAC7" w14:textId="1F151568" w:rsidR="00AF4453" w:rsidRDefault="00AF4453">
      <w:pPr>
        <w:pStyle w:val="TOC2"/>
        <w:tabs>
          <w:tab w:val="left" w:pos="1100"/>
          <w:tab w:val="right" w:leader="dot" w:pos="8290"/>
        </w:tabs>
        <w:rPr>
          <w:rFonts w:cstheme="minorBidi"/>
          <w:smallCaps w:val="0"/>
          <w:noProof/>
          <w:sz w:val="22"/>
          <w:szCs w:val="22"/>
          <w:lang w:val="en-US" w:eastAsia="en-US"/>
        </w:rPr>
      </w:pPr>
      <w:r>
        <w:rPr>
          <w:noProof/>
        </w:rPr>
        <w:t>2.4.</w:t>
      </w:r>
      <w:r>
        <w:rPr>
          <w:rFonts w:cstheme="minorBidi"/>
          <w:smallCaps w:val="0"/>
          <w:noProof/>
          <w:sz w:val="22"/>
          <w:szCs w:val="22"/>
          <w:lang w:val="en-US" w:eastAsia="en-US"/>
        </w:rPr>
        <w:tab/>
      </w:r>
      <w:r>
        <w:rPr>
          <w:noProof/>
        </w:rPr>
        <w:t>Similar systems</w:t>
      </w:r>
      <w:r>
        <w:rPr>
          <w:noProof/>
        </w:rPr>
        <w:tab/>
      </w:r>
      <w:r>
        <w:rPr>
          <w:noProof/>
        </w:rPr>
        <w:fldChar w:fldCharType="begin"/>
      </w:r>
      <w:r>
        <w:rPr>
          <w:noProof/>
        </w:rPr>
        <w:instrText xml:space="preserve"> PAGEREF _Toc511660990 \h </w:instrText>
      </w:r>
      <w:r>
        <w:rPr>
          <w:noProof/>
        </w:rPr>
      </w:r>
      <w:r>
        <w:rPr>
          <w:noProof/>
        </w:rPr>
        <w:fldChar w:fldCharType="separate"/>
      </w:r>
      <w:r>
        <w:rPr>
          <w:noProof/>
        </w:rPr>
        <w:t>12</w:t>
      </w:r>
      <w:r>
        <w:rPr>
          <w:noProof/>
        </w:rPr>
        <w:fldChar w:fldCharType="end"/>
      </w:r>
    </w:p>
    <w:p w14:paraId="7763D0DE" w14:textId="73330614" w:rsidR="00AF4453" w:rsidRDefault="00AF4453">
      <w:pPr>
        <w:pStyle w:val="TOC3"/>
        <w:tabs>
          <w:tab w:val="left" w:pos="1540"/>
          <w:tab w:val="right" w:leader="dot" w:pos="8290"/>
        </w:tabs>
        <w:rPr>
          <w:rFonts w:cstheme="minorBidi"/>
          <w:i w:val="0"/>
          <w:iCs w:val="0"/>
          <w:noProof/>
          <w:sz w:val="22"/>
          <w:szCs w:val="22"/>
          <w:lang w:val="en-US" w:eastAsia="en-US"/>
        </w:rPr>
      </w:pPr>
      <w:r>
        <w:rPr>
          <w:noProof/>
        </w:rPr>
        <w:t>2.4.1.</w:t>
      </w:r>
      <w:r>
        <w:rPr>
          <w:rFonts w:cstheme="minorBidi"/>
          <w:i w:val="0"/>
          <w:iCs w:val="0"/>
          <w:noProof/>
          <w:sz w:val="22"/>
          <w:szCs w:val="22"/>
          <w:lang w:val="en-US" w:eastAsia="en-US"/>
        </w:rPr>
        <w:tab/>
      </w:r>
      <w:r>
        <w:rPr>
          <w:noProof/>
        </w:rPr>
        <w:t>ID Tracker</w:t>
      </w:r>
      <w:r>
        <w:rPr>
          <w:noProof/>
        </w:rPr>
        <w:tab/>
      </w:r>
      <w:r>
        <w:rPr>
          <w:noProof/>
        </w:rPr>
        <w:fldChar w:fldCharType="begin"/>
      </w:r>
      <w:r>
        <w:rPr>
          <w:noProof/>
        </w:rPr>
        <w:instrText xml:space="preserve"> PAGEREF _Toc511660991 \h </w:instrText>
      </w:r>
      <w:r>
        <w:rPr>
          <w:noProof/>
        </w:rPr>
      </w:r>
      <w:r>
        <w:rPr>
          <w:noProof/>
        </w:rPr>
        <w:fldChar w:fldCharType="separate"/>
      </w:r>
      <w:r>
        <w:rPr>
          <w:noProof/>
        </w:rPr>
        <w:t>12</w:t>
      </w:r>
      <w:r>
        <w:rPr>
          <w:noProof/>
        </w:rPr>
        <w:fldChar w:fldCharType="end"/>
      </w:r>
    </w:p>
    <w:p w14:paraId="4B50C6EA" w14:textId="0C2C79EA" w:rsidR="00AF4453" w:rsidRDefault="00AF4453">
      <w:pPr>
        <w:pStyle w:val="TOC3"/>
        <w:tabs>
          <w:tab w:val="left" w:pos="1540"/>
          <w:tab w:val="right" w:leader="dot" w:pos="8290"/>
        </w:tabs>
        <w:rPr>
          <w:rFonts w:cstheme="minorBidi"/>
          <w:i w:val="0"/>
          <w:iCs w:val="0"/>
          <w:noProof/>
          <w:sz w:val="22"/>
          <w:szCs w:val="22"/>
          <w:lang w:val="en-US" w:eastAsia="en-US"/>
        </w:rPr>
      </w:pPr>
      <w:r>
        <w:rPr>
          <w:noProof/>
        </w:rPr>
        <w:t>2.4.2.</w:t>
      </w:r>
      <w:r>
        <w:rPr>
          <w:rFonts w:cstheme="minorBidi"/>
          <w:i w:val="0"/>
          <w:iCs w:val="0"/>
          <w:noProof/>
          <w:sz w:val="22"/>
          <w:szCs w:val="22"/>
          <w:lang w:val="en-US" w:eastAsia="en-US"/>
        </w:rPr>
        <w:tab/>
      </w:r>
      <w:r>
        <w:rPr>
          <w:noProof/>
        </w:rPr>
        <w:t>Zoo Tracer</w:t>
      </w:r>
      <w:r>
        <w:rPr>
          <w:noProof/>
        </w:rPr>
        <w:tab/>
      </w:r>
      <w:r>
        <w:rPr>
          <w:noProof/>
        </w:rPr>
        <w:fldChar w:fldCharType="begin"/>
      </w:r>
      <w:r>
        <w:rPr>
          <w:noProof/>
        </w:rPr>
        <w:instrText xml:space="preserve"> PAGEREF _Toc511660992 \h </w:instrText>
      </w:r>
      <w:r>
        <w:rPr>
          <w:noProof/>
        </w:rPr>
      </w:r>
      <w:r>
        <w:rPr>
          <w:noProof/>
        </w:rPr>
        <w:fldChar w:fldCharType="separate"/>
      </w:r>
      <w:r>
        <w:rPr>
          <w:noProof/>
        </w:rPr>
        <w:t>12</w:t>
      </w:r>
      <w:r>
        <w:rPr>
          <w:noProof/>
        </w:rPr>
        <w:fldChar w:fldCharType="end"/>
      </w:r>
    </w:p>
    <w:p w14:paraId="74EBD8FE" w14:textId="4CF51F53" w:rsidR="00AF4453" w:rsidRDefault="00AF4453">
      <w:pPr>
        <w:pStyle w:val="TOC3"/>
        <w:tabs>
          <w:tab w:val="left" w:pos="1540"/>
          <w:tab w:val="right" w:leader="dot" w:pos="8290"/>
        </w:tabs>
        <w:rPr>
          <w:rFonts w:cstheme="minorBidi"/>
          <w:i w:val="0"/>
          <w:iCs w:val="0"/>
          <w:noProof/>
          <w:sz w:val="22"/>
          <w:szCs w:val="22"/>
          <w:lang w:val="en-US" w:eastAsia="en-US"/>
        </w:rPr>
      </w:pPr>
      <w:r>
        <w:rPr>
          <w:noProof/>
        </w:rPr>
        <w:t>2.4.3.</w:t>
      </w:r>
      <w:r>
        <w:rPr>
          <w:rFonts w:cstheme="minorBidi"/>
          <w:i w:val="0"/>
          <w:iCs w:val="0"/>
          <w:noProof/>
          <w:sz w:val="22"/>
          <w:szCs w:val="22"/>
          <w:lang w:val="en-US" w:eastAsia="en-US"/>
        </w:rPr>
        <w:tab/>
      </w:r>
      <w:r>
        <w:rPr>
          <w:noProof/>
        </w:rPr>
        <w:t>Tracktor</w:t>
      </w:r>
      <w:r>
        <w:rPr>
          <w:noProof/>
        </w:rPr>
        <w:tab/>
      </w:r>
      <w:r>
        <w:rPr>
          <w:noProof/>
        </w:rPr>
        <w:fldChar w:fldCharType="begin"/>
      </w:r>
      <w:r>
        <w:rPr>
          <w:noProof/>
        </w:rPr>
        <w:instrText xml:space="preserve"> PAGEREF _Toc511660993 \h </w:instrText>
      </w:r>
      <w:r>
        <w:rPr>
          <w:noProof/>
        </w:rPr>
      </w:r>
      <w:r>
        <w:rPr>
          <w:noProof/>
        </w:rPr>
        <w:fldChar w:fldCharType="separate"/>
      </w:r>
      <w:r>
        <w:rPr>
          <w:noProof/>
        </w:rPr>
        <w:t>13</w:t>
      </w:r>
      <w:r>
        <w:rPr>
          <w:noProof/>
        </w:rPr>
        <w:fldChar w:fldCharType="end"/>
      </w:r>
    </w:p>
    <w:p w14:paraId="16F08E40" w14:textId="674065CC" w:rsidR="00AF4453" w:rsidRDefault="00AF4453">
      <w:pPr>
        <w:pStyle w:val="TOC2"/>
        <w:tabs>
          <w:tab w:val="left" w:pos="1100"/>
          <w:tab w:val="right" w:leader="dot" w:pos="8290"/>
        </w:tabs>
        <w:rPr>
          <w:rFonts w:cstheme="minorBidi"/>
          <w:smallCaps w:val="0"/>
          <w:noProof/>
          <w:sz w:val="22"/>
          <w:szCs w:val="22"/>
          <w:lang w:val="en-US" w:eastAsia="en-US"/>
        </w:rPr>
      </w:pPr>
      <w:r>
        <w:rPr>
          <w:noProof/>
        </w:rPr>
        <w:t>2.5.</w:t>
      </w:r>
      <w:r>
        <w:rPr>
          <w:rFonts w:cstheme="minorBidi"/>
          <w:smallCaps w:val="0"/>
          <w:noProof/>
          <w:sz w:val="22"/>
          <w:szCs w:val="22"/>
          <w:lang w:val="en-US" w:eastAsia="en-US"/>
        </w:rPr>
        <w:tab/>
      </w:r>
      <w:r>
        <w:rPr>
          <w:noProof/>
        </w:rPr>
        <w:t>Technology Overview</w:t>
      </w:r>
      <w:r>
        <w:rPr>
          <w:noProof/>
        </w:rPr>
        <w:tab/>
      </w:r>
      <w:r>
        <w:rPr>
          <w:noProof/>
        </w:rPr>
        <w:fldChar w:fldCharType="begin"/>
      </w:r>
      <w:r>
        <w:rPr>
          <w:noProof/>
        </w:rPr>
        <w:instrText xml:space="preserve"> PAGEREF _Toc511660994 \h </w:instrText>
      </w:r>
      <w:r>
        <w:rPr>
          <w:noProof/>
        </w:rPr>
      </w:r>
      <w:r>
        <w:rPr>
          <w:noProof/>
        </w:rPr>
        <w:fldChar w:fldCharType="separate"/>
      </w:r>
      <w:r>
        <w:rPr>
          <w:noProof/>
        </w:rPr>
        <w:t>14</w:t>
      </w:r>
      <w:r>
        <w:rPr>
          <w:noProof/>
        </w:rPr>
        <w:fldChar w:fldCharType="end"/>
      </w:r>
    </w:p>
    <w:p w14:paraId="258DD809" w14:textId="6CFAEE92" w:rsidR="00AF4453" w:rsidRDefault="00AF4453">
      <w:pPr>
        <w:pStyle w:val="TOC3"/>
        <w:tabs>
          <w:tab w:val="left" w:pos="1540"/>
          <w:tab w:val="right" w:leader="dot" w:pos="8290"/>
        </w:tabs>
        <w:rPr>
          <w:rFonts w:cstheme="minorBidi"/>
          <w:i w:val="0"/>
          <w:iCs w:val="0"/>
          <w:noProof/>
          <w:sz w:val="22"/>
          <w:szCs w:val="22"/>
          <w:lang w:val="en-US" w:eastAsia="en-US"/>
        </w:rPr>
      </w:pPr>
      <w:r>
        <w:rPr>
          <w:noProof/>
        </w:rPr>
        <w:t>2.5.1.</w:t>
      </w:r>
      <w:r>
        <w:rPr>
          <w:rFonts w:cstheme="minorBidi"/>
          <w:i w:val="0"/>
          <w:iCs w:val="0"/>
          <w:noProof/>
          <w:sz w:val="22"/>
          <w:szCs w:val="22"/>
          <w:lang w:val="en-US" w:eastAsia="en-US"/>
        </w:rPr>
        <w:tab/>
      </w:r>
      <w:r>
        <w:rPr>
          <w:noProof/>
        </w:rPr>
        <w:t>OpenCV</w:t>
      </w:r>
      <w:r>
        <w:rPr>
          <w:noProof/>
        </w:rPr>
        <w:tab/>
      </w:r>
      <w:r>
        <w:rPr>
          <w:noProof/>
        </w:rPr>
        <w:fldChar w:fldCharType="begin"/>
      </w:r>
      <w:r>
        <w:rPr>
          <w:noProof/>
        </w:rPr>
        <w:instrText xml:space="preserve"> PAGEREF _Toc511660995 \h </w:instrText>
      </w:r>
      <w:r>
        <w:rPr>
          <w:noProof/>
        </w:rPr>
      </w:r>
      <w:r>
        <w:rPr>
          <w:noProof/>
        </w:rPr>
        <w:fldChar w:fldCharType="separate"/>
      </w:r>
      <w:r>
        <w:rPr>
          <w:noProof/>
        </w:rPr>
        <w:t>14</w:t>
      </w:r>
      <w:r>
        <w:rPr>
          <w:noProof/>
        </w:rPr>
        <w:fldChar w:fldCharType="end"/>
      </w:r>
    </w:p>
    <w:p w14:paraId="4DA5A03E" w14:textId="3C26B4E5" w:rsidR="00AF4453" w:rsidRDefault="00AF4453">
      <w:pPr>
        <w:pStyle w:val="TOC3"/>
        <w:tabs>
          <w:tab w:val="left" w:pos="1540"/>
          <w:tab w:val="right" w:leader="dot" w:pos="8290"/>
        </w:tabs>
        <w:rPr>
          <w:rFonts w:cstheme="minorBidi"/>
          <w:i w:val="0"/>
          <w:iCs w:val="0"/>
          <w:noProof/>
          <w:sz w:val="22"/>
          <w:szCs w:val="22"/>
          <w:lang w:val="en-US" w:eastAsia="en-US"/>
        </w:rPr>
      </w:pPr>
      <w:r>
        <w:rPr>
          <w:noProof/>
        </w:rPr>
        <w:t>2.5.2.</w:t>
      </w:r>
      <w:r>
        <w:rPr>
          <w:rFonts w:cstheme="minorBidi"/>
          <w:i w:val="0"/>
          <w:iCs w:val="0"/>
          <w:noProof/>
          <w:sz w:val="22"/>
          <w:szCs w:val="22"/>
          <w:lang w:val="en-US" w:eastAsia="en-US"/>
        </w:rPr>
        <w:tab/>
      </w:r>
      <w:r>
        <w:rPr>
          <w:noProof/>
        </w:rPr>
        <w:t>Programming Languages</w:t>
      </w:r>
      <w:r>
        <w:rPr>
          <w:noProof/>
        </w:rPr>
        <w:tab/>
      </w:r>
      <w:r>
        <w:rPr>
          <w:noProof/>
        </w:rPr>
        <w:fldChar w:fldCharType="begin"/>
      </w:r>
      <w:r>
        <w:rPr>
          <w:noProof/>
        </w:rPr>
        <w:instrText xml:space="preserve"> PAGEREF _Toc511660996 \h </w:instrText>
      </w:r>
      <w:r>
        <w:rPr>
          <w:noProof/>
        </w:rPr>
      </w:r>
      <w:r>
        <w:rPr>
          <w:noProof/>
        </w:rPr>
        <w:fldChar w:fldCharType="separate"/>
      </w:r>
      <w:r>
        <w:rPr>
          <w:noProof/>
        </w:rPr>
        <w:t>14</w:t>
      </w:r>
      <w:r>
        <w:rPr>
          <w:noProof/>
        </w:rPr>
        <w:fldChar w:fldCharType="end"/>
      </w:r>
    </w:p>
    <w:p w14:paraId="66015598" w14:textId="06F5C0FD" w:rsidR="00AF4453" w:rsidRDefault="00AF4453">
      <w:pPr>
        <w:pStyle w:val="TOC3"/>
        <w:tabs>
          <w:tab w:val="left" w:pos="1540"/>
          <w:tab w:val="right" w:leader="dot" w:pos="8290"/>
        </w:tabs>
        <w:rPr>
          <w:rFonts w:cstheme="minorBidi"/>
          <w:i w:val="0"/>
          <w:iCs w:val="0"/>
          <w:noProof/>
          <w:sz w:val="22"/>
          <w:szCs w:val="22"/>
          <w:lang w:val="en-US" w:eastAsia="en-US"/>
        </w:rPr>
      </w:pPr>
      <w:r>
        <w:rPr>
          <w:noProof/>
        </w:rPr>
        <w:t>2.5.3.</w:t>
      </w:r>
      <w:r>
        <w:rPr>
          <w:rFonts w:cstheme="minorBidi"/>
          <w:i w:val="0"/>
          <w:iCs w:val="0"/>
          <w:noProof/>
          <w:sz w:val="22"/>
          <w:szCs w:val="22"/>
          <w:lang w:val="en-US" w:eastAsia="en-US"/>
        </w:rPr>
        <w:tab/>
      </w:r>
      <w:r>
        <w:rPr>
          <w:noProof/>
        </w:rPr>
        <w:t>Motion Detection Algorithms</w:t>
      </w:r>
      <w:r>
        <w:rPr>
          <w:noProof/>
        </w:rPr>
        <w:tab/>
      </w:r>
      <w:r>
        <w:rPr>
          <w:noProof/>
        </w:rPr>
        <w:fldChar w:fldCharType="begin"/>
      </w:r>
      <w:r>
        <w:rPr>
          <w:noProof/>
        </w:rPr>
        <w:instrText xml:space="preserve"> PAGEREF _Toc511660997 \h </w:instrText>
      </w:r>
      <w:r>
        <w:rPr>
          <w:noProof/>
        </w:rPr>
      </w:r>
      <w:r>
        <w:rPr>
          <w:noProof/>
        </w:rPr>
        <w:fldChar w:fldCharType="separate"/>
      </w:r>
      <w:r>
        <w:rPr>
          <w:noProof/>
        </w:rPr>
        <w:t>14</w:t>
      </w:r>
      <w:r>
        <w:rPr>
          <w:noProof/>
        </w:rPr>
        <w:fldChar w:fldCharType="end"/>
      </w:r>
    </w:p>
    <w:p w14:paraId="5C3D97B6" w14:textId="7CADD3B2" w:rsidR="00AF4453" w:rsidRDefault="00AF4453">
      <w:pPr>
        <w:pStyle w:val="TOC1"/>
        <w:tabs>
          <w:tab w:val="left" w:pos="660"/>
          <w:tab w:val="right" w:leader="dot" w:pos="8290"/>
        </w:tabs>
        <w:rPr>
          <w:rFonts w:cstheme="minorBidi"/>
          <w:b w:val="0"/>
          <w:bCs w:val="0"/>
          <w:caps w:val="0"/>
          <w:noProof/>
          <w:sz w:val="22"/>
          <w:szCs w:val="22"/>
          <w:lang w:val="en-US" w:eastAsia="en-US"/>
        </w:rPr>
      </w:pPr>
      <w:r w:rsidRPr="00551E89">
        <w:rPr>
          <w:noProof/>
          <w:color w:val="FFFFFF" w:themeColor="background1"/>
        </w:rPr>
        <w:t>3.</w:t>
      </w:r>
      <w:r>
        <w:rPr>
          <w:rFonts w:cstheme="minorBidi"/>
          <w:b w:val="0"/>
          <w:bCs w:val="0"/>
          <w:caps w:val="0"/>
          <w:noProof/>
          <w:sz w:val="22"/>
          <w:szCs w:val="22"/>
          <w:lang w:val="en-US" w:eastAsia="en-US"/>
        </w:rPr>
        <w:tab/>
      </w:r>
      <w:r>
        <w:rPr>
          <w:noProof/>
        </w:rPr>
        <w:t>Design</w:t>
      </w:r>
      <w:r>
        <w:rPr>
          <w:noProof/>
        </w:rPr>
        <w:tab/>
      </w:r>
      <w:r>
        <w:rPr>
          <w:noProof/>
        </w:rPr>
        <w:fldChar w:fldCharType="begin"/>
      </w:r>
      <w:r>
        <w:rPr>
          <w:noProof/>
        </w:rPr>
        <w:instrText xml:space="preserve"> PAGEREF _Toc511660998 \h </w:instrText>
      </w:r>
      <w:r>
        <w:rPr>
          <w:noProof/>
        </w:rPr>
      </w:r>
      <w:r>
        <w:rPr>
          <w:noProof/>
        </w:rPr>
        <w:fldChar w:fldCharType="separate"/>
      </w:r>
      <w:r>
        <w:rPr>
          <w:noProof/>
        </w:rPr>
        <w:t>16</w:t>
      </w:r>
      <w:r>
        <w:rPr>
          <w:noProof/>
        </w:rPr>
        <w:fldChar w:fldCharType="end"/>
      </w:r>
    </w:p>
    <w:p w14:paraId="41F205BF" w14:textId="191D4056" w:rsidR="00AF4453" w:rsidRDefault="00AF4453">
      <w:pPr>
        <w:pStyle w:val="TOC2"/>
        <w:tabs>
          <w:tab w:val="left" w:pos="1100"/>
          <w:tab w:val="right" w:leader="dot" w:pos="8290"/>
        </w:tabs>
        <w:rPr>
          <w:rFonts w:cstheme="minorBidi"/>
          <w:smallCaps w:val="0"/>
          <w:noProof/>
          <w:sz w:val="22"/>
          <w:szCs w:val="22"/>
          <w:lang w:val="en-US" w:eastAsia="en-US"/>
        </w:rPr>
      </w:pPr>
      <w:r>
        <w:rPr>
          <w:noProof/>
        </w:rPr>
        <w:t>3.1.</w:t>
      </w:r>
      <w:r>
        <w:rPr>
          <w:rFonts w:cstheme="minorBidi"/>
          <w:smallCaps w:val="0"/>
          <w:noProof/>
          <w:sz w:val="22"/>
          <w:szCs w:val="22"/>
          <w:lang w:val="en-US" w:eastAsia="en-US"/>
        </w:rPr>
        <w:tab/>
      </w:r>
      <w:r>
        <w:rPr>
          <w:noProof/>
        </w:rPr>
        <w:t>Introduction</w:t>
      </w:r>
      <w:r>
        <w:rPr>
          <w:noProof/>
        </w:rPr>
        <w:tab/>
      </w:r>
      <w:r>
        <w:rPr>
          <w:noProof/>
        </w:rPr>
        <w:fldChar w:fldCharType="begin"/>
      </w:r>
      <w:r>
        <w:rPr>
          <w:noProof/>
        </w:rPr>
        <w:instrText xml:space="preserve"> PAGEREF _Toc511660999 \h </w:instrText>
      </w:r>
      <w:r>
        <w:rPr>
          <w:noProof/>
        </w:rPr>
      </w:r>
      <w:r>
        <w:rPr>
          <w:noProof/>
        </w:rPr>
        <w:fldChar w:fldCharType="separate"/>
      </w:r>
      <w:r>
        <w:rPr>
          <w:noProof/>
        </w:rPr>
        <w:t>16</w:t>
      </w:r>
      <w:r>
        <w:rPr>
          <w:noProof/>
        </w:rPr>
        <w:fldChar w:fldCharType="end"/>
      </w:r>
    </w:p>
    <w:p w14:paraId="7CD3480D" w14:textId="1DC19CE1" w:rsidR="00AF4453" w:rsidRDefault="00AF4453">
      <w:pPr>
        <w:pStyle w:val="TOC2"/>
        <w:tabs>
          <w:tab w:val="left" w:pos="1100"/>
          <w:tab w:val="right" w:leader="dot" w:pos="8290"/>
        </w:tabs>
        <w:rPr>
          <w:rFonts w:cstheme="minorBidi"/>
          <w:smallCaps w:val="0"/>
          <w:noProof/>
          <w:sz w:val="22"/>
          <w:szCs w:val="22"/>
          <w:lang w:val="en-US" w:eastAsia="en-US"/>
        </w:rPr>
      </w:pPr>
      <w:r>
        <w:rPr>
          <w:noProof/>
        </w:rPr>
        <w:t>3.2.</w:t>
      </w:r>
      <w:r>
        <w:rPr>
          <w:rFonts w:cstheme="minorBidi"/>
          <w:smallCaps w:val="0"/>
          <w:noProof/>
          <w:sz w:val="22"/>
          <w:szCs w:val="22"/>
          <w:lang w:val="en-US" w:eastAsia="en-US"/>
        </w:rPr>
        <w:tab/>
      </w:r>
      <w:r>
        <w:rPr>
          <w:noProof/>
        </w:rPr>
        <w:t>Overall Architecture</w:t>
      </w:r>
      <w:r>
        <w:rPr>
          <w:noProof/>
        </w:rPr>
        <w:tab/>
      </w:r>
      <w:r>
        <w:rPr>
          <w:noProof/>
        </w:rPr>
        <w:fldChar w:fldCharType="begin"/>
      </w:r>
      <w:r>
        <w:rPr>
          <w:noProof/>
        </w:rPr>
        <w:instrText xml:space="preserve"> PAGEREF _Toc511661000 \h </w:instrText>
      </w:r>
      <w:r>
        <w:rPr>
          <w:noProof/>
        </w:rPr>
      </w:r>
      <w:r>
        <w:rPr>
          <w:noProof/>
        </w:rPr>
        <w:fldChar w:fldCharType="separate"/>
      </w:r>
      <w:r>
        <w:rPr>
          <w:noProof/>
        </w:rPr>
        <w:t>16</w:t>
      </w:r>
      <w:r>
        <w:rPr>
          <w:noProof/>
        </w:rPr>
        <w:fldChar w:fldCharType="end"/>
      </w:r>
    </w:p>
    <w:p w14:paraId="5080087E" w14:textId="4E5AE0DC" w:rsidR="00AF4453" w:rsidRDefault="00AF4453">
      <w:pPr>
        <w:pStyle w:val="TOC2"/>
        <w:tabs>
          <w:tab w:val="left" w:pos="1100"/>
          <w:tab w:val="right" w:leader="dot" w:pos="8290"/>
        </w:tabs>
        <w:rPr>
          <w:rFonts w:cstheme="minorBidi"/>
          <w:smallCaps w:val="0"/>
          <w:noProof/>
          <w:sz w:val="22"/>
          <w:szCs w:val="22"/>
          <w:lang w:val="en-US" w:eastAsia="en-US"/>
        </w:rPr>
      </w:pPr>
      <w:r>
        <w:rPr>
          <w:noProof/>
        </w:rPr>
        <w:t>3.3.</w:t>
      </w:r>
      <w:r>
        <w:rPr>
          <w:rFonts w:cstheme="minorBidi"/>
          <w:smallCaps w:val="0"/>
          <w:noProof/>
          <w:sz w:val="22"/>
          <w:szCs w:val="22"/>
          <w:lang w:val="en-US" w:eastAsia="en-US"/>
        </w:rPr>
        <w:tab/>
      </w:r>
      <w:r>
        <w:rPr>
          <w:noProof/>
        </w:rPr>
        <w:t>Development Choices</w:t>
      </w:r>
      <w:r>
        <w:rPr>
          <w:noProof/>
        </w:rPr>
        <w:tab/>
      </w:r>
      <w:r>
        <w:rPr>
          <w:noProof/>
        </w:rPr>
        <w:fldChar w:fldCharType="begin"/>
      </w:r>
      <w:r>
        <w:rPr>
          <w:noProof/>
        </w:rPr>
        <w:instrText xml:space="preserve"> PAGEREF _Toc511661001 \h </w:instrText>
      </w:r>
      <w:r>
        <w:rPr>
          <w:noProof/>
        </w:rPr>
      </w:r>
      <w:r>
        <w:rPr>
          <w:noProof/>
        </w:rPr>
        <w:fldChar w:fldCharType="separate"/>
      </w:r>
      <w:r>
        <w:rPr>
          <w:noProof/>
        </w:rPr>
        <w:t>16</w:t>
      </w:r>
      <w:r>
        <w:rPr>
          <w:noProof/>
        </w:rPr>
        <w:fldChar w:fldCharType="end"/>
      </w:r>
    </w:p>
    <w:p w14:paraId="5AD2A7A8" w14:textId="06A22AEC" w:rsidR="00AF4453" w:rsidRDefault="00AF4453">
      <w:pPr>
        <w:pStyle w:val="TOC3"/>
        <w:tabs>
          <w:tab w:val="left" w:pos="1540"/>
          <w:tab w:val="right" w:leader="dot" w:pos="8290"/>
        </w:tabs>
        <w:rPr>
          <w:rFonts w:cstheme="minorBidi"/>
          <w:i w:val="0"/>
          <w:iCs w:val="0"/>
          <w:noProof/>
          <w:sz w:val="22"/>
          <w:szCs w:val="22"/>
          <w:lang w:val="en-US" w:eastAsia="en-US"/>
        </w:rPr>
      </w:pPr>
      <w:r>
        <w:rPr>
          <w:noProof/>
        </w:rPr>
        <w:t>3.3.1.</w:t>
      </w:r>
      <w:r>
        <w:rPr>
          <w:rFonts w:cstheme="minorBidi"/>
          <w:i w:val="0"/>
          <w:iCs w:val="0"/>
          <w:noProof/>
          <w:sz w:val="22"/>
          <w:szCs w:val="22"/>
          <w:lang w:val="en-US" w:eastAsia="en-US"/>
        </w:rPr>
        <w:tab/>
      </w:r>
      <w:r>
        <w:rPr>
          <w:noProof/>
        </w:rPr>
        <w:t>Programming Language</w:t>
      </w:r>
      <w:r>
        <w:rPr>
          <w:noProof/>
        </w:rPr>
        <w:tab/>
      </w:r>
      <w:r>
        <w:rPr>
          <w:noProof/>
        </w:rPr>
        <w:fldChar w:fldCharType="begin"/>
      </w:r>
      <w:r>
        <w:rPr>
          <w:noProof/>
        </w:rPr>
        <w:instrText xml:space="preserve"> PAGEREF _Toc511661002 \h </w:instrText>
      </w:r>
      <w:r>
        <w:rPr>
          <w:noProof/>
        </w:rPr>
      </w:r>
      <w:r>
        <w:rPr>
          <w:noProof/>
        </w:rPr>
        <w:fldChar w:fldCharType="separate"/>
      </w:r>
      <w:r>
        <w:rPr>
          <w:noProof/>
        </w:rPr>
        <w:t>16</w:t>
      </w:r>
      <w:r>
        <w:rPr>
          <w:noProof/>
        </w:rPr>
        <w:fldChar w:fldCharType="end"/>
      </w:r>
    </w:p>
    <w:p w14:paraId="5E76C8B9" w14:textId="0A6B8BEA" w:rsidR="00AF4453" w:rsidRDefault="00AF4453">
      <w:pPr>
        <w:pStyle w:val="TOC3"/>
        <w:tabs>
          <w:tab w:val="left" w:pos="1540"/>
          <w:tab w:val="right" w:leader="dot" w:pos="8290"/>
        </w:tabs>
        <w:rPr>
          <w:rFonts w:cstheme="minorBidi"/>
          <w:i w:val="0"/>
          <w:iCs w:val="0"/>
          <w:noProof/>
          <w:sz w:val="22"/>
          <w:szCs w:val="22"/>
          <w:lang w:val="en-US" w:eastAsia="en-US"/>
        </w:rPr>
      </w:pPr>
      <w:r>
        <w:rPr>
          <w:noProof/>
        </w:rPr>
        <w:t>3.3.2.</w:t>
      </w:r>
      <w:r>
        <w:rPr>
          <w:rFonts w:cstheme="minorBidi"/>
          <w:i w:val="0"/>
          <w:iCs w:val="0"/>
          <w:noProof/>
          <w:sz w:val="22"/>
          <w:szCs w:val="22"/>
          <w:lang w:val="en-US" w:eastAsia="en-US"/>
        </w:rPr>
        <w:tab/>
      </w:r>
      <w:r>
        <w:rPr>
          <w:noProof/>
        </w:rPr>
        <w:t>Development Environment</w:t>
      </w:r>
      <w:r>
        <w:rPr>
          <w:noProof/>
        </w:rPr>
        <w:tab/>
      </w:r>
      <w:r>
        <w:rPr>
          <w:noProof/>
        </w:rPr>
        <w:fldChar w:fldCharType="begin"/>
      </w:r>
      <w:r>
        <w:rPr>
          <w:noProof/>
        </w:rPr>
        <w:instrText xml:space="preserve"> PAGEREF _Toc511661003 \h </w:instrText>
      </w:r>
      <w:r>
        <w:rPr>
          <w:noProof/>
        </w:rPr>
      </w:r>
      <w:r>
        <w:rPr>
          <w:noProof/>
        </w:rPr>
        <w:fldChar w:fldCharType="separate"/>
      </w:r>
      <w:r>
        <w:rPr>
          <w:noProof/>
        </w:rPr>
        <w:t>16</w:t>
      </w:r>
      <w:r>
        <w:rPr>
          <w:noProof/>
        </w:rPr>
        <w:fldChar w:fldCharType="end"/>
      </w:r>
    </w:p>
    <w:p w14:paraId="0DFF423E" w14:textId="3A2BBA67" w:rsidR="00AF4453" w:rsidRDefault="00AF4453">
      <w:pPr>
        <w:pStyle w:val="TOC3"/>
        <w:tabs>
          <w:tab w:val="left" w:pos="1540"/>
          <w:tab w:val="right" w:leader="dot" w:pos="8290"/>
        </w:tabs>
        <w:rPr>
          <w:rFonts w:cstheme="minorBidi"/>
          <w:i w:val="0"/>
          <w:iCs w:val="0"/>
          <w:noProof/>
          <w:sz w:val="22"/>
          <w:szCs w:val="22"/>
          <w:lang w:val="en-US" w:eastAsia="en-US"/>
        </w:rPr>
      </w:pPr>
      <w:r>
        <w:rPr>
          <w:noProof/>
        </w:rPr>
        <w:t>3.3.3.</w:t>
      </w:r>
      <w:r>
        <w:rPr>
          <w:rFonts w:cstheme="minorBidi"/>
          <w:i w:val="0"/>
          <w:iCs w:val="0"/>
          <w:noProof/>
          <w:sz w:val="22"/>
          <w:szCs w:val="22"/>
          <w:lang w:val="en-US" w:eastAsia="en-US"/>
        </w:rPr>
        <w:tab/>
      </w:r>
      <w:r>
        <w:rPr>
          <w:noProof/>
        </w:rPr>
        <w:t>Video Tracking algorithm</w:t>
      </w:r>
      <w:r>
        <w:rPr>
          <w:noProof/>
        </w:rPr>
        <w:tab/>
      </w:r>
      <w:r>
        <w:rPr>
          <w:noProof/>
        </w:rPr>
        <w:fldChar w:fldCharType="begin"/>
      </w:r>
      <w:r>
        <w:rPr>
          <w:noProof/>
        </w:rPr>
        <w:instrText xml:space="preserve"> PAGEREF _Toc511661004 \h </w:instrText>
      </w:r>
      <w:r>
        <w:rPr>
          <w:noProof/>
        </w:rPr>
      </w:r>
      <w:r>
        <w:rPr>
          <w:noProof/>
        </w:rPr>
        <w:fldChar w:fldCharType="separate"/>
      </w:r>
      <w:r>
        <w:rPr>
          <w:noProof/>
        </w:rPr>
        <w:t>17</w:t>
      </w:r>
      <w:r>
        <w:rPr>
          <w:noProof/>
        </w:rPr>
        <w:fldChar w:fldCharType="end"/>
      </w:r>
    </w:p>
    <w:p w14:paraId="149D009E" w14:textId="023E326C" w:rsidR="00AF4453" w:rsidRDefault="00AF4453">
      <w:pPr>
        <w:pStyle w:val="TOC3"/>
        <w:tabs>
          <w:tab w:val="left" w:pos="1540"/>
          <w:tab w:val="right" w:leader="dot" w:pos="8290"/>
        </w:tabs>
        <w:rPr>
          <w:rFonts w:cstheme="minorBidi"/>
          <w:i w:val="0"/>
          <w:iCs w:val="0"/>
          <w:noProof/>
          <w:sz w:val="22"/>
          <w:szCs w:val="22"/>
          <w:lang w:val="en-US" w:eastAsia="en-US"/>
        </w:rPr>
      </w:pPr>
      <w:r>
        <w:rPr>
          <w:noProof/>
        </w:rPr>
        <w:t>3.3.4.</w:t>
      </w:r>
      <w:r>
        <w:rPr>
          <w:rFonts w:cstheme="minorBidi"/>
          <w:i w:val="0"/>
          <w:iCs w:val="0"/>
          <w:noProof/>
          <w:sz w:val="22"/>
          <w:szCs w:val="22"/>
          <w:lang w:val="en-US" w:eastAsia="en-US"/>
        </w:rPr>
        <w:tab/>
      </w:r>
      <w:r>
        <w:rPr>
          <w:noProof/>
        </w:rPr>
        <w:t>Version Control</w:t>
      </w:r>
      <w:r>
        <w:rPr>
          <w:noProof/>
        </w:rPr>
        <w:tab/>
      </w:r>
      <w:r>
        <w:rPr>
          <w:noProof/>
        </w:rPr>
        <w:fldChar w:fldCharType="begin"/>
      </w:r>
      <w:r>
        <w:rPr>
          <w:noProof/>
        </w:rPr>
        <w:instrText xml:space="preserve"> PAGEREF _Toc511661005 \h </w:instrText>
      </w:r>
      <w:r>
        <w:rPr>
          <w:noProof/>
        </w:rPr>
      </w:r>
      <w:r>
        <w:rPr>
          <w:noProof/>
        </w:rPr>
        <w:fldChar w:fldCharType="separate"/>
      </w:r>
      <w:r>
        <w:rPr>
          <w:noProof/>
        </w:rPr>
        <w:t>17</w:t>
      </w:r>
      <w:r>
        <w:rPr>
          <w:noProof/>
        </w:rPr>
        <w:fldChar w:fldCharType="end"/>
      </w:r>
    </w:p>
    <w:p w14:paraId="662D7ACC" w14:textId="285A0F67" w:rsidR="00AF4453" w:rsidRDefault="00AF4453">
      <w:pPr>
        <w:pStyle w:val="TOC2"/>
        <w:tabs>
          <w:tab w:val="left" w:pos="1100"/>
          <w:tab w:val="right" w:leader="dot" w:pos="8290"/>
        </w:tabs>
        <w:rPr>
          <w:rFonts w:cstheme="minorBidi"/>
          <w:smallCaps w:val="0"/>
          <w:noProof/>
          <w:sz w:val="22"/>
          <w:szCs w:val="22"/>
          <w:lang w:val="en-US" w:eastAsia="en-US"/>
        </w:rPr>
      </w:pPr>
      <w:r>
        <w:rPr>
          <w:noProof/>
        </w:rPr>
        <w:t>3.4.</w:t>
      </w:r>
      <w:r>
        <w:rPr>
          <w:rFonts w:cstheme="minorBidi"/>
          <w:smallCaps w:val="0"/>
          <w:noProof/>
          <w:sz w:val="22"/>
          <w:szCs w:val="22"/>
          <w:lang w:val="en-US" w:eastAsia="en-US"/>
        </w:rPr>
        <w:tab/>
      </w:r>
      <w:r>
        <w:rPr>
          <w:noProof/>
        </w:rPr>
        <w:t>Class Design</w:t>
      </w:r>
      <w:r>
        <w:rPr>
          <w:noProof/>
        </w:rPr>
        <w:tab/>
      </w:r>
      <w:r>
        <w:rPr>
          <w:noProof/>
        </w:rPr>
        <w:fldChar w:fldCharType="begin"/>
      </w:r>
      <w:r>
        <w:rPr>
          <w:noProof/>
        </w:rPr>
        <w:instrText xml:space="preserve"> PAGEREF _Toc511661006 \h </w:instrText>
      </w:r>
      <w:r>
        <w:rPr>
          <w:noProof/>
        </w:rPr>
      </w:r>
      <w:r>
        <w:rPr>
          <w:noProof/>
        </w:rPr>
        <w:fldChar w:fldCharType="separate"/>
      </w:r>
      <w:r>
        <w:rPr>
          <w:noProof/>
        </w:rPr>
        <w:t>17</w:t>
      </w:r>
      <w:r>
        <w:rPr>
          <w:noProof/>
        </w:rPr>
        <w:fldChar w:fldCharType="end"/>
      </w:r>
    </w:p>
    <w:p w14:paraId="79CCD64C" w14:textId="60EC49FD" w:rsidR="00AF4453" w:rsidRDefault="00AF4453">
      <w:pPr>
        <w:pStyle w:val="TOC3"/>
        <w:tabs>
          <w:tab w:val="left" w:pos="1540"/>
          <w:tab w:val="right" w:leader="dot" w:pos="8290"/>
        </w:tabs>
        <w:rPr>
          <w:rFonts w:cstheme="minorBidi"/>
          <w:i w:val="0"/>
          <w:iCs w:val="0"/>
          <w:noProof/>
          <w:sz w:val="22"/>
          <w:szCs w:val="22"/>
          <w:lang w:val="en-US" w:eastAsia="en-US"/>
        </w:rPr>
      </w:pPr>
      <w:r>
        <w:rPr>
          <w:noProof/>
        </w:rPr>
        <w:t>3.4.1.</w:t>
      </w:r>
      <w:r>
        <w:rPr>
          <w:rFonts w:cstheme="minorBidi"/>
          <w:i w:val="0"/>
          <w:iCs w:val="0"/>
          <w:noProof/>
          <w:sz w:val="22"/>
          <w:szCs w:val="22"/>
          <w:lang w:val="en-US" w:eastAsia="en-US"/>
        </w:rPr>
        <w:tab/>
      </w:r>
      <w:r>
        <w:rPr>
          <w:noProof/>
        </w:rPr>
        <w:t>FishTracker</w:t>
      </w:r>
      <w:r>
        <w:rPr>
          <w:noProof/>
        </w:rPr>
        <w:tab/>
      </w:r>
      <w:r>
        <w:rPr>
          <w:noProof/>
        </w:rPr>
        <w:fldChar w:fldCharType="begin"/>
      </w:r>
      <w:r>
        <w:rPr>
          <w:noProof/>
        </w:rPr>
        <w:instrText xml:space="preserve"> PAGEREF _Toc511661007 \h </w:instrText>
      </w:r>
      <w:r>
        <w:rPr>
          <w:noProof/>
        </w:rPr>
      </w:r>
      <w:r>
        <w:rPr>
          <w:noProof/>
        </w:rPr>
        <w:fldChar w:fldCharType="separate"/>
      </w:r>
      <w:r>
        <w:rPr>
          <w:noProof/>
        </w:rPr>
        <w:t>17</w:t>
      </w:r>
      <w:r>
        <w:rPr>
          <w:noProof/>
        </w:rPr>
        <w:fldChar w:fldCharType="end"/>
      </w:r>
    </w:p>
    <w:p w14:paraId="42461AEB" w14:textId="2146A10C" w:rsidR="00AF4453" w:rsidRDefault="00AF4453">
      <w:pPr>
        <w:pStyle w:val="TOC3"/>
        <w:tabs>
          <w:tab w:val="left" w:pos="1540"/>
          <w:tab w:val="right" w:leader="dot" w:pos="8290"/>
        </w:tabs>
        <w:rPr>
          <w:rFonts w:cstheme="minorBidi"/>
          <w:i w:val="0"/>
          <w:iCs w:val="0"/>
          <w:noProof/>
          <w:sz w:val="22"/>
          <w:szCs w:val="22"/>
          <w:lang w:val="en-US" w:eastAsia="en-US"/>
        </w:rPr>
      </w:pPr>
      <w:r>
        <w:rPr>
          <w:noProof/>
        </w:rPr>
        <w:t>3.4.2.</w:t>
      </w:r>
      <w:r>
        <w:rPr>
          <w:rFonts w:cstheme="minorBidi"/>
          <w:i w:val="0"/>
          <w:iCs w:val="0"/>
          <w:noProof/>
          <w:sz w:val="22"/>
          <w:szCs w:val="22"/>
          <w:lang w:val="en-US" w:eastAsia="en-US"/>
        </w:rPr>
        <w:tab/>
      </w:r>
      <w:r>
        <w:rPr>
          <w:noProof/>
        </w:rPr>
        <w:t>BackgroundSubtractor</w:t>
      </w:r>
      <w:r>
        <w:rPr>
          <w:noProof/>
        </w:rPr>
        <w:tab/>
      </w:r>
      <w:r>
        <w:rPr>
          <w:noProof/>
        </w:rPr>
        <w:fldChar w:fldCharType="begin"/>
      </w:r>
      <w:r>
        <w:rPr>
          <w:noProof/>
        </w:rPr>
        <w:instrText xml:space="preserve"> PAGEREF _Toc511661008 \h </w:instrText>
      </w:r>
      <w:r>
        <w:rPr>
          <w:noProof/>
        </w:rPr>
      </w:r>
      <w:r>
        <w:rPr>
          <w:noProof/>
        </w:rPr>
        <w:fldChar w:fldCharType="separate"/>
      </w:r>
      <w:r>
        <w:rPr>
          <w:noProof/>
        </w:rPr>
        <w:t>17</w:t>
      </w:r>
      <w:r>
        <w:rPr>
          <w:noProof/>
        </w:rPr>
        <w:fldChar w:fldCharType="end"/>
      </w:r>
    </w:p>
    <w:p w14:paraId="16838636" w14:textId="792AA4E5" w:rsidR="00AF4453" w:rsidRDefault="00AF4453">
      <w:pPr>
        <w:pStyle w:val="TOC3"/>
        <w:tabs>
          <w:tab w:val="left" w:pos="1540"/>
          <w:tab w:val="right" w:leader="dot" w:pos="8290"/>
        </w:tabs>
        <w:rPr>
          <w:rFonts w:cstheme="minorBidi"/>
          <w:i w:val="0"/>
          <w:iCs w:val="0"/>
          <w:noProof/>
          <w:sz w:val="22"/>
          <w:szCs w:val="22"/>
          <w:lang w:val="en-US" w:eastAsia="en-US"/>
        </w:rPr>
      </w:pPr>
      <w:r>
        <w:rPr>
          <w:noProof/>
        </w:rPr>
        <w:t>3.4.3.</w:t>
      </w:r>
      <w:r>
        <w:rPr>
          <w:rFonts w:cstheme="minorBidi"/>
          <w:i w:val="0"/>
          <w:iCs w:val="0"/>
          <w:noProof/>
          <w:sz w:val="22"/>
          <w:szCs w:val="22"/>
          <w:lang w:val="en-US" w:eastAsia="en-US"/>
        </w:rPr>
        <w:tab/>
      </w:r>
      <w:r>
        <w:rPr>
          <w:noProof/>
        </w:rPr>
        <w:t>Globals</w:t>
      </w:r>
      <w:r>
        <w:rPr>
          <w:noProof/>
        </w:rPr>
        <w:tab/>
      </w:r>
      <w:r>
        <w:rPr>
          <w:noProof/>
        </w:rPr>
        <w:fldChar w:fldCharType="begin"/>
      </w:r>
      <w:r>
        <w:rPr>
          <w:noProof/>
        </w:rPr>
        <w:instrText xml:space="preserve"> PAGEREF _Toc511661009 \h </w:instrText>
      </w:r>
      <w:r>
        <w:rPr>
          <w:noProof/>
        </w:rPr>
      </w:r>
      <w:r>
        <w:rPr>
          <w:noProof/>
        </w:rPr>
        <w:fldChar w:fldCharType="separate"/>
      </w:r>
      <w:r>
        <w:rPr>
          <w:noProof/>
        </w:rPr>
        <w:t>17</w:t>
      </w:r>
      <w:r>
        <w:rPr>
          <w:noProof/>
        </w:rPr>
        <w:fldChar w:fldCharType="end"/>
      </w:r>
    </w:p>
    <w:p w14:paraId="4EC07B1E" w14:textId="3832CAFF" w:rsidR="00AF4453" w:rsidRDefault="00AF4453">
      <w:pPr>
        <w:pStyle w:val="TOC2"/>
        <w:tabs>
          <w:tab w:val="left" w:pos="1100"/>
          <w:tab w:val="right" w:leader="dot" w:pos="8290"/>
        </w:tabs>
        <w:rPr>
          <w:rFonts w:cstheme="minorBidi"/>
          <w:smallCaps w:val="0"/>
          <w:noProof/>
          <w:sz w:val="22"/>
          <w:szCs w:val="22"/>
          <w:lang w:val="en-US" w:eastAsia="en-US"/>
        </w:rPr>
      </w:pPr>
      <w:r>
        <w:rPr>
          <w:noProof/>
        </w:rPr>
        <w:t>3.5.</w:t>
      </w:r>
      <w:r>
        <w:rPr>
          <w:rFonts w:cstheme="minorBidi"/>
          <w:smallCaps w:val="0"/>
          <w:noProof/>
          <w:sz w:val="22"/>
          <w:szCs w:val="22"/>
          <w:lang w:val="en-US" w:eastAsia="en-US"/>
        </w:rPr>
        <w:tab/>
      </w:r>
      <w:r>
        <w:rPr>
          <w:noProof/>
        </w:rPr>
        <w:t>Manual Tracking</w:t>
      </w:r>
      <w:r>
        <w:rPr>
          <w:noProof/>
        </w:rPr>
        <w:tab/>
      </w:r>
      <w:r>
        <w:rPr>
          <w:noProof/>
        </w:rPr>
        <w:fldChar w:fldCharType="begin"/>
      </w:r>
      <w:r>
        <w:rPr>
          <w:noProof/>
        </w:rPr>
        <w:instrText xml:space="preserve"> PAGEREF _Toc511661010 \h </w:instrText>
      </w:r>
      <w:r>
        <w:rPr>
          <w:noProof/>
        </w:rPr>
      </w:r>
      <w:r>
        <w:rPr>
          <w:noProof/>
        </w:rPr>
        <w:fldChar w:fldCharType="separate"/>
      </w:r>
      <w:r>
        <w:rPr>
          <w:noProof/>
        </w:rPr>
        <w:t>17</w:t>
      </w:r>
      <w:r>
        <w:rPr>
          <w:noProof/>
        </w:rPr>
        <w:fldChar w:fldCharType="end"/>
      </w:r>
    </w:p>
    <w:p w14:paraId="493FFBE6" w14:textId="2301F9B9" w:rsidR="00AF4453" w:rsidRDefault="00AF4453">
      <w:pPr>
        <w:pStyle w:val="TOC2"/>
        <w:tabs>
          <w:tab w:val="left" w:pos="1100"/>
          <w:tab w:val="right" w:leader="dot" w:pos="8290"/>
        </w:tabs>
        <w:rPr>
          <w:rFonts w:cstheme="minorBidi"/>
          <w:smallCaps w:val="0"/>
          <w:noProof/>
          <w:sz w:val="22"/>
          <w:szCs w:val="22"/>
          <w:lang w:val="en-US" w:eastAsia="en-US"/>
        </w:rPr>
      </w:pPr>
      <w:r>
        <w:rPr>
          <w:noProof/>
        </w:rPr>
        <w:t>3.6.</w:t>
      </w:r>
      <w:r>
        <w:rPr>
          <w:rFonts w:cstheme="minorBidi"/>
          <w:smallCaps w:val="0"/>
          <w:noProof/>
          <w:sz w:val="22"/>
          <w:szCs w:val="22"/>
          <w:lang w:val="en-US" w:eastAsia="en-US"/>
        </w:rPr>
        <w:tab/>
      </w:r>
      <w:r>
        <w:rPr>
          <w:noProof/>
        </w:rPr>
        <w:t>Automated Tracking</w:t>
      </w:r>
      <w:r>
        <w:rPr>
          <w:noProof/>
        </w:rPr>
        <w:tab/>
      </w:r>
      <w:r>
        <w:rPr>
          <w:noProof/>
        </w:rPr>
        <w:fldChar w:fldCharType="begin"/>
      </w:r>
      <w:r>
        <w:rPr>
          <w:noProof/>
        </w:rPr>
        <w:instrText xml:space="preserve"> PAGEREF _Toc511661011 \h </w:instrText>
      </w:r>
      <w:r>
        <w:rPr>
          <w:noProof/>
        </w:rPr>
      </w:r>
      <w:r>
        <w:rPr>
          <w:noProof/>
        </w:rPr>
        <w:fldChar w:fldCharType="separate"/>
      </w:r>
      <w:r>
        <w:rPr>
          <w:noProof/>
        </w:rPr>
        <w:t>17</w:t>
      </w:r>
      <w:r>
        <w:rPr>
          <w:noProof/>
        </w:rPr>
        <w:fldChar w:fldCharType="end"/>
      </w:r>
    </w:p>
    <w:p w14:paraId="36AF83C4" w14:textId="4D6CC28B" w:rsidR="00AF4453" w:rsidRDefault="00AF4453">
      <w:pPr>
        <w:pStyle w:val="TOC1"/>
        <w:tabs>
          <w:tab w:val="left" w:pos="660"/>
          <w:tab w:val="right" w:leader="dot" w:pos="8290"/>
        </w:tabs>
        <w:rPr>
          <w:rFonts w:cstheme="minorBidi"/>
          <w:b w:val="0"/>
          <w:bCs w:val="0"/>
          <w:caps w:val="0"/>
          <w:noProof/>
          <w:sz w:val="22"/>
          <w:szCs w:val="22"/>
          <w:lang w:val="en-US" w:eastAsia="en-US"/>
        </w:rPr>
      </w:pPr>
      <w:r w:rsidRPr="00551E89">
        <w:rPr>
          <w:noProof/>
          <w:color w:val="FFFFFF" w:themeColor="background1"/>
        </w:rPr>
        <w:t>4.</w:t>
      </w:r>
      <w:r>
        <w:rPr>
          <w:rFonts w:cstheme="minorBidi"/>
          <w:b w:val="0"/>
          <w:bCs w:val="0"/>
          <w:caps w:val="0"/>
          <w:noProof/>
          <w:sz w:val="22"/>
          <w:szCs w:val="22"/>
          <w:lang w:val="en-US" w:eastAsia="en-US"/>
        </w:rPr>
        <w:tab/>
      </w:r>
      <w:r>
        <w:rPr>
          <w:noProof/>
        </w:rPr>
        <w:t>Implementation</w:t>
      </w:r>
      <w:r>
        <w:rPr>
          <w:noProof/>
        </w:rPr>
        <w:tab/>
      </w:r>
      <w:r>
        <w:rPr>
          <w:noProof/>
        </w:rPr>
        <w:fldChar w:fldCharType="begin"/>
      </w:r>
      <w:r>
        <w:rPr>
          <w:noProof/>
        </w:rPr>
        <w:instrText xml:space="preserve"> PAGEREF _Toc511661012 \h </w:instrText>
      </w:r>
      <w:r>
        <w:rPr>
          <w:noProof/>
        </w:rPr>
      </w:r>
      <w:r>
        <w:rPr>
          <w:noProof/>
        </w:rPr>
        <w:fldChar w:fldCharType="separate"/>
      </w:r>
      <w:r>
        <w:rPr>
          <w:noProof/>
        </w:rPr>
        <w:t>18</w:t>
      </w:r>
      <w:r>
        <w:rPr>
          <w:noProof/>
        </w:rPr>
        <w:fldChar w:fldCharType="end"/>
      </w:r>
    </w:p>
    <w:p w14:paraId="065ECE8C" w14:textId="0D99AAB1" w:rsidR="00AF4453" w:rsidRDefault="00AF4453">
      <w:pPr>
        <w:pStyle w:val="TOC2"/>
        <w:tabs>
          <w:tab w:val="left" w:pos="1100"/>
          <w:tab w:val="right" w:leader="dot" w:pos="8290"/>
        </w:tabs>
        <w:rPr>
          <w:rFonts w:cstheme="minorBidi"/>
          <w:smallCaps w:val="0"/>
          <w:noProof/>
          <w:sz w:val="22"/>
          <w:szCs w:val="22"/>
          <w:lang w:val="en-US" w:eastAsia="en-US"/>
        </w:rPr>
      </w:pPr>
      <w:r>
        <w:rPr>
          <w:noProof/>
        </w:rPr>
        <w:t>4.1.</w:t>
      </w:r>
      <w:r>
        <w:rPr>
          <w:rFonts w:cstheme="minorBidi"/>
          <w:smallCaps w:val="0"/>
          <w:noProof/>
          <w:sz w:val="22"/>
          <w:szCs w:val="22"/>
          <w:lang w:val="en-US" w:eastAsia="en-US"/>
        </w:rPr>
        <w:tab/>
      </w:r>
      <w:r>
        <w:rPr>
          <w:noProof/>
        </w:rPr>
        <w:t>Introduction</w:t>
      </w:r>
      <w:r>
        <w:rPr>
          <w:noProof/>
        </w:rPr>
        <w:tab/>
      </w:r>
      <w:r>
        <w:rPr>
          <w:noProof/>
        </w:rPr>
        <w:fldChar w:fldCharType="begin"/>
      </w:r>
      <w:r>
        <w:rPr>
          <w:noProof/>
        </w:rPr>
        <w:instrText xml:space="preserve"> PAGEREF _Toc511661013 \h </w:instrText>
      </w:r>
      <w:r>
        <w:rPr>
          <w:noProof/>
        </w:rPr>
      </w:r>
      <w:r>
        <w:rPr>
          <w:noProof/>
        </w:rPr>
        <w:fldChar w:fldCharType="separate"/>
      </w:r>
      <w:r>
        <w:rPr>
          <w:noProof/>
        </w:rPr>
        <w:t>18</w:t>
      </w:r>
      <w:r>
        <w:rPr>
          <w:noProof/>
        </w:rPr>
        <w:fldChar w:fldCharType="end"/>
      </w:r>
    </w:p>
    <w:p w14:paraId="7E268A40" w14:textId="471C3F7D" w:rsidR="00AF4453" w:rsidRDefault="00AF4453">
      <w:pPr>
        <w:pStyle w:val="TOC2"/>
        <w:tabs>
          <w:tab w:val="left" w:pos="1100"/>
          <w:tab w:val="right" w:leader="dot" w:pos="8290"/>
        </w:tabs>
        <w:rPr>
          <w:rFonts w:cstheme="minorBidi"/>
          <w:smallCaps w:val="0"/>
          <w:noProof/>
          <w:sz w:val="22"/>
          <w:szCs w:val="22"/>
          <w:lang w:val="en-US" w:eastAsia="en-US"/>
        </w:rPr>
      </w:pPr>
      <w:r>
        <w:rPr>
          <w:noProof/>
        </w:rPr>
        <w:t>4.2.</w:t>
      </w:r>
      <w:r>
        <w:rPr>
          <w:rFonts w:cstheme="minorBidi"/>
          <w:smallCaps w:val="0"/>
          <w:noProof/>
          <w:sz w:val="22"/>
          <w:szCs w:val="22"/>
          <w:lang w:val="en-US" w:eastAsia="en-US"/>
        </w:rPr>
        <w:tab/>
      </w:r>
      <w:r>
        <w:rPr>
          <w:noProof/>
        </w:rPr>
        <w:t>Dataset preparation</w:t>
      </w:r>
      <w:r>
        <w:rPr>
          <w:noProof/>
        </w:rPr>
        <w:tab/>
      </w:r>
      <w:r>
        <w:rPr>
          <w:noProof/>
        </w:rPr>
        <w:fldChar w:fldCharType="begin"/>
      </w:r>
      <w:r>
        <w:rPr>
          <w:noProof/>
        </w:rPr>
        <w:instrText xml:space="preserve"> PAGEREF _Toc511661014 \h </w:instrText>
      </w:r>
      <w:r>
        <w:rPr>
          <w:noProof/>
        </w:rPr>
      </w:r>
      <w:r>
        <w:rPr>
          <w:noProof/>
        </w:rPr>
        <w:fldChar w:fldCharType="separate"/>
      </w:r>
      <w:r>
        <w:rPr>
          <w:noProof/>
        </w:rPr>
        <w:t>18</w:t>
      </w:r>
      <w:r>
        <w:rPr>
          <w:noProof/>
        </w:rPr>
        <w:fldChar w:fldCharType="end"/>
      </w:r>
    </w:p>
    <w:p w14:paraId="2792BEB3" w14:textId="3FBF03E2" w:rsidR="00AF4453" w:rsidRDefault="00AF4453">
      <w:pPr>
        <w:pStyle w:val="TOC2"/>
        <w:tabs>
          <w:tab w:val="left" w:pos="1100"/>
          <w:tab w:val="right" w:leader="dot" w:pos="8290"/>
        </w:tabs>
        <w:rPr>
          <w:rFonts w:cstheme="minorBidi"/>
          <w:smallCaps w:val="0"/>
          <w:noProof/>
          <w:sz w:val="22"/>
          <w:szCs w:val="22"/>
          <w:lang w:val="en-US" w:eastAsia="en-US"/>
        </w:rPr>
      </w:pPr>
      <w:r>
        <w:rPr>
          <w:noProof/>
        </w:rPr>
        <w:t>4.3.</w:t>
      </w:r>
      <w:r>
        <w:rPr>
          <w:rFonts w:cstheme="minorBidi"/>
          <w:smallCaps w:val="0"/>
          <w:noProof/>
          <w:sz w:val="22"/>
          <w:szCs w:val="22"/>
          <w:lang w:val="en-US" w:eastAsia="en-US"/>
        </w:rPr>
        <w:tab/>
      </w:r>
      <w:r>
        <w:rPr>
          <w:noProof/>
        </w:rPr>
        <w:t>Sprints</w:t>
      </w:r>
      <w:r>
        <w:rPr>
          <w:noProof/>
        </w:rPr>
        <w:tab/>
      </w:r>
      <w:r>
        <w:rPr>
          <w:noProof/>
        </w:rPr>
        <w:fldChar w:fldCharType="begin"/>
      </w:r>
      <w:r>
        <w:rPr>
          <w:noProof/>
        </w:rPr>
        <w:instrText xml:space="preserve"> PAGEREF _Toc511661015 \h </w:instrText>
      </w:r>
      <w:r>
        <w:rPr>
          <w:noProof/>
        </w:rPr>
      </w:r>
      <w:r>
        <w:rPr>
          <w:noProof/>
        </w:rPr>
        <w:fldChar w:fldCharType="separate"/>
      </w:r>
      <w:r>
        <w:rPr>
          <w:noProof/>
        </w:rPr>
        <w:t>19</w:t>
      </w:r>
      <w:r>
        <w:rPr>
          <w:noProof/>
        </w:rPr>
        <w:fldChar w:fldCharType="end"/>
      </w:r>
    </w:p>
    <w:p w14:paraId="43AA9FD6" w14:textId="42F447CA" w:rsidR="00AF4453" w:rsidRDefault="00AF4453">
      <w:pPr>
        <w:pStyle w:val="TOC3"/>
        <w:tabs>
          <w:tab w:val="left" w:pos="1540"/>
          <w:tab w:val="right" w:leader="dot" w:pos="8290"/>
        </w:tabs>
        <w:rPr>
          <w:rFonts w:cstheme="minorBidi"/>
          <w:i w:val="0"/>
          <w:iCs w:val="0"/>
          <w:noProof/>
          <w:sz w:val="22"/>
          <w:szCs w:val="22"/>
          <w:lang w:val="en-US" w:eastAsia="en-US"/>
        </w:rPr>
      </w:pPr>
      <w:r>
        <w:rPr>
          <w:noProof/>
        </w:rPr>
        <w:t>4.3.1.</w:t>
      </w:r>
      <w:r>
        <w:rPr>
          <w:rFonts w:cstheme="minorBidi"/>
          <w:i w:val="0"/>
          <w:iCs w:val="0"/>
          <w:noProof/>
          <w:sz w:val="22"/>
          <w:szCs w:val="22"/>
          <w:lang w:val="en-US" w:eastAsia="en-US"/>
        </w:rPr>
        <w:tab/>
      </w:r>
      <w:r>
        <w:rPr>
          <w:noProof/>
        </w:rPr>
        <w:t>Sprint 1 (30</w:t>
      </w:r>
      <w:r w:rsidRPr="00551E89">
        <w:rPr>
          <w:noProof/>
          <w:vertAlign w:val="superscript"/>
        </w:rPr>
        <w:t>th</w:t>
      </w:r>
      <w:r>
        <w:rPr>
          <w:noProof/>
        </w:rPr>
        <w:t xml:space="preserve"> of January – 6</w:t>
      </w:r>
      <w:r w:rsidRPr="00551E89">
        <w:rPr>
          <w:noProof/>
          <w:vertAlign w:val="superscript"/>
        </w:rPr>
        <w:t>th</w:t>
      </w:r>
      <w:r>
        <w:rPr>
          <w:noProof/>
        </w:rPr>
        <w:t xml:space="preserve"> of February)</w:t>
      </w:r>
      <w:r>
        <w:rPr>
          <w:noProof/>
        </w:rPr>
        <w:tab/>
      </w:r>
      <w:r>
        <w:rPr>
          <w:noProof/>
        </w:rPr>
        <w:fldChar w:fldCharType="begin"/>
      </w:r>
      <w:r>
        <w:rPr>
          <w:noProof/>
        </w:rPr>
        <w:instrText xml:space="preserve"> PAGEREF _Toc511661016 \h </w:instrText>
      </w:r>
      <w:r>
        <w:rPr>
          <w:noProof/>
        </w:rPr>
      </w:r>
      <w:r>
        <w:rPr>
          <w:noProof/>
        </w:rPr>
        <w:fldChar w:fldCharType="separate"/>
      </w:r>
      <w:r>
        <w:rPr>
          <w:noProof/>
        </w:rPr>
        <w:t>19</w:t>
      </w:r>
      <w:r>
        <w:rPr>
          <w:noProof/>
        </w:rPr>
        <w:fldChar w:fldCharType="end"/>
      </w:r>
    </w:p>
    <w:p w14:paraId="03C2A12C" w14:textId="79266117" w:rsidR="00AF4453" w:rsidRDefault="00AF4453">
      <w:pPr>
        <w:pStyle w:val="TOC3"/>
        <w:tabs>
          <w:tab w:val="left" w:pos="1540"/>
          <w:tab w:val="right" w:leader="dot" w:pos="8290"/>
        </w:tabs>
        <w:rPr>
          <w:rFonts w:cstheme="minorBidi"/>
          <w:i w:val="0"/>
          <w:iCs w:val="0"/>
          <w:noProof/>
          <w:sz w:val="22"/>
          <w:szCs w:val="22"/>
          <w:lang w:val="en-US" w:eastAsia="en-US"/>
        </w:rPr>
      </w:pPr>
      <w:r>
        <w:rPr>
          <w:noProof/>
        </w:rPr>
        <w:t>4.3.2.</w:t>
      </w:r>
      <w:r>
        <w:rPr>
          <w:rFonts w:cstheme="minorBidi"/>
          <w:i w:val="0"/>
          <w:iCs w:val="0"/>
          <w:noProof/>
          <w:sz w:val="22"/>
          <w:szCs w:val="22"/>
          <w:lang w:val="en-US" w:eastAsia="en-US"/>
        </w:rPr>
        <w:tab/>
      </w:r>
      <w:r>
        <w:rPr>
          <w:noProof/>
        </w:rPr>
        <w:t>Sprint 2 (6</w:t>
      </w:r>
      <w:r w:rsidRPr="00551E89">
        <w:rPr>
          <w:noProof/>
          <w:vertAlign w:val="superscript"/>
        </w:rPr>
        <w:t>th</w:t>
      </w:r>
      <w:r>
        <w:rPr>
          <w:noProof/>
        </w:rPr>
        <w:t xml:space="preserve"> of February – 13</w:t>
      </w:r>
      <w:r w:rsidRPr="00551E89">
        <w:rPr>
          <w:noProof/>
          <w:vertAlign w:val="superscript"/>
        </w:rPr>
        <w:t>th</w:t>
      </w:r>
      <w:r>
        <w:rPr>
          <w:noProof/>
        </w:rPr>
        <w:t xml:space="preserve"> of February)</w:t>
      </w:r>
      <w:r>
        <w:rPr>
          <w:noProof/>
        </w:rPr>
        <w:tab/>
      </w:r>
      <w:r>
        <w:rPr>
          <w:noProof/>
        </w:rPr>
        <w:fldChar w:fldCharType="begin"/>
      </w:r>
      <w:r>
        <w:rPr>
          <w:noProof/>
        </w:rPr>
        <w:instrText xml:space="preserve"> PAGEREF _Toc511661017 \h </w:instrText>
      </w:r>
      <w:r>
        <w:rPr>
          <w:noProof/>
        </w:rPr>
      </w:r>
      <w:r>
        <w:rPr>
          <w:noProof/>
        </w:rPr>
        <w:fldChar w:fldCharType="separate"/>
      </w:r>
      <w:r>
        <w:rPr>
          <w:noProof/>
        </w:rPr>
        <w:t>19</w:t>
      </w:r>
      <w:r>
        <w:rPr>
          <w:noProof/>
        </w:rPr>
        <w:fldChar w:fldCharType="end"/>
      </w:r>
    </w:p>
    <w:p w14:paraId="5CADD2F3" w14:textId="09FA9C2F" w:rsidR="00AF4453" w:rsidRDefault="00AF4453">
      <w:pPr>
        <w:pStyle w:val="TOC3"/>
        <w:tabs>
          <w:tab w:val="left" w:pos="1540"/>
          <w:tab w:val="right" w:leader="dot" w:pos="8290"/>
        </w:tabs>
        <w:rPr>
          <w:rFonts w:cstheme="minorBidi"/>
          <w:i w:val="0"/>
          <w:iCs w:val="0"/>
          <w:noProof/>
          <w:sz w:val="22"/>
          <w:szCs w:val="22"/>
          <w:lang w:val="en-US" w:eastAsia="en-US"/>
        </w:rPr>
      </w:pPr>
      <w:r>
        <w:rPr>
          <w:noProof/>
        </w:rPr>
        <w:t>4.3.3.</w:t>
      </w:r>
      <w:r>
        <w:rPr>
          <w:rFonts w:cstheme="minorBidi"/>
          <w:i w:val="0"/>
          <w:iCs w:val="0"/>
          <w:noProof/>
          <w:sz w:val="22"/>
          <w:szCs w:val="22"/>
          <w:lang w:val="en-US" w:eastAsia="en-US"/>
        </w:rPr>
        <w:tab/>
      </w:r>
      <w:r>
        <w:rPr>
          <w:noProof/>
        </w:rPr>
        <w:t>Sprint 3 (13</w:t>
      </w:r>
      <w:r w:rsidRPr="00551E89">
        <w:rPr>
          <w:noProof/>
          <w:vertAlign w:val="superscript"/>
        </w:rPr>
        <w:t>th</w:t>
      </w:r>
      <w:r>
        <w:rPr>
          <w:noProof/>
        </w:rPr>
        <w:t xml:space="preserve"> of February – 20</w:t>
      </w:r>
      <w:r w:rsidRPr="00551E89">
        <w:rPr>
          <w:noProof/>
          <w:vertAlign w:val="superscript"/>
        </w:rPr>
        <w:t>th</w:t>
      </w:r>
      <w:r>
        <w:rPr>
          <w:noProof/>
        </w:rPr>
        <w:t xml:space="preserve"> of February)</w:t>
      </w:r>
      <w:r>
        <w:rPr>
          <w:noProof/>
        </w:rPr>
        <w:tab/>
      </w:r>
      <w:r>
        <w:rPr>
          <w:noProof/>
        </w:rPr>
        <w:fldChar w:fldCharType="begin"/>
      </w:r>
      <w:r>
        <w:rPr>
          <w:noProof/>
        </w:rPr>
        <w:instrText xml:space="preserve"> PAGEREF _Toc511661018 \h </w:instrText>
      </w:r>
      <w:r>
        <w:rPr>
          <w:noProof/>
        </w:rPr>
      </w:r>
      <w:r>
        <w:rPr>
          <w:noProof/>
        </w:rPr>
        <w:fldChar w:fldCharType="separate"/>
      </w:r>
      <w:r>
        <w:rPr>
          <w:noProof/>
        </w:rPr>
        <w:t>19</w:t>
      </w:r>
      <w:r>
        <w:rPr>
          <w:noProof/>
        </w:rPr>
        <w:fldChar w:fldCharType="end"/>
      </w:r>
    </w:p>
    <w:p w14:paraId="13829670" w14:textId="64A4840E" w:rsidR="00AF4453" w:rsidRDefault="00AF4453">
      <w:pPr>
        <w:pStyle w:val="TOC3"/>
        <w:tabs>
          <w:tab w:val="left" w:pos="1540"/>
          <w:tab w:val="right" w:leader="dot" w:pos="8290"/>
        </w:tabs>
        <w:rPr>
          <w:rFonts w:cstheme="minorBidi"/>
          <w:i w:val="0"/>
          <w:iCs w:val="0"/>
          <w:noProof/>
          <w:sz w:val="22"/>
          <w:szCs w:val="22"/>
          <w:lang w:val="en-US" w:eastAsia="en-US"/>
        </w:rPr>
      </w:pPr>
      <w:r>
        <w:rPr>
          <w:noProof/>
        </w:rPr>
        <w:t>4.3.4.</w:t>
      </w:r>
      <w:r>
        <w:rPr>
          <w:rFonts w:cstheme="minorBidi"/>
          <w:i w:val="0"/>
          <w:iCs w:val="0"/>
          <w:noProof/>
          <w:sz w:val="22"/>
          <w:szCs w:val="22"/>
          <w:lang w:val="en-US" w:eastAsia="en-US"/>
        </w:rPr>
        <w:tab/>
      </w:r>
      <w:r>
        <w:rPr>
          <w:noProof/>
        </w:rPr>
        <w:t>Sprint 4 (20</w:t>
      </w:r>
      <w:r w:rsidRPr="00551E89">
        <w:rPr>
          <w:noProof/>
          <w:vertAlign w:val="superscript"/>
        </w:rPr>
        <w:t>th</w:t>
      </w:r>
      <w:r>
        <w:rPr>
          <w:noProof/>
        </w:rPr>
        <w:t xml:space="preserve"> of February – 27</w:t>
      </w:r>
      <w:r w:rsidRPr="00551E89">
        <w:rPr>
          <w:noProof/>
          <w:vertAlign w:val="superscript"/>
        </w:rPr>
        <w:t>th</w:t>
      </w:r>
      <w:r>
        <w:rPr>
          <w:noProof/>
        </w:rPr>
        <w:t xml:space="preserve"> of February)</w:t>
      </w:r>
      <w:r>
        <w:rPr>
          <w:noProof/>
        </w:rPr>
        <w:tab/>
      </w:r>
      <w:r>
        <w:rPr>
          <w:noProof/>
        </w:rPr>
        <w:fldChar w:fldCharType="begin"/>
      </w:r>
      <w:r>
        <w:rPr>
          <w:noProof/>
        </w:rPr>
        <w:instrText xml:space="preserve"> PAGEREF _Toc511661019 \h </w:instrText>
      </w:r>
      <w:r>
        <w:rPr>
          <w:noProof/>
        </w:rPr>
      </w:r>
      <w:r>
        <w:rPr>
          <w:noProof/>
        </w:rPr>
        <w:fldChar w:fldCharType="separate"/>
      </w:r>
      <w:r>
        <w:rPr>
          <w:noProof/>
        </w:rPr>
        <w:t>20</w:t>
      </w:r>
      <w:r>
        <w:rPr>
          <w:noProof/>
        </w:rPr>
        <w:fldChar w:fldCharType="end"/>
      </w:r>
    </w:p>
    <w:p w14:paraId="13D1F838" w14:textId="25EBFC45" w:rsidR="00AF4453" w:rsidRDefault="00AF4453">
      <w:pPr>
        <w:pStyle w:val="TOC3"/>
        <w:tabs>
          <w:tab w:val="left" w:pos="1540"/>
          <w:tab w:val="right" w:leader="dot" w:pos="8290"/>
        </w:tabs>
        <w:rPr>
          <w:rFonts w:cstheme="minorBidi"/>
          <w:i w:val="0"/>
          <w:iCs w:val="0"/>
          <w:noProof/>
          <w:sz w:val="22"/>
          <w:szCs w:val="22"/>
          <w:lang w:val="en-US" w:eastAsia="en-US"/>
        </w:rPr>
      </w:pPr>
      <w:r>
        <w:rPr>
          <w:noProof/>
        </w:rPr>
        <w:t>4.3.5.</w:t>
      </w:r>
      <w:r>
        <w:rPr>
          <w:rFonts w:cstheme="minorBidi"/>
          <w:i w:val="0"/>
          <w:iCs w:val="0"/>
          <w:noProof/>
          <w:sz w:val="22"/>
          <w:szCs w:val="22"/>
          <w:lang w:val="en-US" w:eastAsia="en-US"/>
        </w:rPr>
        <w:tab/>
      </w:r>
      <w:r>
        <w:rPr>
          <w:noProof/>
        </w:rPr>
        <w:t>Sprint 5 (27</w:t>
      </w:r>
      <w:r w:rsidRPr="00551E89">
        <w:rPr>
          <w:noProof/>
          <w:vertAlign w:val="superscript"/>
        </w:rPr>
        <w:t>th</w:t>
      </w:r>
      <w:r>
        <w:rPr>
          <w:noProof/>
        </w:rPr>
        <w:t xml:space="preserve"> of February – 6</w:t>
      </w:r>
      <w:r w:rsidRPr="00551E89">
        <w:rPr>
          <w:noProof/>
          <w:vertAlign w:val="superscript"/>
        </w:rPr>
        <w:t>th</w:t>
      </w:r>
      <w:r>
        <w:rPr>
          <w:noProof/>
        </w:rPr>
        <w:t xml:space="preserve"> of March)</w:t>
      </w:r>
      <w:r>
        <w:rPr>
          <w:noProof/>
        </w:rPr>
        <w:tab/>
      </w:r>
      <w:r>
        <w:rPr>
          <w:noProof/>
        </w:rPr>
        <w:fldChar w:fldCharType="begin"/>
      </w:r>
      <w:r>
        <w:rPr>
          <w:noProof/>
        </w:rPr>
        <w:instrText xml:space="preserve"> PAGEREF _Toc511661020 \h </w:instrText>
      </w:r>
      <w:r>
        <w:rPr>
          <w:noProof/>
        </w:rPr>
      </w:r>
      <w:r>
        <w:rPr>
          <w:noProof/>
        </w:rPr>
        <w:fldChar w:fldCharType="separate"/>
      </w:r>
      <w:r>
        <w:rPr>
          <w:noProof/>
        </w:rPr>
        <w:t>20</w:t>
      </w:r>
      <w:r>
        <w:rPr>
          <w:noProof/>
        </w:rPr>
        <w:fldChar w:fldCharType="end"/>
      </w:r>
    </w:p>
    <w:p w14:paraId="792C324A" w14:textId="6B00A973" w:rsidR="00AF4453" w:rsidRDefault="00AF4453">
      <w:pPr>
        <w:pStyle w:val="TOC3"/>
        <w:tabs>
          <w:tab w:val="left" w:pos="1540"/>
          <w:tab w:val="right" w:leader="dot" w:pos="8290"/>
        </w:tabs>
        <w:rPr>
          <w:rFonts w:cstheme="minorBidi"/>
          <w:i w:val="0"/>
          <w:iCs w:val="0"/>
          <w:noProof/>
          <w:sz w:val="22"/>
          <w:szCs w:val="22"/>
          <w:lang w:val="en-US" w:eastAsia="en-US"/>
        </w:rPr>
      </w:pPr>
      <w:r>
        <w:rPr>
          <w:noProof/>
        </w:rPr>
        <w:t>4.3.6.</w:t>
      </w:r>
      <w:r>
        <w:rPr>
          <w:rFonts w:cstheme="minorBidi"/>
          <w:i w:val="0"/>
          <w:iCs w:val="0"/>
          <w:noProof/>
          <w:sz w:val="22"/>
          <w:szCs w:val="22"/>
          <w:lang w:val="en-US" w:eastAsia="en-US"/>
        </w:rPr>
        <w:tab/>
      </w:r>
      <w:r>
        <w:rPr>
          <w:noProof/>
        </w:rPr>
        <w:t>Sprint 6 (6</w:t>
      </w:r>
      <w:r w:rsidRPr="00551E89">
        <w:rPr>
          <w:noProof/>
          <w:vertAlign w:val="superscript"/>
        </w:rPr>
        <w:t>th</w:t>
      </w:r>
      <w:r>
        <w:rPr>
          <w:noProof/>
        </w:rPr>
        <w:t xml:space="preserve"> of March – 13</w:t>
      </w:r>
      <w:r w:rsidRPr="00551E89">
        <w:rPr>
          <w:noProof/>
          <w:vertAlign w:val="superscript"/>
        </w:rPr>
        <w:t>th</w:t>
      </w:r>
      <w:r>
        <w:rPr>
          <w:noProof/>
        </w:rPr>
        <w:t xml:space="preserve"> of March)</w:t>
      </w:r>
      <w:r>
        <w:rPr>
          <w:noProof/>
        </w:rPr>
        <w:tab/>
      </w:r>
      <w:r>
        <w:rPr>
          <w:noProof/>
        </w:rPr>
        <w:fldChar w:fldCharType="begin"/>
      </w:r>
      <w:r>
        <w:rPr>
          <w:noProof/>
        </w:rPr>
        <w:instrText xml:space="preserve"> PAGEREF _Toc511661021 \h </w:instrText>
      </w:r>
      <w:r>
        <w:rPr>
          <w:noProof/>
        </w:rPr>
      </w:r>
      <w:r>
        <w:rPr>
          <w:noProof/>
        </w:rPr>
        <w:fldChar w:fldCharType="separate"/>
      </w:r>
      <w:r>
        <w:rPr>
          <w:noProof/>
        </w:rPr>
        <w:t>20</w:t>
      </w:r>
      <w:r>
        <w:rPr>
          <w:noProof/>
        </w:rPr>
        <w:fldChar w:fldCharType="end"/>
      </w:r>
    </w:p>
    <w:p w14:paraId="2F9238B2" w14:textId="413CD016" w:rsidR="00AF4453" w:rsidRDefault="00AF4453">
      <w:pPr>
        <w:pStyle w:val="TOC3"/>
        <w:tabs>
          <w:tab w:val="left" w:pos="1540"/>
          <w:tab w:val="right" w:leader="dot" w:pos="8290"/>
        </w:tabs>
        <w:rPr>
          <w:rFonts w:cstheme="minorBidi"/>
          <w:i w:val="0"/>
          <w:iCs w:val="0"/>
          <w:noProof/>
          <w:sz w:val="22"/>
          <w:szCs w:val="22"/>
          <w:lang w:val="en-US" w:eastAsia="en-US"/>
        </w:rPr>
      </w:pPr>
      <w:r>
        <w:rPr>
          <w:noProof/>
        </w:rPr>
        <w:t>4.3.7.</w:t>
      </w:r>
      <w:r>
        <w:rPr>
          <w:rFonts w:cstheme="minorBidi"/>
          <w:i w:val="0"/>
          <w:iCs w:val="0"/>
          <w:noProof/>
          <w:sz w:val="22"/>
          <w:szCs w:val="22"/>
          <w:lang w:val="en-US" w:eastAsia="en-US"/>
        </w:rPr>
        <w:tab/>
      </w:r>
      <w:r>
        <w:rPr>
          <w:noProof/>
        </w:rPr>
        <w:t>Sprint 7 (13</w:t>
      </w:r>
      <w:r w:rsidRPr="00551E89">
        <w:rPr>
          <w:noProof/>
          <w:vertAlign w:val="superscript"/>
        </w:rPr>
        <w:t>th</w:t>
      </w:r>
      <w:r>
        <w:rPr>
          <w:noProof/>
        </w:rPr>
        <w:t xml:space="preserve"> of March – 20</w:t>
      </w:r>
      <w:r w:rsidRPr="00551E89">
        <w:rPr>
          <w:noProof/>
          <w:vertAlign w:val="superscript"/>
        </w:rPr>
        <w:t>th</w:t>
      </w:r>
      <w:r>
        <w:rPr>
          <w:noProof/>
        </w:rPr>
        <w:t xml:space="preserve"> of March)</w:t>
      </w:r>
      <w:r>
        <w:rPr>
          <w:noProof/>
        </w:rPr>
        <w:tab/>
      </w:r>
      <w:r>
        <w:rPr>
          <w:noProof/>
        </w:rPr>
        <w:fldChar w:fldCharType="begin"/>
      </w:r>
      <w:r>
        <w:rPr>
          <w:noProof/>
        </w:rPr>
        <w:instrText xml:space="preserve"> PAGEREF _Toc511661022 \h </w:instrText>
      </w:r>
      <w:r>
        <w:rPr>
          <w:noProof/>
        </w:rPr>
      </w:r>
      <w:r>
        <w:rPr>
          <w:noProof/>
        </w:rPr>
        <w:fldChar w:fldCharType="separate"/>
      </w:r>
      <w:r>
        <w:rPr>
          <w:noProof/>
        </w:rPr>
        <w:t>20</w:t>
      </w:r>
      <w:r>
        <w:rPr>
          <w:noProof/>
        </w:rPr>
        <w:fldChar w:fldCharType="end"/>
      </w:r>
    </w:p>
    <w:p w14:paraId="1795C93A" w14:textId="2A9A08C6" w:rsidR="00AF4453" w:rsidRDefault="00AF4453">
      <w:pPr>
        <w:pStyle w:val="TOC3"/>
        <w:tabs>
          <w:tab w:val="left" w:pos="1540"/>
          <w:tab w:val="right" w:leader="dot" w:pos="8290"/>
        </w:tabs>
        <w:rPr>
          <w:rFonts w:cstheme="minorBidi"/>
          <w:i w:val="0"/>
          <w:iCs w:val="0"/>
          <w:noProof/>
          <w:sz w:val="22"/>
          <w:szCs w:val="22"/>
          <w:lang w:val="en-US" w:eastAsia="en-US"/>
        </w:rPr>
      </w:pPr>
      <w:r>
        <w:rPr>
          <w:noProof/>
        </w:rPr>
        <w:t>4.3.8.</w:t>
      </w:r>
      <w:r>
        <w:rPr>
          <w:rFonts w:cstheme="minorBidi"/>
          <w:i w:val="0"/>
          <w:iCs w:val="0"/>
          <w:noProof/>
          <w:sz w:val="22"/>
          <w:szCs w:val="22"/>
          <w:lang w:val="en-US" w:eastAsia="en-US"/>
        </w:rPr>
        <w:tab/>
      </w:r>
      <w:r>
        <w:rPr>
          <w:noProof/>
        </w:rPr>
        <w:t>Sprint 8 (20</w:t>
      </w:r>
      <w:r w:rsidRPr="00551E89">
        <w:rPr>
          <w:noProof/>
          <w:vertAlign w:val="superscript"/>
        </w:rPr>
        <w:t>th</w:t>
      </w:r>
      <w:r>
        <w:rPr>
          <w:noProof/>
        </w:rPr>
        <w:t xml:space="preserve"> of March – 27</w:t>
      </w:r>
      <w:r w:rsidRPr="00551E89">
        <w:rPr>
          <w:noProof/>
          <w:vertAlign w:val="superscript"/>
        </w:rPr>
        <w:t>th</w:t>
      </w:r>
      <w:r>
        <w:rPr>
          <w:noProof/>
        </w:rPr>
        <w:t xml:space="preserve"> of March)</w:t>
      </w:r>
      <w:r>
        <w:rPr>
          <w:noProof/>
        </w:rPr>
        <w:tab/>
      </w:r>
      <w:r>
        <w:rPr>
          <w:noProof/>
        </w:rPr>
        <w:fldChar w:fldCharType="begin"/>
      </w:r>
      <w:r>
        <w:rPr>
          <w:noProof/>
        </w:rPr>
        <w:instrText xml:space="preserve"> PAGEREF _Toc511661023 \h </w:instrText>
      </w:r>
      <w:r>
        <w:rPr>
          <w:noProof/>
        </w:rPr>
      </w:r>
      <w:r>
        <w:rPr>
          <w:noProof/>
        </w:rPr>
        <w:fldChar w:fldCharType="separate"/>
      </w:r>
      <w:r>
        <w:rPr>
          <w:noProof/>
        </w:rPr>
        <w:t>21</w:t>
      </w:r>
      <w:r>
        <w:rPr>
          <w:noProof/>
        </w:rPr>
        <w:fldChar w:fldCharType="end"/>
      </w:r>
    </w:p>
    <w:p w14:paraId="68557143" w14:textId="6B8999DB" w:rsidR="00AF4453" w:rsidRDefault="00AF4453">
      <w:pPr>
        <w:pStyle w:val="TOC3"/>
        <w:tabs>
          <w:tab w:val="left" w:pos="1540"/>
          <w:tab w:val="right" w:leader="dot" w:pos="8290"/>
        </w:tabs>
        <w:rPr>
          <w:rFonts w:cstheme="minorBidi"/>
          <w:i w:val="0"/>
          <w:iCs w:val="0"/>
          <w:noProof/>
          <w:sz w:val="22"/>
          <w:szCs w:val="22"/>
          <w:lang w:val="en-US" w:eastAsia="en-US"/>
        </w:rPr>
      </w:pPr>
      <w:r>
        <w:rPr>
          <w:noProof/>
        </w:rPr>
        <w:lastRenderedPageBreak/>
        <w:t>4.3.9.</w:t>
      </w:r>
      <w:r>
        <w:rPr>
          <w:rFonts w:cstheme="minorBidi"/>
          <w:i w:val="0"/>
          <w:iCs w:val="0"/>
          <w:noProof/>
          <w:sz w:val="22"/>
          <w:szCs w:val="22"/>
          <w:lang w:val="en-US" w:eastAsia="en-US"/>
        </w:rPr>
        <w:tab/>
      </w:r>
      <w:r>
        <w:rPr>
          <w:noProof/>
        </w:rPr>
        <w:t>Sprint 9 (27</w:t>
      </w:r>
      <w:r w:rsidRPr="00551E89">
        <w:rPr>
          <w:noProof/>
          <w:vertAlign w:val="superscript"/>
        </w:rPr>
        <w:t>th</w:t>
      </w:r>
      <w:r>
        <w:rPr>
          <w:noProof/>
        </w:rPr>
        <w:t xml:space="preserve"> of March – 3</w:t>
      </w:r>
      <w:r w:rsidRPr="00551E89">
        <w:rPr>
          <w:noProof/>
          <w:vertAlign w:val="superscript"/>
        </w:rPr>
        <w:t>rd</w:t>
      </w:r>
      <w:r>
        <w:rPr>
          <w:noProof/>
        </w:rPr>
        <w:t xml:space="preserve"> of April)</w:t>
      </w:r>
      <w:r>
        <w:rPr>
          <w:noProof/>
        </w:rPr>
        <w:tab/>
      </w:r>
      <w:r>
        <w:rPr>
          <w:noProof/>
        </w:rPr>
        <w:fldChar w:fldCharType="begin"/>
      </w:r>
      <w:r>
        <w:rPr>
          <w:noProof/>
        </w:rPr>
        <w:instrText xml:space="preserve"> PAGEREF _Toc511661024 \h </w:instrText>
      </w:r>
      <w:r>
        <w:rPr>
          <w:noProof/>
        </w:rPr>
      </w:r>
      <w:r>
        <w:rPr>
          <w:noProof/>
        </w:rPr>
        <w:fldChar w:fldCharType="separate"/>
      </w:r>
      <w:r>
        <w:rPr>
          <w:noProof/>
        </w:rPr>
        <w:t>21</w:t>
      </w:r>
      <w:r>
        <w:rPr>
          <w:noProof/>
        </w:rPr>
        <w:fldChar w:fldCharType="end"/>
      </w:r>
    </w:p>
    <w:p w14:paraId="30E70436" w14:textId="7937F4AD" w:rsidR="00AF4453" w:rsidRDefault="00AF4453">
      <w:pPr>
        <w:pStyle w:val="TOC3"/>
        <w:tabs>
          <w:tab w:val="left" w:pos="1540"/>
          <w:tab w:val="right" w:leader="dot" w:pos="8290"/>
        </w:tabs>
        <w:rPr>
          <w:rFonts w:cstheme="minorBidi"/>
          <w:i w:val="0"/>
          <w:iCs w:val="0"/>
          <w:noProof/>
          <w:sz w:val="22"/>
          <w:szCs w:val="22"/>
          <w:lang w:val="en-US" w:eastAsia="en-US"/>
        </w:rPr>
      </w:pPr>
      <w:r>
        <w:rPr>
          <w:noProof/>
        </w:rPr>
        <w:t>4.3.10.</w:t>
      </w:r>
      <w:r>
        <w:rPr>
          <w:rFonts w:cstheme="minorBidi"/>
          <w:i w:val="0"/>
          <w:iCs w:val="0"/>
          <w:noProof/>
          <w:sz w:val="22"/>
          <w:szCs w:val="22"/>
          <w:lang w:val="en-US" w:eastAsia="en-US"/>
        </w:rPr>
        <w:tab/>
      </w:r>
      <w:r>
        <w:rPr>
          <w:noProof/>
        </w:rPr>
        <w:t>Sprint 10 (3</w:t>
      </w:r>
      <w:r w:rsidRPr="00551E89">
        <w:rPr>
          <w:noProof/>
          <w:vertAlign w:val="superscript"/>
        </w:rPr>
        <w:t>rd</w:t>
      </w:r>
      <w:r>
        <w:rPr>
          <w:noProof/>
        </w:rPr>
        <w:t xml:space="preserve"> of April – 10</w:t>
      </w:r>
      <w:r w:rsidRPr="00551E89">
        <w:rPr>
          <w:noProof/>
          <w:vertAlign w:val="superscript"/>
        </w:rPr>
        <w:t>th</w:t>
      </w:r>
      <w:r>
        <w:rPr>
          <w:noProof/>
        </w:rPr>
        <w:t xml:space="preserve"> of April)</w:t>
      </w:r>
      <w:r>
        <w:rPr>
          <w:noProof/>
        </w:rPr>
        <w:tab/>
      </w:r>
      <w:r>
        <w:rPr>
          <w:noProof/>
        </w:rPr>
        <w:fldChar w:fldCharType="begin"/>
      </w:r>
      <w:r>
        <w:rPr>
          <w:noProof/>
        </w:rPr>
        <w:instrText xml:space="preserve"> PAGEREF _Toc511661025 \h </w:instrText>
      </w:r>
      <w:r>
        <w:rPr>
          <w:noProof/>
        </w:rPr>
      </w:r>
      <w:r>
        <w:rPr>
          <w:noProof/>
        </w:rPr>
        <w:fldChar w:fldCharType="separate"/>
      </w:r>
      <w:r>
        <w:rPr>
          <w:noProof/>
        </w:rPr>
        <w:t>22</w:t>
      </w:r>
      <w:r>
        <w:rPr>
          <w:noProof/>
        </w:rPr>
        <w:fldChar w:fldCharType="end"/>
      </w:r>
    </w:p>
    <w:p w14:paraId="29996289" w14:textId="38899538" w:rsidR="00AF4453" w:rsidRDefault="00AF4453">
      <w:pPr>
        <w:pStyle w:val="TOC3"/>
        <w:tabs>
          <w:tab w:val="left" w:pos="1540"/>
          <w:tab w:val="right" w:leader="dot" w:pos="8290"/>
        </w:tabs>
        <w:rPr>
          <w:rFonts w:cstheme="minorBidi"/>
          <w:i w:val="0"/>
          <w:iCs w:val="0"/>
          <w:noProof/>
          <w:sz w:val="22"/>
          <w:szCs w:val="22"/>
          <w:lang w:val="en-US" w:eastAsia="en-US"/>
        </w:rPr>
      </w:pPr>
      <w:r>
        <w:rPr>
          <w:noProof/>
        </w:rPr>
        <w:t>4.3.11.</w:t>
      </w:r>
      <w:r>
        <w:rPr>
          <w:rFonts w:cstheme="minorBidi"/>
          <w:i w:val="0"/>
          <w:iCs w:val="0"/>
          <w:noProof/>
          <w:sz w:val="22"/>
          <w:szCs w:val="22"/>
          <w:lang w:val="en-US" w:eastAsia="en-US"/>
        </w:rPr>
        <w:tab/>
      </w:r>
      <w:r>
        <w:rPr>
          <w:noProof/>
        </w:rPr>
        <w:t>Sprint 11 (10</w:t>
      </w:r>
      <w:r w:rsidRPr="00551E89">
        <w:rPr>
          <w:noProof/>
          <w:vertAlign w:val="superscript"/>
        </w:rPr>
        <w:t>th</w:t>
      </w:r>
      <w:r>
        <w:rPr>
          <w:noProof/>
        </w:rPr>
        <w:t xml:space="preserve"> of April – 17</w:t>
      </w:r>
      <w:r w:rsidRPr="00551E89">
        <w:rPr>
          <w:noProof/>
          <w:vertAlign w:val="superscript"/>
        </w:rPr>
        <w:t>th</w:t>
      </w:r>
      <w:r>
        <w:rPr>
          <w:noProof/>
        </w:rPr>
        <w:t xml:space="preserve"> of April)</w:t>
      </w:r>
      <w:r>
        <w:rPr>
          <w:noProof/>
        </w:rPr>
        <w:tab/>
      </w:r>
      <w:r>
        <w:rPr>
          <w:noProof/>
        </w:rPr>
        <w:fldChar w:fldCharType="begin"/>
      </w:r>
      <w:r>
        <w:rPr>
          <w:noProof/>
        </w:rPr>
        <w:instrText xml:space="preserve"> PAGEREF _Toc511661026 \h </w:instrText>
      </w:r>
      <w:r>
        <w:rPr>
          <w:noProof/>
        </w:rPr>
      </w:r>
      <w:r>
        <w:rPr>
          <w:noProof/>
        </w:rPr>
        <w:fldChar w:fldCharType="separate"/>
      </w:r>
      <w:r>
        <w:rPr>
          <w:noProof/>
        </w:rPr>
        <w:t>22</w:t>
      </w:r>
      <w:r>
        <w:rPr>
          <w:noProof/>
        </w:rPr>
        <w:fldChar w:fldCharType="end"/>
      </w:r>
    </w:p>
    <w:p w14:paraId="7C65F037" w14:textId="28192B82" w:rsidR="00AF4453" w:rsidRDefault="00AF4453">
      <w:pPr>
        <w:pStyle w:val="TOC3"/>
        <w:tabs>
          <w:tab w:val="left" w:pos="1540"/>
          <w:tab w:val="right" w:leader="dot" w:pos="8290"/>
        </w:tabs>
        <w:rPr>
          <w:rFonts w:cstheme="minorBidi"/>
          <w:i w:val="0"/>
          <w:iCs w:val="0"/>
          <w:noProof/>
          <w:sz w:val="22"/>
          <w:szCs w:val="22"/>
          <w:lang w:val="en-US" w:eastAsia="en-US"/>
        </w:rPr>
      </w:pPr>
      <w:r>
        <w:rPr>
          <w:noProof/>
        </w:rPr>
        <w:t>4.3.12.</w:t>
      </w:r>
      <w:r>
        <w:rPr>
          <w:rFonts w:cstheme="minorBidi"/>
          <w:i w:val="0"/>
          <w:iCs w:val="0"/>
          <w:noProof/>
          <w:sz w:val="22"/>
          <w:szCs w:val="22"/>
          <w:lang w:val="en-US" w:eastAsia="en-US"/>
        </w:rPr>
        <w:tab/>
      </w:r>
      <w:r>
        <w:rPr>
          <w:noProof/>
        </w:rPr>
        <w:t>Sprint 12 (17</w:t>
      </w:r>
      <w:r w:rsidRPr="00551E89">
        <w:rPr>
          <w:noProof/>
          <w:vertAlign w:val="superscript"/>
        </w:rPr>
        <w:t>th</w:t>
      </w:r>
      <w:r>
        <w:rPr>
          <w:noProof/>
        </w:rPr>
        <w:t xml:space="preserve"> of April – 24</w:t>
      </w:r>
      <w:r w:rsidRPr="00551E89">
        <w:rPr>
          <w:noProof/>
          <w:vertAlign w:val="superscript"/>
        </w:rPr>
        <w:t>th</w:t>
      </w:r>
      <w:r>
        <w:rPr>
          <w:noProof/>
        </w:rPr>
        <w:t xml:space="preserve"> of April)</w:t>
      </w:r>
      <w:r>
        <w:rPr>
          <w:noProof/>
        </w:rPr>
        <w:tab/>
      </w:r>
      <w:r>
        <w:rPr>
          <w:noProof/>
        </w:rPr>
        <w:fldChar w:fldCharType="begin"/>
      </w:r>
      <w:r>
        <w:rPr>
          <w:noProof/>
        </w:rPr>
        <w:instrText xml:space="preserve"> PAGEREF _Toc511661027 \h </w:instrText>
      </w:r>
      <w:r>
        <w:rPr>
          <w:noProof/>
        </w:rPr>
      </w:r>
      <w:r>
        <w:rPr>
          <w:noProof/>
        </w:rPr>
        <w:fldChar w:fldCharType="separate"/>
      </w:r>
      <w:r>
        <w:rPr>
          <w:noProof/>
        </w:rPr>
        <w:t>22</w:t>
      </w:r>
      <w:r>
        <w:rPr>
          <w:noProof/>
        </w:rPr>
        <w:fldChar w:fldCharType="end"/>
      </w:r>
    </w:p>
    <w:p w14:paraId="6DBD7500" w14:textId="489554D8" w:rsidR="00AF4453" w:rsidRDefault="00AF4453">
      <w:pPr>
        <w:pStyle w:val="TOC3"/>
        <w:tabs>
          <w:tab w:val="left" w:pos="1540"/>
          <w:tab w:val="right" w:leader="dot" w:pos="8290"/>
        </w:tabs>
        <w:rPr>
          <w:rFonts w:cstheme="minorBidi"/>
          <w:i w:val="0"/>
          <w:iCs w:val="0"/>
          <w:noProof/>
          <w:sz w:val="22"/>
          <w:szCs w:val="22"/>
          <w:lang w:val="en-US" w:eastAsia="en-US"/>
        </w:rPr>
      </w:pPr>
      <w:r>
        <w:rPr>
          <w:noProof/>
        </w:rPr>
        <w:t>4.3.13.</w:t>
      </w:r>
      <w:r>
        <w:rPr>
          <w:rFonts w:cstheme="minorBidi"/>
          <w:i w:val="0"/>
          <w:iCs w:val="0"/>
          <w:noProof/>
          <w:sz w:val="22"/>
          <w:szCs w:val="22"/>
          <w:lang w:val="en-US" w:eastAsia="en-US"/>
        </w:rPr>
        <w:tab/>
      </w:r>
      <w:r>
        <w:rPr>
          <w:noProof/>
        </w:rPr>
        <w:t>Sprint 13 (24</w:t>
      </w:r>
      <w:r w:rsidRPr="00551E89">
        <w:rPr>
          <w:noProof/>
          <w:vertAlign w:val="superscript"/>
        </w:rPr>
        <w:t>th</w:t>
      </w:r>
      <w:r>
        <w:rPr>
          <w:noProof/>
        </w:rPr>
        <w:t xml:space="preserve"> of April – 4</w:t>
      </w:r>
      <w:r w:rsidRPr="00551E89">
        <w:rPr>
          <w:noProof/>
          <w:vertAlign w:val="superscript"/>
        </w:rPr>
        <w:t>th</w:t>
      </w:r>
      <w:r>
        <w:rPr>
          <w:noProof/>
        </w:rPr>
        <w:t xml:space="preserve"> of May)</w:t>
      </w:r>
      <w:r>
        <w:rPr>
          <w:noProof/>
        </w:rPr>
        <w:tab/>
      </w:r>
      <w:r>
        <w:rPr>
          <w:noProof/>
        </w:rPr>
        <w:fldChar w:fldCharType="begin"/>
      </w:r>
      <w:r>
        <w:rPr>
          <w:noProof/>
        </w:rPr>
        <w:instrText xml:space="preserve"> PAGEREF _Toc511661028 \h </w:instrText>
      </w:r>
      <w:r>
        <w:rPr>
          <w:noProof/>
        </w:rPr>
      </w:r>
      <w:r>
        <w:rPr>
          <w:noProof/>
        </w:rPr>
        <w:fldChar w:fldCharType="separate"/>
      </w:r>
      <w:r>
        <w:rPr>
          <w:noProof/>
        </w:rPr>
        <w:t>22</w:t>
      </w:r>
      <w:r>
        <w:rPr>
          <w:noProof/>
        </w:rPr>
        <w:fldChar w:fldCharType="end"/>
      </w:r>
    </w:p>
    <w:p w14:paraId="183E6721" w14:textId="2C8F64FA" w:rsidR="00AF4453" w:rsidRDefault="00AF4453">
      <w:pPr>
        <w:pStyle w:val="TOC2"/>
        <w:tabs>
          <w:tab w:val="left" w:pos="1100"/>
          <w:tab w:val="right" w:leader="dot" w:pos="8290"/>
        </w:tabs>
        <w:rPr>
          <w:rFonts w:cstheme="minorBidi"/>
          <w:smallCaps w:val="0"/>
          <w:noProof/>
          <w:sz w:val="22"/>
          <w:szCs w:val="22"/>
          <w:lang w:val="en-US" w:eastAsia="en-US"/>
        </w:rPr>
      </w:pPr>
      <w:r>
        <w:rPr>
          <w:noProof/>
        </w:rPr>
        <w:t>4.4.</w:t>
      </w:r>
      <w:r>
        <w:rPr>
          <w:rFonts w:cstheme="minorBidi"/>
          <w:smallCaps w:val="0"/>
          <w:noProof/>
          <w:sz w:val="22"/>
          <w:szCs w:val="22"/>
          <w:lang w:val="en-US" w:eastAsia="en-US"/>
        </w:rPr>
        <w:tab/>
      </w:r>
      <w:r>
        <w:rPr>
          <w:noProof/>
        </w:rPr>
        <w:t>Algorithms</w:t>
      </w:r>
      <w:r>
        <w:rPr>
          <w:noProof/>
        </w:rPr>
        <w:tab/>
      </w:r>
      <w:r>
        <w:rPr>
          <w:noProof/>
        </w:rPr>
        <w:fldChar w:fldCharType="begin"/>
      </w:r>
      <w:r>
        <w:rPr>
          <w:noProof/>
        </w:rPr>
        <w:instrText xml:space="preserve"> PAGEREF _Toc511661029 \h </w:instrText>
      </w:r>
      <w:r>
        <w:rPr>
          <w:noProof/>
        </w:rPr>
      </w:r>
      <w:r>
        <w:rPr>
          <w:noProof/>
        </w:rPr>
        <w:fldChar w:fldCharType="separate"/>
      </w:r>
      <w:r>
        <w:rPr>
          <w:noProof/>
        </w:rPr>
        <w:t>23</w:t>
      </w:r>
      <w:r>
        <w:rPr>
          <w:noProof/>
        </w:rPr>
        <w:fldChar w:fldCharType="end"/>
      </w:r>
    </w:p>
    <w:p w14:paraId="2D0726A5" w14:textId="25F29CE9" w:rsidR="00AF4453" w:rsidRDefault="00AF4453">
      <w:pPr>
        <w:pStyle w:val="TOC3"/>
        <w:tabs>
          <w:tab w:val="left" w:pos="1540"/>
          <w:tab w:val="right" w:leader="dot" w:pos="8290"/>
        </w:tabs>
        <w:rPr>
          <w:rFonts w:cstheme="minorBidi"/>
          <w:i w:val="0"/>
          <w:iCs w:val="0"/>
          <w:noProof/>
          <w:sz w:val="22"/>
          <w:szCs w:val="22"/>
          <w:lang w:val="en-US" w:eastAsia="en-US"/>
        </w:rPr>
      </w:pPr>
      <w:r>
        <w:rPr>
          <w:noProof/>
        </w:rPr>
        <w:t>4.4.1.</w:t>
      </w:r>
      <w:r>
        <w:rPr>
          <w:rFonts w:cstheme="minorBidi"/>
          <w:i w:val="0"/>
          <w:iCs w:val="0"/>
          <w:noProof/>
          <w:sz w:val="22"/>
          <w:szCs w:val="22"/>
          <w:lang w:val="en-US" w:eastAsia="en-US"/>
        </w:rPr>
        <w:tab/>
      </w:r>
      <w:r>
        <w:rPr>
          <w:noProof/>
        </w:rPr>
        <w:t>Manual Fish Tracking</w:t>
      </w:r>
      <w:r>
        <w:rPr>
          <w:noProof/>
        </w:rPr>
        <w:tab/>
      </w:r>
      <w:r>
        <w:rPr>
          <w:noProof/>
        </w:rPr>
        <w:fldChar w:fldCharType="begin"/>
      </w:r>
      <w:r>
        <w:rPr>
          <w:noProof/>
        </w:rPr>
        <w:instrText xml:space="preserve"> PAGEREF _Toc511661030 \h </w:instrText>
      </w:r>
      <w:r>
        <w:rPr>
          <w:noProof/>
        </w:rPr>
      </w:r>
      <w:r>
        <w:rPr>
          <w:noProof/>
        </w:rPr>
        <w:fldChar w:fldCharType="separate"/>
      </w:r>
      <w:r>
        <w:rPr>
          <w:noProof/>
        </w:rPr>
        <w:t>23</w:t>
      </w:r>
      <w:r>
        <w:rPr>
          <w:noProof/>
        </w:rPr>
        <w:fldChar w:fldCharType="end"/>
      </w:r>
    </w:p>
    <w:p w14:paraId="066250A0" w14:textId="222058E4" w:rsidR="00AF4453" w:rsidRDefault="00AF4453">
      <w:pPr>
        <w:pStyle w:val="TOC3"/>
        <w:tabs>
          <w:tab w:val="left" w:pos="1540"/>
          <w:tab w:val="right" w:leader="dot" w:pos="8290"/>
        </w:tabs>
        <w:rPr>
          <w:rFonts w:cstheme="minorBidi"/>
          <w:i w:val="0"/>
          <w:iCs w:val="0"/>
          <w:noProof/>
          <w:sz w:val="22"/>
          <w:szCs w:val="22"/>
          <w:lang w:val="en-US" w:eastAsia="en-US"/>
        </w:rPr>
      </w:pPr>
      <w:r>
        <w:rPr>
          <w:noProof/>
        </w:rPr>
        <w:t>4.4.2.</w:t>
      </w:r>
      <w:r>
        <w:rPr>
          <w:rFonts w:cstheme="minorBidi"/>
          <w:i w:val="0"/>
          <w:iCs w:val="0"/>
          <w:noProof/>
          <w:sz w:val="22"/>
          <w:szCs w:val="22"/>
          <w:lang w:val="en-US" w:eastAsia="en-US"/>
        </w:rPr>
        <w:tab/>
      </w:r>
      <w:r>
        <w:rPr>
          <w:noProof/>
        </w:rPr>
        <w:t>Background Subtraction</w:t>
      </w:r>
      <w:r>
        <w:rPr>
          <w:noProof/>
        </w:rPr>
        <w:tab/>
      </w:r>
      <w:r>
        <w:rPr>
          <w:noProof/>
        </w:rPr>
        <w:fldChar w:fldCharType="begin"/>
      </w:r>
      <w:r>
        <w:rPr>
          <w:noProof/>
        </w:rPr>
        <w:instrText xml:space="preserve"> PAGEREF _Toc511661031 \h </w:instrText>
      </w:r>
      <w:r>
        <w:rPr>
          <w:noProof/>
        </w:rPr>
      </w:r>
      <w:r>
        <w:rPr>
          <w:noProof/>
        </w:rPr>
        <w:fldChar w:fldCharType="separate"/>
      </w:r>
      <w:r>
        <w:rPr>
          <w:noProof/>
        </w:rPr>
        <w:t>23</w:t>
      </w:r>
      <w:r>
        <w:rPr>
          <w:noProof/>
        </w:rPr>
        <w:fldChar w:fldCharType="end"/>
      </w:r>
    </w:p>
    <w:p w14:paraId="04BBC4F3" w14:textId="2AD6DA70" w:rsidR="00AF4453" w:rsidRDefault="00AF4453">
      <w:pPr>
        <w:pStyle w:val="TOC3"/>
        <w:tabs>
          <w:tab w:val="left" w:pos="1540"/>
          <w:tab w:val="right" w:leader="dot" w:pos="8290"/>
        </w:tabs>
        <w:rPr>
          <w:rFonts w:cstheme="minorBidi"/>
          <w:i w:val="0"/>
          <w:iCs w:val="0"/>
          <w:noProof/>
          <w:sz w:val="22"/>
          <w:szCs w:val="22"/>
          <w:lang w:val="en-US" w:eastAsia="en-US"/>
        </w:rPr>
      </w:pPr>
      <w:r>
        <w:rPr>
          <w:noProof/>
        </w:rPr>
        <w:t>4.4.3.</w:t>
      </w:r>
      <w:r>
        <w:rPr>
          <w:rFonts w:cstheme="minorBidi"/>
          <w:i w:val="0"/>
          <w:iCs w:val="0"/>
          <w:noProof/>
          <w:sz w:val="22"/>
          <w:szCs w:val="22"/>
          <w:lang w:val="en-US" w:eastAsia="en-US"/>
        </w:rPr>
        <w:tab/>
      </w:r>
      <w:r>
        <w:rPr>
          <w:noProof/>
        </w:rPr>
        <w:t>ROI Division</w:t>
      </w:r>
      <w:r>
        <w:rPr>
          <w:noProof/>
        </w:rPr>
        <w:tab/>
      </w:r>
      <w:r>
        <w:rPr>
          <w:noProof/>
        </w:rPr>
        <w:fldChar w:fldCharType="begin"/>
      </w:r>
      <w:r>
        <w:rPr>
          <w:noProof/>
        </w:rPr>
        <w:instrText xml:space="preserve"> PAGEREF _Toc511661032 \h </w:instrText>
      </w:r>
      <w:r>
        <w:rPr>
          <w:noProof/>
        </w:rPr>
      </w:r>
      <w:r>
        <w:rPr>
          <w:noProof/>
        </w:rPr>
        <w:fldChar w:fldCharType="separate"/>
      </w:r>
      <w:r>
        <w:rPr>
          <w:noProof/>
        </w:rPr>
        <w:t>23</w:t>
      </w:r>
      <w:r>
        <w:rPr>
          <w:noProof/>
        </w:rPr>
        <w:fldChar w:fldCharType="end"/>
      </w:r>
    </w:p>
    <w:p w14:paraId="327F41F2" w14:textId="1694AE61" w:rsidR="00AF4453" w:rsidRDefault="00AF4453">
      <w:pPr>
        <w:pStyle w:val="TOC3"/>
        <w:tabs>
          <w:tab w:val="left" w:pos="1540"/>
          <w:tab w:val="right" w:leader="dot" w:pos="8290"/>
        </w:tabs>
        <w:rPr>
          <w:rFonts w:cstheme="minorBidi"/>
          <w:i w:val="0"/>
          <w:iCs w:val="0"/>
          <w:noProof/>
          <w:sz w:val="22"/>
          <w:szCs w:val="22"/>
          <w:lang w:val="en-US" w:eastAsia="en-US"/>
        </w:rPr>
      </w:pPr>
      <w:r>
        <w:rPr>
          <w:noProof/>
        </w:rPr>
        <w:t>4.4.4.</w:t>
      </w:r>
      <w:r>
        <w:rPr>
          <w:rFonts w:cstheme="minorBidi"/>
          <w:i w:val="0"/>
          <w:iCs w:val="0"/>
          <w:noProof/>
          <w:sz w:val="22"/>
          <w:szCs w:val="22"/>
          <w:lang w:val="en-US" w:eastAsia="en-US"/>
        </w:rPr>
        <w:tab/>
      </w:r>
      <w:r>
        <w:rPr>
          <w:noProof/>
        </w:rPr>
        <w:t>Data Analysis</w:t>
      </w:r>
      <w:r>
        <w:rPr>
          <w:noProof/>
        </w:rPr>
        <w:tab/>
      </w:r>
      <w:r>
        <w:rPr>
          <w:noProof/>
        </w:rPr>
        <w:fldChar w:fldCharType="begin"/>
      </w:r>
      <w:r>
        <w:rPr>
          <w:noProof/>
        </w:rPr>
        <w:instrText xml:space="preserve"> PAGEREF _Toc511661033 \h </w:instrText>
      </w:r>
      <w:r>
        <w:rPr>
          <w:noProof/>
        </w:rPr>
      </w:r>
      <w:r>
        <w:rPr>
          <w:noProof/>
        </w:rPr>
        <w:fldChar w:fldCharType="separate"/>
      </w:r>
      <w:r>
        <w:rPr>
          <w:noProof/>
        </w:rPr>
        <w:t>23</w:t>
      </w:r>
      <w:r>
        <w:rPr>
          <w:noProof/>
        </w:rPr>
        <w:fldChar w:fldCharType="end"/>
      </w:r>
    </w:p>
    <w:p w14:paraId="5711A612" w14:textId="1490EF17" w:rsidR="00AF4453" w:rsidRDefault="00AF4453">
      <w:pPr>
        <w:pStyle w:val="TOC1"/>
        <w:tabs>
          <w:tab w:val="left" w:pos="660"/>
          <w:tab w:val="right" w:leader="dot" w:pos="8290"/>
        </w:tabs>
        <w:rPr>
          <w:rFonts w:cstheme="minorBidi"/>
          <w:b w:val="0"/>
          <w:bCs w:val="0"/>
          <w:caps w:val="0"/>
          <w:noProof/>
          <w:sz w:val="22"/>
          <w:szCs w:val="22"/>
          <w:lang w:val="en-US" w:eastAsia="en-US"/>
        </w:rPr>
      </w:pPr>
      <w:r w:rsidRPr="00551E89">
        <w:rPr>
          <w:noProof/>
          <w:color w:val="FFFFFF" w:themeColor="background1"/>
        </w:rPr>
        <w:t>5.</w:t>
      </w:r>
      <w:r>
        <w:rPr>
          <w:rFonts w:cstheme="minorBidi"/>
          <w:b w:val="0"/>
          <w:bCs w:val="0"/>
          <w:caps w:val="0"/>
          <w:noProof/>
          <w:sz w:val="22"/>
          <w:szCs w:val="22"/>
          <w:lang w:val="en-US" w:eastAsia="en-US"/>
        </w:rPr>
        <w:tab/>
      </w:r>
      <w:r>
        <w:rPr>
          <w:noProof/>
        </w:rPr>
        <w:t>Testing</w:t>
      </w:r>
      <w:r>
        <w:rPr>
          <w:noProof/>
        </w:rPr>
        <w:tab/>
      </w:r>
      <w:r>
        <w:rPr>
          <w:noProof/>
        </w:rPr>
        <w:fldChar w:fldCharType="begin"/>
      </w:r>
      <w:r>
        <w:rPr>
          <w:noProof/>
        </w:rPr>
        <w:instrText xml:space="preserve"> PAGEREF _Toc511661034 \h </w:instrText>
      </w:r>
      <w:r>
        <w:rPr>
          <w:noProof/>
        </w:rPr>
      </w:r>
      <w:r>
        <w:rPr>
          <w:noProof/>
        </w:rPr>
        <w:fldChar w:fldCharType="separate"/>
      </w:r>
      <w:r>
        <w:rPr>
          <w:noProof/>
        </w:rPr>
        <w:t>24</w:t>
      </w:r>
      <w:r>
        <w:rPr>
          <w:noProof/>
        </w:rPr>
        <w:fldChar w:fldCharType="end"/>
      </w:r>
    </w:p>
    <w:p w14:paraId="5B1CF37A" w14:textId="23D8E3BC" w:rsidR="00AF4453" w:rsidRDefault="00AF4453">
      <w:pPr>
        <w:pStyle w:val="TOC2"/>
        <w:tabs>
          <w:tab w:val="left" w:pos="1100"/>
          <w:tab w:val="right" w:leader="dot" w:pos="8290"/>
        </w:tabs>
        <w:rPr>
          <w:rFonts w:cstheme="minorBidi"/>
          <w:smallCaps w:val="0"/>
          <w:noProof/>
          <w:sz w:val="22"/>
          <w:szCs w:val="22"/>
          <w:lang w:val="en-US" w:eastAsia="en-US"/>
        </w:rPr>
      </w:pPr>
      <w:r>
        <w:rPr>
          <w:noProof/>
        </w:rPr>
        <w:t>5.1.</w:t>
      </w:r>
      <w:r>
        <w:rPr>
          <w:rFonts w:cstheme="minorBidi"/>
          <w:smallCaps w:val="0"/>
          <w:noProof/>
          <w:sz w:val="22"/>
          <w:szCs w:val="22"/>
          <w:lang w:val="en-US" w:eastAsia="en-US"/>
        </w:rPr>
        <w:tab/>
      </w:r>
      <w:r>
        <w:rPr>
          <w:noProof/>
        </w:rPr>
        <w:t>Introduction</w:t>
      </w:r>
      <w:r>
        <w:rPr>
          <w:noProof/>
        </w:rPr>
        <w:tab/>
      </w:r>
      <w:r>
        <w:rPr>
          <w:noProof/>
        </w:rPr>
        <w:fldChar w:fldCharType="begin"/>
      </w:r>
      <w:r>
        <w:rPr>
          <w:noProof/>
        </w:rPr>
        <w:instrText xml:space="preserve"> PAGEREF _Toc511661035 \h </w:instrText>
      </w:r>
      <w:r>
        <w:rPr>
          <w:noProof/>
        </w:rPr>
      </w:r>
      <w:r>
        <w:rPr>
          <w:noProof/>
        </w:rPr>
        <w:fldChar w:fldCharType="separate"/>
      </w:r>
      <w:r>
        <w:rPr>
          <w:noProof/>
        </w:rPr>
        <w:t>24</w:t>
      </w:r>
      <w:r>
        <w:rPr>
          <w:noProof/>
        </w:rPr>
        <w:fldChar w:fldCharType="end"/>
      </w:r>
    </w:p>
    <w:p w14:paraId="00B58197" w14:textId="2CD9C059" w:rsidR="00AF4453" w:rsidRDefault="00AF4453">
      <w:pPr>
        <w:pStyle w:val="TOC2"/>
        <w:tabs>
          <w:tab w:val="left" w:pos="1100"/>
          <w:tab w:val="right" w:leader="dot" w:pos="8290"/>
        </w:tabs>
        <w:rPr>
          <w:rFonts w:cstheme="minorBidi"/>
          <w:smallCaps w:val="0"/>
          <w:noProof/>
          <w:sz w:val="22"/>
          <w:szCs w:val="22"/>
          <w:lang w:val="en-US" w:eastAsia="en-US"/>
        </w:rPr>
      </w:pPr>
      <w:r>
        <w:rPr>
          <w:noProof/>
        </w:rPr>
        <w:t>5.2.</w:t>
      </w:r>
      <w:r>
        <w:rPr>
          <w:rFonts w:cstheme="minorBidi"/>
          <w:smallCaps w:val="0"/>
          <w:noProof/>
          <w:sz w:val="22"/>
          <w:szCs w:val="22"/>
          <w:lang w:val="en-US" w:eastAsia="en-US"/>
        </w:rPr>
        <w:tab/>
      </w:r>
      <w:r>
        <w:rPr>
          <w:noProof/>
        </w:rPr>
        <w:t>Preparation and strategy</w:t>
      </w:r>
      <w:r>
        <w:rPr>
          <w:noProof/>
        </w:rPr>
        <w:tab/>
      </w:r>
      <w:r>
        <w:rPr>
          <w:noProof/>
        </w:rPr>
        <w:fldChar w:fldCharType="begin"/>
      </w:r>
      <w:r>
        <w:rPr>
          <w:noProof/>
        </w:rPr>
        <w:instrText xml:space="preserve"> PAGEREF _Toc511661036 \h </w:instrText>
      </w:r>
      <w:r>
        <w:rPr>
          <w:noProof/>
        </w:rPr>
      </w:r>
      <w:r>
        <w:rPr>
          <w:noProof/>
        </w:rPr>
        <w:fldChar w:fldCharType="separate"/>
      </w:r>
      <w:r>
        <w:rPr>
          <w:noProof/>
        </w:rPr>
        <w:t>24</w:t>
      </w:r>
      <w:r>
        <w:rPr>
          <w:noProof/>
        </w:rPr>
        <w:fldChar w:fldCharType="end"/>
      </w:r>
    </w:p>
    <w:p w14:paraId="4E393168" w14:textId="72FD9A5B" w:rsidR="00AF4453" w:rsidRDefault="00AF4453">
      <w:pPr>
        <w:pStyle w:val="TOC2"/>
        <w:tabs>
          <w:tab w:val="left" w:pos="1100"/>
          <w:tab w:val="right" w:leader="dot" w:pos="8290"/>
        </w:tabs>
        <w:rPr>
          <w:rFonts w:cstheme="minorBidi"/>
          <w:smallCaps w:val="0"/>
          <w:noProof/>
          <w:sz w:val="22"/>
          <w:szCs w:val="22"/>
          <w:lang w:val="en-US" w:eastAsia="en-US"/>
        </w:rPr>
      </w:pPr>
      <w:r>
        <w:rPr>
          <w:noProof/>
        </w:rPr>
        <w:t>5.3.</w:t>
      </w:r>
      <w:r>
        <w:rPr>
          <w:rFonts w:cstheme="minorBidi"/>
          <w:smallCaps w:val="0"/>
          <w:noProof/>
          <w:sz w:val="22"/>
          <w:szCs w:val="22"/>
          <w:lang w:val="en-US" w:eastAsia="en-US"/>
        </w:rPr>
        <w:tab/>
      </w:r>
      <w:r>
        <w:rPr>
          <w:noProof/>
        </w:rPr>
        <w:t>Unit Tests</w:t>
      </w:r>
      <w:r>
        <w:rPr>
          <w:noProof/>
        </w:rPr>
        <w:tab/>
      </w:r>
      <w:r>
        <w:rPr>
          <w:noProof/>
        </w:rPr>
        <w:fldChar w:fldCharType="begin"/>
      </w:r>
      <w:r>
        <w:rPr>
          <w:noProof/>
        </w:rPr>
        <w:instrText xml:space="preserve"> PAGEREF _Toc511661037 \h </w:instrText>
      </w:r>
      <w:r>
        <w:rPr>
          <w:noProof/>
        </w:rPr>
      </w:r>
      <w:r>
        <w:rPr>
          <w:noProof/>
        </w:rPr>
        <w:fldChar w:fldCharType="separate"/>
      </w:r>
      <w:r>
        <w:rPr>
          <w:noProof/>
        </w:rPr>
        <w:t>24</w:t>
      </w:r>
      <w:r>
        <w:rPr>
          <w:noProof/>
        </w:rPr>
        <w:fldChar w:fldCharType="end"/>
      </w:r>
    </w:p>
    <w:p w14:paraId="03293B6D" w14:textId="6AFC130F" w:rsidR="00AF4453" w:rsidRDefault="00AF4453">
      <w:pPr>
        <w:pStyle w:val="TOC3"/>
        <w:tabs>
          <w:tab w:val="left" w:pos="1540"/>
          <w:tab w:val="right" w:leader="dot" w:pos="8290"/>
        </w:tabs>
        <w:rPr>
          <w:rFonts w:cstheme="minorBidi"/>
          <w:i w:val="0"/>
          <w:iCs w:val="0"/>
          <w:noProof/>
          <w:sz w:val="22"/>
          <w:szCs w:val="22"/>
          <w:lang w:val="en-US" w:eastAsia="en-US"/>
        </w:rPr>
      </w:pPr>
      <w:r>
        <w:rPr>
          <w:noProof/>
        </w:rPr>
        <w:t>5.3.1.</w:t>
      </w:r>
      <w:r>
        <w:rPr>
          <w:rFonts w:cstheme="minorBidi"/>
          <w:i w:val="0"/>
          <w:iCs w:val="0"/>
          <w:noProof/>
          <w:sz w:val="22"/>
          <w:szCs w:val="22"/>
          <w:lang w:val="en-US" w:eastAsia="en-US"/>
        </w:rPr>
        <w:tab/>
      </w:r>
      <w:r>
        <w:rPr>
          <w:noProof/>
        </w:rPr>
        <w:t>FishTracker</w:t>
      </w:r>
      <w:r>
        <w:rPr>
          <w:noProof/>
        </w:rPr>
        <w:tab/>
      </w:r>
      <w:r>
        <w:rPr>
          <w:noProof/>
        </w:rPr>
        <w:fldChar w:fldCharType="begin"/>
      </w:r>
      <w:r>
        <w:rPr>
          <w:noProof/>
        </w:rPr>
        <w:instrText xml:space="preserve"> PAGEREF _Toc511661038 \h </w:instrText>
      </w:r>
      <w:r>
        <w:rPr>
          <w:noProof/>
        </w:rPr>
      </w:r>
      <w:r>
        <w:rPr>
          <w:noProof/>
        </w:rPr>
        <w:fldChar w:fldCharType="separate"/>
      </w:r>
      <w:r>
        <w:rPr>
          <w:noProof/>
        </w:rPr>
        <w:t>24</w:t>
      </w:r>
      <w:r>
        <w:rPr>
          <w:noProof/>
        </w:rPr>
        <w:fldChar w:fldCharType="end"/>
      </w:r>
    </w:p>
    <w:p w14:paraId="5FD97EF7" w14:textId="7F45B86D" w:rsidR="00AF4453" w:rsidRDefault="00AF4453">
      <w:pPr>
        <w:pStyle w:val="TOC3"/>
        <w:tabs>
          <w:tab w:val="left" w:pos="1540"/>
          <w:tab w:val="right" w:leader="dot" w:pos="8290"/>
        </w:tabs>
        <w:rPr>
          <w:rFonts w:cstheme="minorBidi"/>
          <w:i w:val="0"/>
          <w:iCs w:val="0"/>
          <w:noProof/>
          <w:sz w:val="22"/>
          <w:szCs w:val="22"/>
          <w:lang w:val="en-US" w:eastAsia="en-US"/>
        </w:rPr>
      </w:pPr>
      <w:r>
        <w:rPr>
          <w:noProof/>
        </w:rPr>
        <w:t>5.3.2.</w:t>
      </w:r>
      <w:r>
        <w:rPr>
          <w:rFonts w:cstheme="minorBidi"/>
          <w:i w:val="0"/>
          <w:iCs w:val="0"/>
          <w:noProof/>
          <w:sz w:val="22"/>
          <w:szCs w:val="22"/>
          <w:lang w:val="en-US" w:eastAsia="en-US"/>
        </w:rPr>
        <w:tab/>
      </w:r>
      <w:r>
        <w:rPr>
          <w:noProof/>
        </w:rPr>
        <w:t>Config</w:t>
      </w:r>
      <w:r>
        <w:rPr>
          <w:noProof/>
        </w:rPr>
        <w:tab/>
      </w:r>
      <w:r>
        <w:rPr>
          <w:noProof/>
        </w:rPr>
        <w:fldChar w:fldCharType="begin"/>
      </w:r>
      <w:r>
        <w:rPr>
          <w:noProof/>
        </w:rPr>
        <w:instrText xml:space="preserve"> PAGEREF _Toc511661039 \h </w:instrText>
      </w:r>
      <w:r>
        <w:rPr>
          <w:noProof/>
        </w:rPr>
      </w:r>
      <w:r>
        <w:rPr>
          <w:noProof/>
        </w:rPr>
        <w:fldChar w:fldCharType="separate"/>
      </w:r>
      <w:r>
        <w:rPr>
          <w:noProof/>
        </w:rPr>
        <w:t>24</w:t>
      </w:r>
      <w:r>
        <w:rPr>
          <w:noProof/>
        </w:rPr>
        <w:fldChar w:fldCharType="end"/>
      </w:r>
    </w:p>
    <w:p w14:paraId="35E8B6AE" w14:textId="6D91F841" w:rsidR="00AF4453" w:rsidRDefault="00AF4453">
      <w:pPr>
        <w:pStyle w:val="TOC3"/>
        <w:tabs>
          <w:tab w:val="left" w:pos="1540"/>
          <w:tab w:val="right" w:leader="dot" w:pos="8290"/>
        </w:tabs>
        <w:rPr>
          <w:rFonts w:cstheme="minorBidi"/>
          <w:i w:val="0"/>
          <w:iCs w:val="0"/>
          <w:noProof/>
          <w:sz w:val="22"/>
          <w:szCs w:val="22"/>
          <w:lang w:val="en-US" w:eastAsia="en-US"/>
        </w:rPr>
      </w:pPr>
      <w:r>
        <w:rPr>
          <w:noProof/>
        </w:rPr>
        <w:t>5.3.3.</w:t>
      </w:r>
      <w:r>
        <w:rPr>
          <w:rFonts w:cstheme="minorBidi"/>
          <w:i w:val="0"/>
          <w:iCs w:val="0"/>
          <w:noProof/>
          <w:sz w:val="22"/>
          <w:szCs w:val="22"/>
          <w:lang w:val="en-US" w:eastAsia="en-US"/>
        </w:rPr>
        <w:tab/>
      </w:r>
      <w:r>
        <w:rPr>
          <w:noProof/>
        </w:rPr>
        <w:t>MainProgram</w:t>
      </w:r>
      <w:r>
        <w:rPr>
          <w:noProof/>
        </w:rPr>
        <w:tab/>
      </w:r>
      <w:r>
        <w:rPr>
          <w:noProof/>
        </w:rPr>
        <w:fldChar w:fldCharType="begin"/>
      </w:r>
      <w:r>
        <w:rPr>
          <w:noProof/>
        </w:rPr>
        <w:instrText xml:space="preserve"> PAGEREF _Toc511661040 \h </w:instrText>
      </w:r>
      <w:r>
        <w:rPr>
          <w:noProof/>
        </w:rPr>
      </w:r>
      <w:r>
        <w:rPr>
          <w:noProof/>
        </w:rPr>
        <w:fldChar w:fldCharType="separate"/>
      </w:r>
      <w:r>
        <w:rPr>
          <w:noProof/>
        </w:rPr>
        <w:t>24</w:t>
      </w:r>
      <w:r>
        <w:rPr>
          <w:noProof/>
        </w:rPr>
        <w:fldChar w:fldCharType="end"/>
      </w:r>
    </w:p>
    <w:p w14:paraId="3BB4FFBD" w14:textId="44435066" w:rsidR="00AF4453" w:rsidRDefault="00AF4453">
      <w:pPr>
        <w:pStyle w:val="TOC2"/>
        <w:tabs>
          <w:tab w:val="left" w:pos="1100"/>
          <w:tab w:val="right" w:leader="dot" w:pos="8290"/>
        </w:tabs>
        <w:rPr>
          <w:rFonts w:cstheme="minorBidi"/>
          <w:smallCaps w:val="0"/>
          <w:noProof/>
          <w:sz w:val="22"/>
          <w:szCs w:val="22"/>
          <w:lang w:val="en-US" w:eastAsia="en-US"/>
        </w:rPr>
      </w:pPr>
      <w:r>
        <w:rPr>
          <w:noProof/>
        </w:rPr>
        <w:t>5.4.</w:t>
      </w:r>
      <w:r>
        <w:rPr>
          <w:rFonts w:cstheme="minorBidi"/>
          <w:smallCaps w:val="0"/>
          <w:noProof/>
          <w:sz w:val="22"/>
          <w:szCs w:val="22"/>
          <w:lang w:val="en-US" w:eastAsia="en-US"/>
        </w:rPr>
        <w:tab/>
      </w:r>
      <w:r>
        <w:rPr>
          <w:noProof/>
        </w:rPr>
        <w:t>Integration and Regression Tests</w:t>
      </w:r>
      <w:r>
        <w:rPr>
          <w:noProof/>
        </w:rPr>
        <w:tab/>
      </w:r>
      <w:r>
        <w:rPr>
          <w:noProof/>
        </w:rPr>
        <w:fldChar w:fldCharType="begin"/>
      </w:r>
      <w:r>
        <w:rPr>
          <w:noProof/>
        </w:rPr>
        <w:instrText xml:space="preserve"> PAGEREF _Toc511661041 \h </w:instrText>
      </w:r>
      <w:r>
        <w:rPr>
          <w:noProof/>
        </w:rPr>
      </w:r>
      <w:r>
        <w:rPr>
          <w:noProof/>
        </w:rPr>
        <w:fldChar w:fldCharType="separate"/>
      </w:r>
      <w:r>
        <w:rPr>
          <w:noProof/>
        </w:rPr>
        <w:t>25</w:t>
      </w:r>
      <w:r>
        <w:rPr>
          <w:noProof/>
        </w:rPr>
        <w:fldChar w:fldCharType="end"/>
      </w:r>
    </w:p>
    <w:p w14:paraId="29C3B6ED" w14:textId="53B6D276" w:rsidR="00AF4453" w:rsidRDefault="00AF4453">
      <w:pPr>
        <w:pStyle w:val="TOC1"/>
        <w:tabs>
          <w:tab w:val="left" w:pos="660"/>
          <w:tab w:val="right" w:leader="dot" w:pos="8290"/>
        </w:tabs>
        <w:rPr>
          <w:rFonts w:cstheme="minorBidi"/>
          <w:b w:val="0"/>
          <w:bCs w:val="0"/>
          <w:caps w:val="0"/>
          <w:noProof/>
          <w:sz w:val="22"/>
          <w:szCs w:val="22"/>
          <w:lang w:val="en-US" w:eastAsia="en-US"/>
        </w:rPr>
      </w:pPr>
      <w:r w:rsidRPr="00551E89">
        <w:rPr>
          <w:noProof/>
          <w:color w:val="FFFFFF" w:themeColor="background1"/>
        </w:rPr>
        <w:t>6.</w:t>
      </w:r>
      <w:r>
        <w:rPr>
          <w:rFonts w:cstheme="minorBidi"/>
          <w:b w:val="0"/>
          <w:bCs w:val="0"/>
          <w:caps w:val="0"/>
          <w:noProof/>
          <w:sz w:val="22"/>
          <w:szCs w:val="22"/>
          <w:lang w:val="en-US" w:eastAsia="en-US"/>
        </w:rPr>
        <w:tab/>
      </w:r>
      <w:r>
        <w:rPr>
          <w:noProof/>
        </w:rPr>
        <w:t>Results and Conclusions</w:t>
      </w:r>
      <w:r>
        <w:rPr>
          <w:noProof/>
        </w:rPr>
        <w:tab/>
      </w:r>
      <w:r>
        <w:rPr>
          <w:noProof/>
        </w:rPr>
        <w:fldChar w:fldCharType="begin"/>
      </w:r>
      <w:r>
        <w:rPr>
          <w:noProof/>
        </w:rPr>
        <w:instrText xml:space="preserve"> PAGEREF _Toc511661042 \h </w:instrText>
      </w:r>
      <w:r>
        <w:rPr>
          <w:noProof/>
        </w:rPr>
      </w:r>
      <w:r>
        <w:rPr>
          <w:noProof/>
        </w:rPr>
        <w:fldChar w:fldCharType="separate"/>
      </w:r>
      <w:r>
        <w:rPr>
          <w:noProof/>
        </w:rPr>
        <w:t>27</w:t>
      </w:r>
      <w:r>
        <w:rPr>
          <w:noProof/>
        </w:rPr>
        <w:fldChar w:fldCharType="end"/>
      </w:r>
    </w:p>
    <w:p w14:paraId="544D5D97" w14:textId="45BFF2DC" w:rsidR="00AF4453" w:rsidRDefault="00AF4453">
      <w:pPr>
        <w:pStyle w:val="TOC2"/>
        <w:tabs>
          <w:tab w:val="left" w:pos="1100"/>
          <w:tab w:val="right" w:leader="dot" w:pos="8290"/>
        </w:tabs>
        <w:rPr>
          <w:rFonts w:cstheme="minorBidi"/>
          <w:smallCaps w:val="0"/>
          <w:noProof/>
          <w:sz w:val="22"/>
          <w:szCs w:val="22"/>
          <w:lang w:val="en-US" w:eastAsia="en-US"/>
        </w:rPr>
      </w:pPr>
      <w:r w:rsidRPr="00551E89">
        <w:rPr>
          <w:noProof/>
          <w:lang w:val="en-US"/>
        </w:rPr>
        <w:t>6.1.</w:t>
      </w:r>
      <w:r>
        <w:rPr>
          <w:rFonts w:cstheme="minorBidi"/>
          <w:smallCaps w:val="0"/>
          <w:noProof/>
          <w:sz w:val="22"/>
          <w:szCs w:val="22"/>
          <w:lang w:val="en-US" w:eastAsia="en-US"/>
        </w:rPr>
        <w:tab/>
      </w:r>
      <w:r w:rsidRPr="00551E89">
        <w:rPr>
          <w:noProof/>
          <w:lang w:val="en-US"/>
        </w:rPr>
        <w:t>Introduction</w:t>
      </w:r>
      <w:r>
        <w:rPr>
          <w:noProof/>
        </w:rPr>
        <w:tab/>
      </w:r>
      <w:r>
        <w:rPr>
          <w:noProof/>
        </w:rPr>
        <w:fldChar w:fldCharType="begin"/>
      </w:r>
      <w:r>
        <w:rPr>
          <w:noProof/>
        </w:rPr>
        <w:instrText xml:space="preserve"> PAGEREF _Toc511661043 \h </w:instrText>
      </w:r>
      <w:r>
        <w:rPr>
          <w:noProof/>
        </w:rPr>
      </w:r>
      <w:r>
        <w:rPr>
          <w:noProof/>
        </w:rPr>
        <w:fldChar w:fldCharType="separate"/>
      </w:r>
      <w:r>
        <w:rPr>
          <w:noProof/>
        </w:rPr>
        <w:t>27</w:t>
      </w:r>
      <w:r>
        <w:rPr>
          <w:noProof/>
        </w:rPr>
        <w:fldChar w:fldCharType="end"/>
      </w:r>
    </w:p>
    <w:p w14:paraId="370C4C3D" w14:textId="478F235F" w:rsidR="00AF4453" w:rsidRDefault="00AF4453">
      <w:pPr>
        <w:pStyle w:val="TOC2"/>
        <w:tabs>
          <w:tab w:val="left" w:pos="1100"/>
          <w:tab w:val="right" w:leader="dot" w:pos="8290"/>
        </w:tabs>
        <w:rPr>
          <w:rFonts w:cstheme="minorBidi"/>
          <w:smallCaps w:val="0"/>
          <w:noProof/>
          <w:sz w:val="22"/>
          <w:szCs w:val="22"/>
          <w:lang w:val="en-US" w:eastAsia="en-US"/>
        </w:rPr>
      </w:pPr>
      <w:r>
        <w:rPr>
          <w:noProof/>
        </w:rPr>
        <w:t>6.2.</w:t>
      </w:r>
      <w:r>
        <w:rPr>
          <w:rFonts w:cstheme="minorBidi"/>
          <w:smallCaps w:val="0"/>
          <w:noProof/>
          <w:sz w:val="22"/>
          <w:szCs w:val="22"/>
          <w:lang w:val="en-US" w:eastAsia="en-US"/>
        </w:rPr>
        <w:tab/>
      </w:r>
      <w:r>
        <w:rPr>
          <w:noProof/>
        </w:rPr>
        <w:t>Results</w:t>
      </w:r>
      <w:r>
        <w:rPr>
          <w:noProof/>
        </w:rPr>
        <w:tab/>
      </w:r>
      <w:r>
        <w:rPr>
          <w:noProof/>
        </w:rPr>
        <w:fldChar w:fldCharType="begin"/>
      </w:r>
      <w:r>
        <w:rPr>
          <w:noProof/>
        </w:rPr>
        <w:instrText xml:space="preserve"> PAGEREF _Toc511661044 \h </w:instrText>
      </w:r>
      <w:r>
        <w:rPr>
          <w:noProof/>
        </w:rPr>
      </w:r>
      <w:r>
        <w:rPr>
          <w:noProof/>
        </w:rPr>
        <w:fldChar w:fldCharType="separate"/>
      </w:r>
      <w:r>
        <w:rPr>
          <w:noProof/>
        </w:rPr>
        <w:t>27</w:t>
      </w:r>
      <w:r>
        <w:rPr>
          <w:noProof/>
        </w:rPr>
        <w:fldChar w:fldCharType="end"/>
      </w:r>
    </w:p>
    <w:p w14:paraId="6DD58697" w14:textId="01059D68" w:rsidR="00AF4453" w:rsidRDefault="00AF4453">
      <w:pPr>
        <w:pStyle w:val="TOC3"/>
        <w:tabs>
          <w:tab w:val="left" w:pos="1540"/>
          <w:tab w:val="right" w:leader="dot" w:pos="8290"/>
        </w:tabs>
        <w:rPr>
          <w:rFonts w:cstheme="minorBidi"/>
          <w:i w:val="0"/>
          <w:iCs w:val="0"/>
          <w:noProof/>
          <w:sz w:val="22"/>
          <w:szCs w:val="22"/>
          <w:lang w:val="en-US" w:eastAsia="en-US"/>
        </w:rPr>
      </w:pPr>
      <w:r>
        <w:rPr>
          <w:noProof/>
        </w:rPr>
        <w:t>6.2.1.</w:t>
      </w:r>
      <w:r>
        <w:rPr>
          <w:rFonts w:cstheme="minorBidi"/>
          <w:i w:val="0"/>
          <w:iCs w:val="0"/>
          <w:noProof/>
          <w:sz w:val="22"/>
          <w:szCs w:val="22"/>
          <w:lang w:val="en-US" w:eastAsia="en-US"/>
        </w:rPr>
        <w:tab/>
      </w:r>
      <w:r>
        <w:rPr>
          <w:noProof/>
        </w:rPr>
        <w:t>Accuracy of background subtraction</w:t>
      </w:r>
      <w:r>
        <w:rPr>
          <w:noProof/>
        </w:rPr>
        <w:tab/>
      </w:r>
      <w:r>
        <w:rPr>
          <w:noProof/>
        </w:rPr>
        <w:fldChar w:fldCharType="begin"/>
      </w:r>
      <w:r>
        <w:rPr>
          <w:noProof/>
        </w:rPr>
        <w:instrText xml:space="preserve"> PAGEREF _Toc511661045 \h </w:instrText>
      </w:r>
      <w:r>
        <w:rPr>
          <w:noProof/>
        </w:rPr>
      </w:r>
      <w:r>
        <w:rPr>
          <w:noProof/>
        </w:rPr>
        <w:fldChar w:fldCharType="separate"/>
      </w:r>
      <w:r>
        <w:rPr>
          <w:noProof/>
        </w:rPr>
        <w:t>27</w:t>
      </w:r>
      <w:r>
        <w:rPr>
          <w:noProof/>
        </w:rPr>
        <w:fldChar w:fldCharType="end"/>
      </w:r>
    </w:p>
    <w:p w14:paraId="3399452B" w14:textId="5B57F16A" w:rsidR="00AF4453" w:rsidRDefault="00AF4453">
      <w:pPr>
        <w:pStyle w:val="TOC2"/>
        <w:tabs>
          <w:tab w:val="left" w:pos="1100"/>
          <w:tab w:val="right" w:leader="dot" w:pos="8290"/>
        </w:tabs>
        <w:rPr>
          <w:rFonts w:cstheme="minorBidi"/>
          <w:smallCaps w:val="0"/>
          <w:noProof/>
          <w:sz w:val="22"/>
          <w:szCs w:val="22"/>
          <w:lang w:val="en-US" w:eastAsia="en-US"/>
        </w:rPr>
      </w:pPr>
      <w:r>
        <w:rPr>
          <w:noProof/>
        </w:rPr>
        <w:t>6.3.</w:t>
      </w:r>
      <w:r>
        <w:rPr>
          <w:rFonts w:cstheme="minorBidi"/>
          <w:smallCaps w:val="0"/>
          <w:noProof/>
          <w:sz w:val="22"/>
          <w:szCs w:val="22"/>
          <w:lang w:val="en-US" w:eastAsia="en-US"/>
        </w:rPr>
        <w:tab/>
      </w:r>
      <w:r>
        <w:rPr>
          <w:noProof/>
        </w:rPr>
        <w:t>Conclusions</w:t>
      </w:r>
      <w:r>
        <w:rPr>
          <w:noProof/>
        </w:rPr>
        <w:tab/>
      </w:r>
      <w:r>
        <w:rPr>
          <w:noProof/>
        </w:rPr>
        <w:fldChar w:fldCharType="begin"/>
      </w:r>
      <w:r>
        <w:rPr>
          <w:noProof/>
        </w:rPr>
        <w:instrText xml:space="preserve"> PAGEREF _Toc511661046 \h </w:instrText>
      </w:r>
      <w:r>
        <w:rPr>
          <w:noProof/>
        </w:rPr>
      </w:r>
      <w:r>
        <w:rPr>
          <w:noProof/>
        </w:rPr>
        <w:fldChar w:fldCharType="separate"/>
      </w:r>
      <w:r>
        <w:rPr>
          <w:noProof/>
        </w:rPr>
        <w:t>27</w:t>
      </w:r>
      <w:r>
        <w:rPr>
          <w:noProof/>
        </w:rPr>
        <w:fldChar w:fldCharType="end"/>
      </w:r>
    </w:p>
    <w:p w14:paraId="19FF5545" w14:textId="4F02DFAB" w:rsidR="00AF4453" w:rsidRDefault="00AF4453">
      <w:pPr>
        <w:pStyle w:val="TOC2"/>
        <w:tabs>
          <w:tab w:val="left" w:pos="1100"/>
          <w:tab w:val="right" w:leader="dot" w:pos="8290"/>
        </w:tabs>
        <w:rPr>
          <w:rFonts w:cstheme="minorBidi"/>
          <w:smallCaps w:val="0"/>
          <w:noProof/>
          <w:sz w:val="22"/>
          <w:szCs w:val="22"/>
          <w:lang w:val="en-US" w:eastAsia="en-US"/>
        </w:rPr>
      </w:pPr>
      <w:r>
        <w:rPr>
          <w:noProof/>
        </w:rPr>
        <w:t>6.4.</w:t>
      </w:r>
      <w:r>
        <w:rPr>
          <w:rFonts w:cstheme="minorBidi"/>
          <w:smallCaps w:val="0"/>
          <w:noProof/>
          <w:sz w:val="22"/>
          <w:szCs w:val="22"/>
          <w:lang w:val="en-US" w:eastAsia="en-US"/>
        </w:rPr>
        <w:tab/>
      </w:r>
      <w:r>
        <w:rPr>
          <w:noProof/>
        </w:rPr>
        <w:t>Future Work</w:t>
      </w:r>
      <w:r>
        <w:rPr>
          <w:noProof/>
        </w:rPr>
        <w:tab/>
      </w:r>
      <w:r>
        <w:rPr>
          <w:noProof/>
        </w:rPr>
        <w:fldChar w:fldCharType="begin"/>
      </w:r>
      <w:r>
        <w:rPr>
          <w:noProof/>
        </w:rPr>
        <w:instrText xml:space="preserve"> PAGEREF _Toc511661047 \h </w:instrText>
      </w:r>
      <w:r>
        <w:rPr>
          <w:noProof/>
        </w:rPr>
      </w:r>
      <w:r>
        <w:rPr>
          <w:noProof/>
        </w:rPr>
        <w:fldChar w:fldCharType="separate"/>
      </w:r>
      <w:r>
        <w:rPr>
          <w:noProof/>
        </w:rPr>
        <w:t>27</w:t>
      </w:r>
      <w:r>
        <w:rPr>
          <w:noProof/>
        </w:rPr>
        <w:fldChar w:fldCharType="end"/>
      </w:r>
    </w:p>
    <w:p w14:paraId="7376F8F4" w14:textId="7D6DBD82" w:rsidR="00AF4453" w:rsidRDefault="00AF4453">
      <w:pPr>
        <w:pStyle w:val="TOC1"/>
        <w:tabs>
          <w:tab w:val="left" w:pos="660"/>
          <w:tab w:val="right" w:leader="dot" w:pos="8290"/>
        </w:tabs>
        <w:rPr>
          <w:rFonts w:cstheme="minorBidi"/>
          <w:b w:val="0"/>
          <w:bCs w:val="0"/>
          <w:caps w:val="0"/>
          <w:noProof/>
          <w:sz w:val="22"/>
          <w:szCs w:val="22"/>
          <w:lang w:val="en-US" w:eastAsia="en-US"/>
        </w:rPr>
      </w:pPr>
      <w:r w:rsidRPr="00551E89">
        <w:rPr>
          <w:noProof/>
          <w:color w:val="FFFFFF" w:themeColor="background1"/>
        </w:rPr>
        <w:t>7.</w:t>
      </w:r>
      <w:r>
        <w:rPr>
          <w:rFonts w:cstheme="minorBidi"/>
          <w:b w:val="0"/>
          <w:bCs w:val="0"/>
          <w:caps w:val="0"/>
          <w:noProof/>
          <w:sz w:val="22"/>
          <w:szCs w:val="22"/>
          <w:lang w:val="en-US" w:eastAsia="en-US"/>
        </w:rPr>
        <w:tab/>
      </w:r>
      <w:r>
        <w:rPr>
          <w:noProof/>
        </w:rPr>
        <w:t>Critical Evaluation</w:t>
      </w:r>
      <w:r>
        <w:rPr>
          <w:noProof/>
        </w:rPr>
        <w:tab/>
      </w:r>
      <w:r>
        <w:rPr>
          <w:noProof/>
        </w:rPr>
        <w:fldChar w:fldCharType="begin"/>
      </w:r>
      <w:r>
        <w:rPr>
          <w:noProof/>
        </w:rPr>
        <w:instrText xml:space="preserve"> PAGEREF _Toc511661048 \h </w:instrText>
      </w:r>
      <w:r>
        <w:rPr>
          <w:noProof/>
        </w:rPr>
      </w:r>
      <w:r>
        <w:rPr>
          <w:noProof/>
        </w:rPr>
        <w:fldChar w:fldCharType="separate"/>
      </w:r>
      <w:r>
        <w:rPr>
          <w:noProof/>
        </w:rPr>
        <w:t>28</w:t>
      </w:r>
      <w:r>
        <w:rPr>
          <w:noProof/>
        </w:rPr>
        <w:fldChar w:fldCharType="end"/>
      </w:r>
    </w:p>
    <w:p w14:paraId="36398E05" w14:textId="388BA391" w:rsidR="00AF4453" w:rsidRDefault="00AF4453">
      <w:pPr>
        <w:pStyle w:val="TOC2"/>
        <w:tabs>
          <w:tab w:val="left" w:pos="1100"/>
          <w:tab w:val="right" w:leader="dot" w:pos="8290"/>
        </w:tabs>
        <w:rPr>
          <w:rFonts w:cstheme="minorBidi"/>
          <w:smallCaps w:val="0"/>
          <w:noProof/>
          <w:sz w:val="22"/>
          <w:szCs w:val="22"/>
          <w:lang w:val="en-US" w:eastAsia="en-US"/>
        </w:rPr>
      </w:pPr>
      <w:r>
        <w:rPr>
          <w:noProof/>
        </w:rPr>
        <w:t>7.1.</w:t>
      </w:r>
      <w:r>
        <w:rPr>
          <w:rFonts w:cstheme="minorBidi"/>
          <w:smallCaps w:val="0"/>
          <w:noProof/>
          <w:sz w:val="22"/>
          <w:szCs w:val="22"/>
          <w:lang w:val="en-US" w:eastAsia="en-US"/>
        </w:rPr>
        <w:tab/>
      </w:r>
      <w:r>
        <w:rPr>
          <w:noProof/>
        </w:rPr>
        <w:t>Introduction</w:t>
      </w:r>
      <w:r>
        <w:rPr>
          <w:noProof/>
        </w:rPr>
        <w:tab/>
      </w:r>
      <w:r>
        <w:rPr>
          <w:noProof/>
        </w:rPr>
        <w:fldChar w:fldCharType="begin"/>
      </w:r>
      <w:r>
        <w:rPr>
          <w:noProof/>
        </w:rPr>
        <w:instrText xml:space="preserve"> PAGEREF _Toc511661049 \h </w:instrText>
      </w:r>
      <w:r>
        <w:rPr>
          <w:noProof/>
        </w:rPr>
      </w:r>
      <w:r>
        <w:rPr>
          <w:noProof/>
        </w:rPr>
        <w:fldChar w:fldCharType="separate"/>
      </w:r>
      <w:r>
        <w:rPr>
          <w:noProof/>
        </w:rPr>
        <w:t>28</w:t>
      </w:r>
      <w:r>
        <w:rPr>
          <w:noProof/>
        </w:rPr>
        <w:fldChar w:fldCharType="end"/>
      </w:r>
    </w:p>
    <w:p w14:paraId="590A2683" w14:textId="2F329E2E" w:rsidR="00AF4453" w:rsidRDefault="00AF4453">
      <w:pPr>
        <w:pStyle w:val="TOC2"/>
        <w:tabs>
          <w:tab w:val="left" w:pos="1100"/>
          <w:tab w:val="right" w:leader="dot" w:pos="8290"/>
        </w:tabs>
        <w:rPr>
          <w:rFonts w:cstheme="minorBidi"/>
          <w:smallCaps w:val="0"/>
          <w:noProof/>
          <w:sz w:val="22"/>
          <w:szCs w:val="22"/>
          <w:lang w:val="en-US" w:eastAsia="en-US"/>
        </w:rPr>
      </w:pPr>
      <w:r>
        <w:rPr>
          <w:noProof/>
        </w:rPr>
        <w:t>7.2.</w:t>
      </w:r>
      <w:r>
        <w:rPr>
          <w:rFonts w:cstheme="minorBidi"/>
          <w:smallCaps w:val="0"/>
          <w:noProof/>
          <w:sz w:val="22"/>
          <w:szCs w:val="22"/>
          <w:lang w:val="en-US" w:eastAsia="en-US"/>
        </w:rPr>
        <w:tab/>
      </w:r>
      <w:r>
        <w:rPr>
          <w:noProof/>
        </w:rPr>
        <w:t>Aim</w:t>
      </w:r>
      <w:r>
        <w:rPr>
          <w:noProof/>
        </w:rPr>
        <w:tab/>
      </w:r>
      <w:r>
        <w:rPr>
          <w:noProof/>
        </w:rPr>
        <w:fldChar w:fldCharType="begin"/>
      </w:r>
      <w:r>
        <w:rPr>
          <w:noProof/>
        </w:rPr>
        <w:instrText xml:space="preserve"> PAGEREF _Toc511661050 \h </w:instrText>
      </w:r>
      <w:r>
        <w:rPr>
          <w:noProof/>
        </w:rPr>
      </w:r>
      <w:r>
        <w:rPr>
          <w:noProof/>
        </w:rPr>
        <w:fldChar w:fldCharType="separate"/>
      </w:r>
      <w:r>
        <w:rPr>
          <w:noProof/>
        </w:rPr>
        <w:t>28</w:t>
      </w:r>
      <w:r>
        <w:rPr>
          <w:noProof/>
        </w:rPr>
        <w:fldChar w:fldCharType="end"/>
      </w:r>
    </w:p>
    <w:p w14:paraId="7574617A" w14:textId="0CBBE8E5" w:rsidR="00AF4453" w:rsidRDefault="00AF4453">
      <w:pPr>
        <w:pStyle w:val="TOC2"/>
        <w:tabs>
          <w:tab w:val="left" w:pos="1100"/>
          <w:tab w:val="right" w:leader="dot" w:pos="8290"/>
        </w:tabs>
        <w:rPr>
          <w:rFonts w:cstheme="minorBidi"/>
          <w:smallCaps w:val="0"/>
          <w:noProof/>
          <w:sz w:val="22"/>
          <w:szCs w:val="22"/>
          <w:lang w:val="en-US" w:eastAsia="en-US"/>
        </w:rPr>
      </w:pPr>
      <w:r>
        <w:rPr>
          <w:noProof/>
        </w:rPr>
        <w:t>7.3.</w:t>
      </w:r>
      <w:r>
        <w:rPr>
          <w:rFonts w:cstheme="minorBidi"/>
          <w:smallCaps w:val="0"/>
          <w:noProof/>
          <w:sz w:val="22"/>
          <w:szCs w:val="22"/>
          <w:lang w:val="en-US" w:eastAsia="en-US"/>
        </w:rPr>
        <w:tab/>
      </w:r>
      <w:r>
        <w:rPr>
          <w:noProof/>
        </w:rPr>
        <w:t>Objectives</w:t>
      </w:r>
      <w:r>
        <w:rPr>
          <w:noProof/>
        </w:rPr>
        <w:tab/>
      </w:r>
      <w:r>
        <w:rPr>
          <w:noProof/>
        </w:rPr>
        <w:fldChar w:fldCharType="begin"/>
      </w:r>
      <w:r>
        <w:rPr>
          <w:noProof/>
        </w:rPr>
        <w:instrText xml:space="preserve"> PAGEREF _Toc511661051 \h </w:instrText>
      </w:r>
      <w:r>
        <w:rPr>
          <w:noProof/>
        </w:rPr>
      </w:r>
      <w:r>
        <w:rPr>
          <w:noProof/>
        </w:rPr>
        <w:fldChar w:fldCharType="separate"/>
      </w:r>
      <w:r>
        <w:rPr>
          <w:noProof/>
        </w:rPr>
        <w:t>28</w:t>
      </w:r>
      <w:r>
        <w:rPr>
          <w:noProof/>
        </w:rPr>
        <w:fldChar w:fldCharType="end"/>
      </w:r>
    </w:p>
    <w:p w14:paraId="0CCC891F" w14:textId="135E7AA7" w:rsidR="00AF4453" w:rsidRDefault="00AF4453">
      <w:pPr>
        <w:pStyle w:val="TOC2"/>
        <w:tabs>
          <w:tab w:val="left" w:pos="1100"/>
          <w:tab w:val="right" w:leader="dot" w:pos="8290"/>
        </w:tabs>
        <w:rPr>
          <w:rFonts w:cstheme="minorBidi"/>
          <w:smallCaps w:val="0"/>
          <w:noProof/>
          <w:sz w:val="22"/>
          <w:szCs w:val="22"/>
          <w:lang w:val="en-US" w:eastAsia="en-US"/>
        </w:rPr>
      </w:pPr>
      <w:r>
        <w:rPr>
          <w:noProof/>
        </w:rPr>
        <w:t>7.4.</w:t>
      </w:r>
      <w:r>
        <w:rPr>
          <w:rFonts w:cstheme="minorBidi"/>
          <w:smallCaps w:val="0"/>
          <w:noProof/>
          <w:sz w:val="22"/>
          <w:szCs w:val="22"/>
          <w:lang w:val="en-US" w:eastAsia="en-US"/>
        </w:rPr>
        <w:tab/>
      </w:r>
      <w:r>
        <w:rPr>
          <w:noProof/>
        </w:rPr>
        <w:t>Design</w:t>
      </w:r>
      <w:r>
        <w:rPr>
          <w:noProof/>
        </w:rPr>
        <w:tab/>
      </w:r>
      <w:r>
        <w:rPr>
          <w:noProof/>
        </w:rPr>
        <w:fldChar w:fldCharType="begin"/>
      </w:r>
      <w:r>
        <w:rPr>
          <w:noProof/>
        </w:rPr>
        <w:instrText xml:space="preserve"> PAGEREF _Toc511661052 \h </w:instrText>
      </w:r>
      <w:r>
        <w:rPr>
          <w:noProof/>
        </w:rPr>
      </w:r>
      <w:r>
        <w:rPr>
          <w:noProof/>
        </w:rPr>
        <w:fldChar w:fldCharType="separate"/>
      </w:r>
      <w:r>
        <w:rPr>
          <w:noProof/>
        </w:rPr>
        <w:t>28</w:t>
      </w:r>
      <w:r>
        <w:rPr>
          <w:noProof/>
        </w:rPr>
        <w:fldChar w:fldCharType="end"/>
      </w:r>
    </w:p>
    <w:p w14:paraId="1DB53139" w14:textId="18348078" w:rsidR="00AF4453" w:rsidRDefault="00AF4453">
      <w:pPr>
        <w:pStyle w:val="TOC2"/>
        <w:tabs>
          <w:tab w:val="left" w:pos="1100"/>
          <w:tab w:val="right" w:leader="dot" w:pos="8290"/>
        </w:tabs>
        <w:rPr>
          <w:rFonts w:cstheme="minorBidi"/>
          <w:smallCaps w:val="0"/>
          <w:noProof/>
          <w:sz w:val="22"/>
          <w:szCs w:val="22"/>
          <w:lang w:val="en-US" w:eastAsia="en-US"/>
        </w:rPr>
      </w:pPr>
      <w:r>
        <w:rPr>
          <w:noProof/>
        </w:rPr>
        <w:t>7.5.</w:t>
      </w:r>
      <w:r>
        <w:rPr>
          <w:rFonts w:cstheme="minorBidi"/>
          <w:smallCaps w:val="0"/>
          <w:noProof/>
          <w:sz w:val="22"/>
          <w:szCs w:val="22"/>
          <w:lang w:val="en-US" w:eastAsia="en-US"/>
        </w:rPr>
        <w:tab/>
      </w:r>
      <w:r>
        <w:rPr>
          <w:noProof/>
        </w:rPr>
        <w:t>Project Management</w:t>
      </w:r>
      <w:r>
        <w:rPr>
          <w:noProof/>
        </w:rPr>
        <w:tab/>
      </w:r>
      <w:r>
        <w:rPr>
          <w:noProof/>
        </w:rPr>
        <w:fldChar w:fldCharType="begin"/>
      </w:r>
      <w:r>
        <w:rPr>
          <w:noProof/>
        </w:rPr>
        <w:instrText xml:space="preserve"> PAGEREF _Toc511661053 \h </w:instrText>
      </w:r>
      <w:r>
        <w:rPr>
          <w:noProof/>
        </w:rPr>
      </w:r>
      <w:r>
        <w:rPr>
          <w:noProof/>
        </w:rPr>
        <w:fldChar w:fldCharType="separate"/>
      </w:r>
      <w:r>
        <w:rPr>
          <w:noProof/>
        </w:rPr>
        <w:t>28</w:t>
      </w:r>
      <w:r>
        <w:rPr>
          <w:noProof/>
        </w:rPr>
        <w:fldChar w:fldCharType="end"/>
      </w:r>
    </w:p>
    <w:p w14:paraId="4B2E0BB5" w14:textId="18279E9F" w:rsidR="00AF4453" w:rsidRDefault="00AF4453">
      <w:pPr>
        <w:pStyle w:val="TOC2"/>
        <w:tabs>
          <w:tab w:val="left" w:pos="1100"/>
          <w:tab w:val="right" w:leader="dot" w:pos="8290"/>
        </w:tabs>
        <w:rPr>
          <w:rFonts w:cstheme="minorBidi"/>
          <w:smallCaps w:val="0"/>
          <w:noProof/>
          <w:sz w:val="22"/>
          <w:szCs w:val="22"/>
          <w:lang w:val="en-US" w:eastAsia="en-US"/>
        </w:rPr>
      </w:pPr>
      <w:r>
        <w:rPr>
          <w:noProof/>
        </w:rPr>
        <w:t>7.6.</w:t>
      </w:r>
      <w:r>
        <w:rPr>
          <w:rFonts w:cstheme="minorBidi"/>
          <w:smallCaps w:val="0"/>
          <w:noProof/>
          <w:sz w:val="22"/>
          <w:szCs w:val="22"/>
          <w:lang w:val="en-US" w:eastAsia="en-US"/>
        </w:rPr>
        <w:tab/>
      </w:r>
      <w:r>
        <w:rPr>
          <w:noProof/>
        </w:rPr>
        <w:t>Testing</w:t>
      </w:r>
      <w:r>
        <w:rPr>
          <w:noProof/>
        </w:rPr>
        <w:tab/>
      </w:r>
      <w:r>
        <w:rPr>
          <w:noProof/>
        </w:rPr>
        <w:fldChar w:fldCharType="begin"/>
      </w:r>
      <w:r>
        <w:rPr>
          <w:noProof/>
        </w:rPr>
        <w:instrText xml:space="preserve"> PAGEREF _Toc511661054 \h </w:instrText>
      </w:r>
      <w:r>
        <w:rPr>
          <w:noProof/>
        </w:rPr>
      </w:r>
      <w:r>
        <w:rPr>
          <w:noProof/>
        </w:rPr>
        <w:fldChar w:fldCharType="separate"/>
      </w:r>
      <w:r>
        <w:rPr>
          <w:noProof/>
        </w:rPr>
        <w:t>28</w:t>
      </w:r>
      <w:r>
        <w:rPr>
          <w:noProof/>
        </w:rPr>
        <w:fldChar w:fldCharType="end"/>
      </w:r>
    </w:p>
    <w:p w14:paraId="4083FAD7" w14:textId="5B13DAC4" w:rsidR="00AF4453" w:rsidRDefault="00AF4453">
      <w:pPr>
        <w:pStyle w:val="TOC2"/>
        <w:tabs>
          <w:tab w:val="left" w:pos="1100"/>
          <w:tab w:val="right" w:leader="dot" w:pos="8290"/>
        </w:tabs>
        <w:rPr>
          <w:rFonts w:cstheme="minorBidi"/>
          <w:smallCaps w:val="0"/>
          <w:noProof/>
          <w:sz w:val="22"/>
          <w:szCs w:val="22"/>
          <w:lang w:val="en-US" w:eastAsia="en-US"/>
        </w:rPr>
      </w:pPr>
      <w:r>
        <w:rPr>
          <w:noProof/>
        </w:rPr>
        <w:t>7.7.</w:t>
      </w:r>
      <w:r>
        <w:rPr>
          <w:rFonts w:cstheme="minorBidi"/>
          <w:smallCaps w:val="0"/>
          <w:noProof/>
          <w:sz w:val="22"/>
          <w:szCs w:val="22"/>
          <w:lang w:val="en-US" w:eastAsia="en-US"/>
        </w:rPr>
        <w:tab/>
      </w:r>
      <w:r>
        <w:rPr>
          <w:noProof/>
        </w:rPr>
        <w:t>Further Development</w:t>
      </w:r>
      <w:r>
        <w:rPr>
          <w:noProof/>
        </w:rPr>
        <w:tab/>
      </w:r>
      <w:r>
        <w:rPr>
          <w:noProof/>
        </w:rPr>
        <w:fldChar w:fldCharType="begin"/>
      </w:r>
      <w:r>
        <w:rPr>
          <w:noProof/>
        </w:rPr>
        <w:instrText xml:space="preserve"> PAGEREF _Toc511661055 \h </w:instrText>
      </w:r>
      <w:r>
        <w:rPr>
          <w:noProof/>
        </w:rPr>
      </w:r>
      <w:r>
        <w:rPr>
          <w:noProof/>
        </w:rPr>
        <w:fldChar w:fldCharType="separate"/>
      </w:r>
      <w:r>
        <w:rPr>
          <w:noProof/>
        </w:rPr>
        <w:t>28</w:t>
      </w:r>
      <w:r>
        <w:rPr>
          <w:noProof/>
        </w:rPr>
        <w:fldChar w:fldCharType="end"/>
      </w:r>
    </w:p>
    <w:p w14:paraId="223AED03" w14:textId="4A78CC5E" w:rsidR="00AF4453" w:rsidRDefault="00AF4453">
      <w:pPr>
        <w:pStyle w:val="TOC1"/>
        <w:tabs>
          <w:tab w:val="left" w:pos="660"/>
          <w:tab w:val="right" w:leader="dot" w:pos="8290"/>
        </w:tabs>
        <w:rPr>
          <w:rFonts w:cstheme="minorBidi"/>
          <w:b w:val="0"/>
          <w:bCs w:val="0"/>
          <w:caps w:val="0"/>
          <w:noProof/>
          <w:sz w:val="22"/>
          <w:szCs w:val="22"/>
          <w:lang w:val="en-US" w:eastAsia="en-US"/>
        </w:rPr>
      </w:pPr>
      <w:r w:rsidRPr="00551E89">
        <w:rPr>
          <w:noProof/>
          <w:color w:val="FFFFFF" w:themeColor="background1"/>
        </w:rPr>
        <w:t>8.</w:t>
      </w:r>
      <w:r>
        <w:rPr>
          <w:rFonts w:cstheme="minorBidi"/>
          <w:b w:val="0"/>
          <w:bCs w:val="0"/>
          <w:caps w:val="0"/>
          <w:noProof/>
          <w:sz w:val="22"/>
          <w:szCs w:val="22"/>
          <w:lang w:val="en-US" w:eastAsia="en-US"/>
        </w:rPr>
        <w:tab/>
      </w:r>
      <w:r>
        <w:rPr>
          <w:noProof/>
        </w:rPr>
        <w:t>Appendices</w:t>
      </w:r>
      <w:r>
        <w:rPr>
          <w:noProof/>
        </w:rPr>
        <w:tab/>
      </w:r>
      <w:r>
        <w:rPr>
          <w:noProof/>
        </w:rPr>
        <w:fldChar w:fldCharType="begin"/>
      </w:r>
      <w:r>
        <w:rPr>
          <w:noProof/>
        </w:rPr>
        <w:instrText xml:space="preserve"> PAGEREF _Toc511661056 \h </w:instrText>
      </w:r>
      <w:r>
        <w:rPr>
          <w:noProof/>
        </w:rPr>
      </w:r>
      <w:r>
        <w:rPr>
          <w:noProof/>
        </w:rPr>
        <w:fldChar w:fldCharType="separate"/>
      </w:r>
      <w:r>
        <w:rPr>
          <w:noProof/>
        </w:rPr>
        <w:t>29</w:t>
      </w:r>
      <w:r>
        <w:rPr>
          <w:noProof/>
        </w:rPr>
        <w:fldChar w:fldCharType="end"/>
      </w:r>
    </w:p>
    <w:p w14:paraId="49A35CF0" w14:textId="1CE2B2B2" w:rsidR="00AF4453" w:rsidRDefault="00AF4453">
      <w:pPr>
        <w:pStyle w:val="TOC2"/>
        <w:tabs>
          <w:tab w:val="left" w:pos="1100"/>
          <w:tab w:val="right" w:leader="dot" w:pos="8290"/>
        </w:tabs>
        <w:rPr>
          <w:rFonts w:cstheme="minorBidi"/>
          <w:smallCaps w:val="0"/>
          <w:noProof/>
          <w:sz w:val="22"/>
          <w:szCs w:val="22"/>
          <w:lang w:val="en-US" w:eastAsia="en-US"/>
        </w:rPr>
      </w:pPr>
      <w:r w:rsidRPr="00551E89">
        <w:rPr>
          <w:rFonts w:cs="Times New Roman"/>
          <w:noProof/>
        </w:rPr>
        <w:t>A.</w:t>
      </w:r>
      <w:r>
        <w:rPr>
          <w:rFonts w:cstheme="minorBidi"/>
          <w:smallCaps w:val="0"/>
          <w:noProof/>
          <w:sz w:val="22"/>
          <w:szCs w:val="22"/>
          <w:lang w:val="en-US" w:eastAsia="en-US"/>
        </w:rPr>
        <w:tab/>
      </w:r>
      <w:r w:rsidRPr="00551E89">
        <w:rPr>
          <w:rFonts w:cs="Times New Roman"/>
          <w:noProof/>
        </w:rPr>
        <w:t>Third-Party Code, Libraries &amp; Technologies Used</w:t>
      </w:r>
      <w:r>
        <w:rPr>
          <w:noProof/>
        </w:rPr>
        <w:tab/>
      </w:r>
      <w:r>
        <w:rPr>
          <w:noProof/>
        </w:rPr>
        <w:fldChar w:fldCharType="begin"/>
      </w:r>
      <w:r>
        <w:rPr>
          <w:noProof/>
        </w:rPr>
        <w:instrText xml:space="preserve"> PAGEREF _Toc511661057 \h </w:instrText>
      </w:r>
      <w:r>
        <w:rPr>
          <w:noProof/>
        </w:rPr>
      </w:r>
      <w:r>
        <w:rPr>
          <w:noProof/>
        </w:rPr>
        <w:fldChar w:fldCharType="separate"/>
      </w:r>
      <w:r>
        <w:rPr>
          <w:noProof/>
        </w:rPr>
        <w:t>29</w:t>
      </w:r>
      <w:r>
        <w:rPr>
          <w:noProof/>
        </w:rPr>
        <w:fldChar w:fldCharType="end"/>
      </w:r>
    </w:p>
    <w:p w14:paraId="1B313CA8" w14:textId="7F97B9F6" w:rsidR="00AF4453" w:rsidRDefault="00AF4453">
      <w:pPr>
        <w:pStyle w:val="TOC2"/>
        <w:tabs>
          <w:tab w:val="left" w:pos="1100"/>
          <w:tab w:val="right" w:leader="dot" w:pos="8290"/>
        </w:tabs>
        <w:rPr>
          <w:rFonts w:cstheme="minorBidi"/>
          <w:smallCaps w:val="0"/>
          <w:noProof/>
          <w:sz w:val="22"/>
          <w:szCs w:val="22"/>
          <w:lang w:val="en-US" w:eastAsia="en-US"/>
        </w:rPr>
      </w:pPr>
      <w:r w:rsidRPr="00551E89">
        <w:rPr>
          <w:rFonts w:cs="Times New Roman"/>
          <w:noProof/>
        </w:rPr>
        <w:t>B.</w:t>
      </w:r>
      <w:r>
        <w:rPr>
          <w:rFonts w:cstheme="minorBidi"/>
          <w:smallCaps w:val="0"/>
          <w:noProof/>
          <w:sz w:val="22"/>
          <w:szCs w:val="22"/>
          <w:lang w:val="en-US" w:eastAsia="en-US"/>
        </w:rPr>
        <w:tab/>
      </w:r>
      <w:r w:rsidRPr="00551E89">
        <w:rPr>
          <w:rFonts w:cs="Times New Roman"/>
          <w:noProof/>
        </w:rPr>
        <w:t>Ethics Submission</w:t>
      </w:r>
      <w:r>
        <w:rPr>
          <w:noProof/>
        </w:rPr>
        <w:tab/>
      </w:r>
      <w:r>
        <w:rPr>
          <w:noProof/>
        </w:rPr>
        <w:fldChar w:fldCharType="begin"/>
      </w:r>
      <w:r>
        <w:rPr>
          <w:noProof/>
        </w:rPr>
        <w:instrText xml:space="preserve"> PAGEREF _Toc511661058 \h </w:instrText>
      </w:r>
      <w:r>
        <w:rPr>
          <w:noProof/>
        </w:rPr>
      </w:r>
      <w:r>
        <w:rPr>
          <w:noProof/>
        </w:rPr>
        <w:fldChar w:fldCharType="separate"/>
      </w:r>
      <w:r>
        <w:rPr>
          <w:noProof/>
        </w:rPr>
        <w:t>29</w:t>
      </w:r>
      <w:r>
        <w:rPr>
          <w:noProof/>
        </w:rPr>
        <w:fldChar w:fldCharType="end"/>
      </w:r>
    </w:p>
    <w:p w14:paraId="4AF0A7DC" w14:textId="0C76A49A" w:rsidR="00AF4453" w:rsidRDefault="00AF4453">
      <w:pPr>
        <w:pStyle w:val="TOC2"/>
        <w:tabs>
          <w:tab w:val="left" w:pos="1100"/>
          <w:tab w:val="right" w:leader="dot" w:pos="8290"/>
        </w:tabs>
        <w:rPr>
          <w:rFonts w:cstheme="minorBidi"/>
          <w:smallCaps w:val="0"/>
          <w:noProof/>
          <w:sz w:val="22"/>
          <w:szCs w:val="22"/>
          <w:lang w:val="en-US" w:eastAsia="en-US"/>
        </w:rPr>
      </w:pPr>
      <w:r w:rsidRPr="00551E89">
        <w:rPr>
          <w:rFonts w:cs="Times New Roman"/>
          <w:noProof/>
        </w:rPr>
        <w:t>C.</w:t>
      </w:r>
      <w:r>
        <w:rPr>
          <w:rFonts w:cstheme="minorBidi"/>
          <w:smallCaps w:val="0"/>
          <w:noProof/>
          <w:sz w:val="22"/>
          <w:szCs w:val="22"/>
          <w:lang w:val="en-US" w:eastAsia="en-US"/>
        </w:rPr>
        <w:tab/>
      </w:r>
      <w:r w:rsidRPr="00551E89">
        <w:rPr>
          <w:rFonts w:cs="Times New Roman"/>
          <w:noProof/>
        </w:rPr>
        <w:t>Code Examples</w:t>
      </w:r>
      <w:r>
        <w:rPr>
          <w:noProof/>
        </w:rPr>
        <w:tab/>
      </w:r>
      <w:r>
        <w:rPr>
          <w:noProof/>
        </w:rPr>
        <w:fldChar w:fldCharType="begin"/>
      </w:r>
      <w:r>
        <w:rPr>
          <w:noProof/>
        </w:rPr>
        <w:instrText xml:space="preserve"> PAGEREF _Toc511661059 \h </w:instrText>
      </w:r>
      <w:r>
        <w:rPr>
          <w:noProof/>
        </w:rPr>
      </w:r>
      <w:r>
        <w:rPr>
          <w:noProof/>
        </w:rPr>
        <w:fldChar w:fldCharType="separate"/>
      </w:r>
      <w:r>
        <w:rPr>
          <w:noProof/>
        </w:rPr>
        <w:t>29</w:t>
      </w:r>
      <w:r>
        <w:rPr>
          <w:noProof/>
        </w:rPr>
        <w:fldChar w:fldCharType="end"/>
      </w:r>
    </w:p>
    <w:p w14:paraId="0D6490EC" w14:textId="3C7F0888" w:rsidR="00AF4453" w:rsidRDefault="00AF4453">
      <w:pPr>
        <w:pStyle w:val="TOC3"/>
        <w:tabs>
          <w:tab w:val="right" w:leader="dot" w:pos="8290"/>
        </w:tabs>
        <w:rPr>
          <w:rFonts w:cstheme="minorBidi"/>
          <w:i w:val="0"/>
          <w:iCs w:val="0"/>
          <w:noProof/>
          <w:sz w:val="22"/>
          <w:szCs w:val="22"/>
          <w:lang w:val="en-US" w:eastAsia="en-US"/>
        </w:rPr>
      </w:pPr>
      <w:r>
        <w:rPr>
          <w:noProof/>
        </w:rPr>
        <w:t>Manual Fish Tracking</w:t>
      </w:r>
      <w:r>
        <w:rPr>
          <w:noProof/>
        </w:rPr>
        <w:tab/>
      </w:r>
      <w:r>
        <w:rPr>
          <w:noProof/>
        </w:rPr>
        <w:fldChar w:fldCharType="begin"/>
      </w:r>
      <w:r>
        <w:rPr>
          <w:noProof/>
        </w:rPr>
        <w:instrText xml:space="preserve"> PAGEREF _Toc511661060 \h </w:instrText>
      </w:r>
      <w:r>
        <w:rPr>
          <w:noProof/>
        </w:rPr>
      </w:r>
      <w:r>
        <w:rPr>
          <w:noProof/>
        </w:rPr>
        <w:fldChar w:fldCharType="separate"/>
      </w:r>
      <w:r>
        <w:rPr>
          <w:noProof/>
        </w:rPr>
        <w:t>29</w:t>
      </w:r>
      <w:r>
        <w:rPr>
          <w:noProof/>
        </w:rPr>
        <w:fldChar w:fldCharType="end"/>
      </w:r>
    </w:p>
    <w:p w14:paraId="661853B9" w14:textId="40D4EEF4" w:rsidR="00AF4453" w:rsidRDefault="00AF4453">
      <w:pPr>
        <w:pStyle w:val="TOC3"/>
        <w:tabs>
          <w:tab w:val="right" w:leader="dot" w:pos="8290"/>
        </w:tabs>
        <w:rPr>
          <w:rFonts w:cstheme="minorBidi"/>
          <w:i w:val="0"/>
          <w:iCs w:val="0"/>
          <w:noProof/>
          <w:sz w:val="22"/>
          <w:szCs w:val="22"/>
          <w:lang w:val="en-US" w:eastAsia="en-US"/>
        </w:rPr>
      </w:pPr>
      <w:r>
        <w:rPr>
          <w:noProof/>
        </w:rPr>
        <w:t>Create Background Model</w:t>
      </w:r>
      <w:r>
        <w:rPr>
          <w:noProof/>
        </w:rPr>
        <w:tab/>
      </w:r>
      <w:r>
        <w:rPr>
          <w:noProof/>
        </w:rPr>
        <w:fldChar w:fldCharType="begin"/>
      </w:r>
      <w:r>
        <w:rPr>
          <w:noProof/>
        </w:rPr>
        <w:instrText xml:space="preserve"> PAGEREF _Toc511661061 \h </w:instrText>
      </w:r>
      <w:r>
        <w:rPr>
          <w:noProof/>
        </w:rPr>
      </w:r>
      <w:r>
        <w:rPr>
          <w:noProof/>
        </w:rPr>
        <w:fldChar w:fldCharType="separate"/>
      </w:r>
      <w:r>
        <w:rPr>
          <w:noProof/>
        </w:rPr>
        <w:t>29</w:t>
      </w:r>
      <w:r>
        <w:rPr>
          <w:noProof/>
        </w:rPr>
        <w:fldChar w:fldCharType="end"/>
      </w:r>
    </w:p>
    <w:p w14:paraId="4E50BD91" w14:textId="03ABB746" w:rsidR="00AF4453" w:rsidRDefault="00AF4453">
      <w:pPr>
        <w:pStyle w:val="TOC3"/>
        <w:tabs>
          <w:tab w:val="right" w:leader="dot" w:pos="8290"/>
        </w:tabs>
        <w:rPr>
          <w:rFonts w:cstheme="minorBidi"/>
          <w:i w:val="0"/>
          <w:iCs w:val="0"/>
          <w:noProof/>
          <w:sz w:val="22"/>
          <w:szCs w:val="22"/>
          <w:lang w:val="en-US" w:eastAsia="en-US"/>
        </w:rPr>
      </w:pPr>
      <w:r>
        <w:rPr>
          <w:noProof/>
        </w:rPr>
        <w:t>Background Subtraction</w:t>
      </w:r>
      <w:r>
        <w:rPr>
          <w:noProof/>
        </w:rPr>
        <w:tab/>
      </w:r>
      <w:r>
        <w:rPr>
          <w:noProof/>
        </w:rPr>
        <w:fldChar w:fldCharType="begin"/>
      </w:r>
      <w:r>
        <w:rPr>
          <w:noProof/>
        </w:rPr>
        <w:instrText xml:space="preserve"> PAGEREF _Toc511661062 \h </w:instrText>
      </w:r>
      <w:r>
        <w:rPr>
          <w:noProof/>
        </w:rPr>
      </w:r>
      <w:r>
        <w:rPr>
          <w:noProof/>
        </w:rPr>
        <w:fldChar w:fldCharType="separate"/>
      </w:r>
      <w:r>
        <w:rPr>
          <w:noProof/>
        </w:rPr>
        <w:t>29</w:t>
      </w:r>
      <w:r>
        <w:rPr>
          <w:noProof/>
        </w:rPr>
        <w:fldChar w:fldCharType="end"/>
      </w:r>
    </w:p>
    <w:p w14:paraId="0A8549F5" w14:textId="14F29B0C" w:rsidR="00AF4453" w:rsidRDefault="00AF4453">
      <w:pPr>
        <w:pStyle w:val="TOC3"/>
        <w:tabs>
          <w:tab w:val="right" w:leader="dot" w:pos="8290"/>
        </w:tabs>
        <w:rPr>
          <w:rFonts w:cstheme="minorBidi"/>
          <w:i w:val="0"/>
          <w:iCs w:val="0"/>
          <w:noProof/>
          <w:sz w:val="22"/>
          <w:szCs w:val="22"/>
          <w:lang w:val="en-US" w:eastAsia="en-US"/>
        </w:rPr>
      </w:pPr>
      <w:r>
        <w:rPr>
          <w:noProof/>
        </w:rPr>
        <w:t>ROI Division</w:t>
      </w:r>
      <w:r>
        <w:rPr>
          <w:noProof/>
        </w:rPr>
        <w:tab/>
      </w:r>
      <w:r>
        <w:rPr>
          <w:noProof/>
        </w:rPr>
        <w:fldChar w:fldCharType="begin"/>
      </w:r>
      <w:r>
        <w:rPr>
          <w:noProof/>
        </w:rPr>
        <w:instrText xml:space="preserve"> PAGEREF _Toc511661063 \h </w:instrText>
      </w:r>
      <w:r>
        <w:rPr>
          <w:noProof/>
        </w:rPr>
      </w:r>
      <w:r>
        <w:rPr>
          <w:noProof/>
        </w:rPr>
        <w:fldChar w:fldCharType="separate"/>
      </w:r>
      <w:r>
        <w:rPr>
          <w:noProof/>
        </w:rPr>
        <w:t>29</w:t>
      </w:r>
      <w:r>
        <w:rPr>
          <w:noProof/>
        </w:rPr>
        <w:fldChar w:fldCharType="end"/>
      </w:r>
    </w:p>
    <w:p w14:paraId="3672ED28" w14:textId="70071BE3" w:rsidR="00AF4453" w:rsidRDefault="00AF4453">
      <w:pPr>
        <w:pStyle w:val="TOC1"/>
        <w:tabs>
          <w:tab w:val="left" w:pos="660"/>
          <w:tab w:val="right" w:leader="dot" w:pos="8290"/>
        </w:tabs>
        <w:rPr>
          <w:rFonts w:cstheme="minorBidi"/>
          <w:b w:val="0"/>
          <w:bCs w:val="0"/>
          <w:caps w:val="0"/>
          <w:noProof/>
          <w:sz w:val="22"/>
          <w:szCs w:val="22"/>
          <w:lang w:val="en-US" w:eastAsia="en-US"/>
        </w:rPr>
      </w:pPr>
      <w:r w:rsidRPr="00551E89">
        <w:rPr>
          <w:rFonts w:cs="Times New Roman"/>
          <w:noProof/>
          <w:color w:val="FFFFFF" w:themeColor="background1"/>
        </w:rPr>
        <w:t>9.</w:t>
      </w:r>
      <w:r>
        <w:rPr>
          <w:rFonts w:cstheme="minorBidi"/>
          <w:b w:val="0"/>
          <w:bCs w:val="0"/>
          <w:caps w:val="0"/>
          <w:noProof/>
          <w:sz w:val="22"/>
          <w:szCs w:val="22"/>
          <w:lang w:val="en-US" w:eastAsia="en-US"/>
        </w:rPr>
        <w:tab/>
      </w:r>
      <w:r>
        <w:rPr>
          <w:noProof/>
        </w:rPr>
        <w:t>Annotated Bibliography</w:t>
      </w:r>
      <w:r>
        <w:rPr>
          <w:noProof/>
        </w:rPr>
        <w:tab/>
      </w:r>
      <w:r>
        <w:rPr>
          <w:noProof/>
        </w:rPr>
        <w:fldChar w:fldCharType="begin"/>
      </w:r>
      <w:r>
        <w:rPr>
          <w:noProof/>
        </w:rPr>
        <w:instrText xml:space="preserve"> PAGEREF _Toc511661064 \h </w:instrText>
      </w:r>
      <w:r>
        <w:rPr>
          <w:noProof/>
        </w:rPr>
      </w:r>
      <w:r>
        <w:rPr>
          <w:noProof/>
        </w:rPr>
        <w:fldChar w:fldCharType="separate"/>
      </w:r>
      <w:r>
        <w:rPr>
          <w:noProof/>
        </w:rPr>
        <w:t>29</w:t>
      </w:r>
      <w:r>
        <w:rPr>
          <w:noProof/>
        </w:rPr>
        <w:fldChar w:fldCharType="end"/>
      </w:r>
    </w:p>
    <w:p w14:paraId="11070420" w14:textId="29FDE67C" w:rsidR="007A3E41" w:rsidRPr="00270762" w:rsidRDefault="0082412A" w:rsidP="004C12FA">
      <w:pPr>
        <w:rPr>
          <w:rFonts w:cs="Times New Roman"/>
        </w:rPr>
      </w:pPr>
      <w:r w:rsidRPr="00270762">
        <w:rPr>
          <w:rFonts w:cs="Times New Roman"/>
          <w:b/>
          <w:bCs/>
          <w:caps/>
          <w:sz w:val="20"/>
          <w:szCs w:val="22"/>
        </w:rPr>
        <w:fldChar w:fldCharType="end"/>
      </w:r>
    </w:p>
    <w:p w14:paraId="4A7965F5" w14:textId="77777777" w:rsidR="00A50F11" w:rsidRPr="00270762" w:rsidRDefault="00D2550E">
      <w:pPr>
        <w:ind w:firstLine="0"/>
        <w:rPr>
          <w:rFonts w:cs="Times New Roman"/>
        </w:rPr>
      </w:pPr>
      <w:r w:rsidRPr="00270762">
        <w:rPr>
          <w:rFonts w:cs="Times New Roman"/>
        </w:rPr>
        <w:br w:type="page"/>
      </w:r>
      <w:bookmarkStart w:id="2" w:name="_Ref511463205"/>
    </w:p>
    <w:p w14:paraId="30BDFD4D" w14:textId="1BDE33E0" w:rsidR="00A50F11" w:rsidRPr="009825A6" w:rsidRDefault="00477765">
      <w:pPr>
        <w:ind w:firstLine="0"/>
        <w:rPr>
          <w:rFonts w:cs="Times New Roman"/>
          <w:b/>
          <w:sz w:val="28"/>
        </w:rPr>
      </w:pPr>
      <w:r>
        <w:rPr>
          <w:rFonts w:cs="Times New Roman"/>
          <w:b/>
          <w:sz w:val="28"/>
        </w:rPr>
        <w:lastRenderedPageBreak/>
        <w:t>List</w:t>
      </w:r>
      <w:r w:rsidR="00A50F11" w:rsidRPr="009825A6">
        <w:rPr>
          <w:rFonts w:cs="Times New Roman"/>
          <w:b/>
          <w:sz w:val="28"/>
        </w:rPr>
        <w:t xml:space="preserve"> of Figures </w:t>
      </w:r>
    </w:p>
    <w:p w14:paraId="3D066321" w14:textId="77777777" w:rsidR="00D45633" w:rsidRDefault="00D45633" w:rsidP="00D45633">
      <w:pPr>
        <w:pStyle w:val="TableofFigures"/>
        <w:tabs>
          <w:tab w:val="right" w:leader="dot" w:pos="8647"/>
        </w:tabs>
        <w:ind w:left="0" w:right="-347"/>
        <w:rPr>
          <w:rFonts w:cs="Times New Roman"/>
        </w:rPr>
      </w:pPr>
    </w:p>
    <w:p w14:paraId="55108EE4" w14:textId="0DBB7F33" w:rsidR="00913186" w:rsidRDefault="009825A6">
      <w:pPr>
        <w:pStyle w:val="TableofFigures"/>
        <w:tabs>
          <w:tab w:val="right" w:leader="dot" w:pos="8296"/>
        </w:tabs>
        <w:rPr>
          <w:rFonts w:cstheme="minorBidi"/>
          <w:smallCaps w:val="0"/>
          <w:noProof/>
          <w:sz w:val="22"/>
          <w:szCs w:val="22"/>
          <w:lang w:val="en-US" w:eastAsia="en-US"/>
        </w:rPr>
      </w:pPr>
      <w:r>
        <w:rPr>
          <w:rFonts w:cs="Times New Roman"/>
        </w:rPr>
        <w:fldChar w:fldCharType="begin"/>
      </w:r>
      <w:r>
        <w:rPr>
          <w:rFonts w:cs="Times New Roman"/>
        </w:rPr>
        <w:instrText xml:space="preserve"> TOC \h \z \c "Figure" </w:instrText>
      </w:r>
      <w:r>
        <w:rPr>
          <w:rFonts w:cs="Times New Roman"/>
        </w:rPr>
        <w:fldChar w:fldCharType="separate"/>
      </w:r>
      <w:hyperlink r:id="rId11" w:anchor="_Toc512347540" w:history="1">
        <w:r w:rsidR="00913186" w:rsidRPr="009857E2">
          <w:rPr>
            <w:rStyle w:val="Hyperlink"/>
            <w:noProof/>
          </w:rPr>
          <w:t>Figure 1. Screenshot of the video from the first experiment.</w:t>
        </w:r>
        <w:r w:rsidR="00913186">
          <w:rPr>
            <w:noProof/>
            <w:webHidden/>
          </w:rPr>
          <w:tab/>
        </w:r>
        <w:r w:rsidR="00913186">
          <w:rPr>
            <w:noProof/>
            <w:webHidden/>
          </w:rPr>
          <w:fldChar w:fldCharType="begin"/>
        </w:r>
        <w:r w:rsidR="00913186">
          <w:rPr>
            <w:noProof/>
            <w:webHidden/>
          </w:rPr>
          <w:instrText xml:space="preserve"> PAGEREF _Toc512347540 \h </w:instrText>
        </w:r>
        <w:r w:rsidR="00913186">
          <w:rPr>
            <w:noProof/>
            <w:webHidden/>
          </w:rPr>
        </w:r>
        <w:r w:rsidR="00913186">
          <w:rPr>
            <w:noProof/>
            <w:webHidden/>
          </w:rPr>
          <w:fldChar w:fldCharType="separate"/>
        </w:r>
        <w:r w:rsidR="00913186">
          <w:rPr>
            <w:noProof/>
            <w:webHidden/>
          </w:rPr>
          <w:t>11</w:t>
        </w:r>
        <w:r w:rsidR="00913186">
          <w:rPr>
            <w:noProof/>
            <w:webHidden/>
          </w:rPr>
          <w:fldChar w:fldCharType="end"/>
        </w:r>
      </w:hyperlink>
    </w:p>
    <w:p w14:paraId="77469F29" w14:textId="7F77B54C" w:rsidR="00913186" w:rsidRDefault="005F317C">
      <w:pPr>
        <w:pStyle w:val="TableofFigures"/>
        <w:tabs>
          <w:tab w:val="right" w:leader="dot" w:pos="8296"/>
        </w:tabs>
        <w:rPr>
          <w:rFonts w:cstheme="minorBidi"/>
          <w:smallCaps w:val="0"/>
          <w:noProof/>
          <w:sz w:val="22"/>
          <w:szCs w:val="22"/>
          <w:lang w:val="en-US" w:eastAsia="en-US"/>
        </w:rPr>
      </w:pPr>
      <w:hyperlink r:id="rId12" w:anchor="_Toc512347541" w:history="1">
        <w:r w:rsidR="00913186" w:rsidRPr="009857E2">
          <w:rPr>
            <w:rStyle w:val="Hyperlink"/>
            <w:noProof/>
          </w:rPr>
          <w:t>Figure 2. Screenshot of the video from second experiment with ring displacement shown.</w:t>
        </w:r>
        <w:r w:rsidR="00913186">
          <w:rPr>
            <w:noProof/>
            <w:webHidden/>
          </w:rPr>
          <w:tab/>
        </w:r>
        <w:r w:rsidR="00913186">
          <w:rPr>
            <w:noProof/>
            <w:webHidden/>
          </w:rPr>
          <w:fldChar w:fldCharType="begin"/>
        </w:r>
        <w:r w:rsidR="00913186">
          <w:rPr>
            <w:noProof/>
            <w:webHidden/>
          </w:rPr>
          <w:instrText xml:space="preserve"> PAGEREF _Toc512347541 \h </w:instrText>
        </w:r>
        <w:r w:rsidR="00913186">
          <w:rPr>
            <w:noProof/>
            <w:webHidden/>
          </w:rPr>
        </w:r>
        <w:r w:rsidR="00913186">
          <w:rPr>
            <w:noProof/>
            <w:webHidden/>
          </w:rPr>
          <w:fldChar w:fldCharType="separate"/>
        </w:r>
        <w:r w:rsidR="00913186">
          <w:rPr>
            <w:noProof/>
            <w:webHidden/>
          </w:rPr>
          <w:t>11</w:t>
        </w:r>
        <w:r w:rsidR="00913186">
          <w:rPr>
            <w:noProof/>
            <w:webHidden/>
          </w:rPr>
          <w:fldChar w:fldCharType="end"/>
        </w:r>
      </w:hyperlink>
    </w:p>
    <w:p w14:paraId="6B54DC08" w14:textId="4E2C7069" w:rsidR="00913186" w:rsidRDefault="005F317C">
      <w:pPr>
        <w:pStyle w:val="TableofFigures"/>
        <w:tabs>
          <w:tab w:val="right" w:leader="dot" w:pos="8296"/>
        </w:tabs>
        <w:rPr>
          <w:rFonts w:cstheme="minorBidi"/>
          <w:smallCaps w:val="0"/>
          <w:noProof/>
          <w:sz w:val="22"/>
          <w:szCs w:val="22"/>
          <w:lang w:val="en-US" w:eastAsia="en-US"/>
        </w:rPr>
      </w:pPr>
      <w:hyperlink w:anchor="_Toc512347542" w:history="1">
        <w:r w:rsidR="00913186" w:rsidRPr="009857E2">
          <w:rPr>
            <w:rStyle w:val="Hyperlink"/>
            <w:noProof/>
          </w:rPr>
          <w:t>Figure 3. Screenshot of idTracker taken from video on authors website [23]</w:t>
        </w:r>
        <w:r w:rsidR="00913186">
          <w:rPr>
            <w:noProof/>
            <w:webHidden/>
          </w:rPr>
          <w:tab/>
        </w:r>
        <w:r w:rsidR="00913186">
          <w:rPr>
            <w:noProof/>
            <w:webHidden/>
          </w:rPr>
          <w:fldChar w:fldCharType="begin"/>
        </w:r>
        <w:r w:rsidR="00913186">
          <w:rPr>
            <w:noProof/>
            <w:webHidden/>
          </w:rPr>
          <w:instrText xml:space="preserve"> PAGEREF _Toc512347542 \h </w:instrText>
        </w:r>
        <w:r w:rsidR="00913186">
          <w:rPr>
            <w:noProof/>
            <w:webHidden/>
          </w:rPr>
        </w:r>
        <w:r w:rsidR="00913186">
          <w:rPr>
            <w:noProof/>
            <w:webHidden/>
          </w:rPr>
          <w:fldChar w:fldCharType="separate"/>
        </w:r>
        <w:r w:rsidR="00913186">
          <w:rPr>
            <w:noProof/>
            <w:webHidden/>
          </w:rPr>
          <w:t>13</w:t>
        </w:r>
        <w:r w:rsidR="00913186">
          <w:rPr>
            <w:noProof/>
            <w:webHidden/>
          </w:rPr>
          <w:fldChar w:fldCharType="end"/>
        </w:r>
      </w:hyperlink>
    </w:p>
    <w:p w14:paraId="318A0DBA" w14:textId="31DA60CB" w:rsidR="00913186" w:rsidRDefault="005F317C">
      <w:pPr>
        <w:pStyle w:val="TableofFigures"/>
        <w:tabs>
          <w:tab w:val="right" w:leader="dot" w:pos="8296"/>
        </w:tabs>
        <w:rPr>
          <w:rFonts w:cstheme="minorBidi"/>
          <w:smallCaps w:val="0"/>
          <w:noProof/>
          <w:sz w:val="22"/>
          <w:szCs w:val="22"/>
          <w:lang w:val="en-US" w:eastAsia="en-US"/>
        </w:rPr>
      </w:pPr>
      <w:hyperlink w:anchor="_Toc512347543" w:history="1">
        <w:r w:rsidR="00913186" w:rsidRPr="009857E2">
          <w:rPr>
            <w:rStyle w:val="Hyperlink"/>
            <w:noProof/>
            <w:lang w:val="en-US"/>
          </w:rPr>
          <w:t>Figure 4</w:t>
        </w:r>
        <w:r w:rsidR="00913186" w:rsidRPr="009857E2">
          <w:rPr>
            <w:rStyle w:val="Hyperlink"/>
            <w:noProof/>
          </w:rPr>
          <w:t>. Screenshot of ZooTracer from authors website [24]</w:t>
        </w:r>
        <w:r w:rsidR="00913186">
          <w:rPr>
            <w:noProof/>
            <w:webHidden/>
          </w:rPr>
          <w:tab/>
        </w:r>
        <w:r w:rsidR="00913186">
          <w:rPr>
            <w:noProof/>
            <w:webHidden/>
          </w:rPr>
          <w:fldChar w:fldCharType="begin"/>
        </w:r>
        <w:r w:rsidR="00913186">
          <w:rPr>
            <w:noProof/>
            <w:webHidden/>
          </w:rPr>
          <w:instrText xml:space="preserve"> PAGEREF _Toc512347543 \h </w:instrText>
        </w:r>
        <w:r w:rsidR="00913186">
          <w:rPr>
            <w:noProof/>
            <w:webHidden/>
          </w:rPr>
        </w:r>
        <w:r w:rsidR="00913186">
          <w:rPr>
            <w:noProof/>
            <w:webHidden/>
          </w:rPr>
          <w:fldChar w:fldCharType="separate"/>
        </w:r>
        <w:r w:rsidR="00913186">
          <w:rPr>
            <w:noProof/>
            <w:webHidden/>
          </w:rPr>
          <w:t>14</w:t>
        </w:r>
        <w:r w:rsidR="00913186">
          <w:rPr>
            <w:noProof/>
            <w:webHidden/>
          </w:rPr>
          <w:fldChar w:fldCharType="end"/>
        </w:r>
      </w:hyperlink>
    </w:p>
    <w:p w14:paraId="183D64ED" w14:textId="12E19CDE" w:rsidR="00913186" w:rsidRDefault="005F317C">
      <w:pPr>
        <w:pStyle w:val="TableofFigures"/>
        <w:tabs>
          <w:tab w:val="right" w:leader="dot" w:pos="8296"/>
        </w:tabs>
        <w:rPr>
          <w:rFonts w:cstheme="minorBidi"/>
          <w:smallCaps w:val="0"/>
          <w:noProof/>
          <w:sz w:val="22"/>
          <w:szCs w:val="22"/>
          <w:lang w:val="en-US" w:eastAsia="en-US"/>
        </w:rPr>
      </w:pPr>
      <w:hyperlink w:anchor="_Toc512347544" w:history="1">
        <w:r w:rsidR="00913186" w:rsidRPr="009857E2">
          <w:rPr>
            <w:rStyle w:val="Hyperlink"/>
            <w:noProof/>
          </w:rPr>
          <w:t>Figure 5. Screenshot of application Tracktor taken from authors website [25]</w:t>
        </w:r>
        <w:r w:rsidR="00913186">
          <w:rPr>
            <w:noProof/>
            <w:webHidden/>
          </w:rPr>
          <w:tab/>
        </w:r>
        <w:r w:rsidR="00913186">
          <w:rPr>
            <w:noProof/>
            <w:webHidden/>
          </w:rPr>
          <w:fldChar w:fldCharType="begin"/>
        </w:r>
        <w:r w:rsidR="00913186">
          <w:rPr>
            <w:noProof/>
            <w:webHidden/>
          </w:rPr>
          <w:instrText xml:space="preserve"> PAGEREF _Toc512347544 \h </w:instrText>
        </w:r>
        <w:r w:rsidR="00913186">
          <w:rPr>
            <w:noProof/>
            <w:webHidden/>
          </w:rPr>
        </w:r>
        <w:r w:rsidR="00913186">
          <w:rPr>
            <w:noProof/>
            <w:webHidden/>
          </w:rPr>
          <w:fldChar w:fldCharType="separate"/>
        </w:r>
        <w:r w:rsidR="00913186">
          <w:rPr>
            <w:noProof/>
            <w:webHidden/>
          </w:rPr>
          <w:t>14</w:t>
        </w:r>
        <w:r w:rsidR="00913186">
          <w:rPr>
            <w:noProof/>
            <w:webHidden/>
          </w:rPr>
          <w:fldChar w:fldCharType="end"/>
        </w:r>
      </w:hyperlink>
    </w:p>
    <w:p w14:paraId="06558F19" w14:textId="2D39A6EB" w:rsidR="00913186" w:rsidRDefault="005F317C">
      <w:pPr>
        <w:pStyle w:val="TableofFigures"/>
        <w:tabs>
          <w:tab w:val="right" w:leader="dot" w:pos="8296"/>
        </w:tabs>
        <w:rPr>
          <w:rFonts w:cstheme="minorBidi"/>
          <w:smallCaps w:val="0"/>
          <w:noProof/>
          <w:sz w:val="22"/>
          <w:szCs w:val="22"/>
          <w:lang w:val="en-US" w:eastAsia="en-US"/>
        </w:rPr>
      </w:pPr>
      <w:hyperlink r:id="rId13" w:anchor="_Toc512347545" w:history="1">
        <w:r w:rsidR="00913186" w:rsidRPr="009857E2">
          <w:rPr>
            <w:rStyle w:val="Hyperlink"/>
            <w:noProof/>
          </w:rPr>
          <w:t>Figure 6. Picture before and after the video edit</w:t>
        </w:r>
        <w:r w:rsidR="00913186">
          <w:rPr>
            <w:noProof/>
            <w:webHidden/>
          </w:rPr>
          <w:tab/>
        </w:r>
        <w:r w:rsidR="00913186">
          <w:rPr>
            <w:noProof/>
            <w:webHidden/>
          </w:rPr>
          <w:fldChar w:fldCharType="begin"/>
        </w:r>
        <w:r w:rsidR="00913186">
          <w:rPr>
            <w:noProof/>
            <w:webHidden/>
          </w:rPr>
          <w:instrText xml:space="preserve"> PAGEREF _Toc512347545 \h </w:instrText>
        </w:r>
        <w:r w:rsidR="00913186">
          <w:rPr>
            <w:noProof/>
            <w:webHidden/>
          </w:rPr>
        </w:r>
        <w:r w:rsidR="00913186">
          <w:rPr>
            <w:noProof/>
            <w:webHidden/>
          </w:rPr>
          <w:fldChar w:fldCharType="separate"/>
        </w:r>
        <w:r w:rsidR="00913186">
          <w:rPr>
            <w:noProof/>
            <w:webHidden/>
          </w:rPr>
          <w:t>19</w:t>
        </w:r>
        <w:r w:rsidR="00913186">
          <w:rPr>
            <w:noProof/>
            <w:webHidden/>
          </w:rPr>
          <w:fldChar w:fldCharType="end"/>
        </w:r>
      </w:hyperlink>
    </w:p>
    <w:p w14:paraId="1B5F7200" w14:textId="1EC6C30C" w:rsidR="00913186" w:rsidRDefault="005F317C">
      <w:pPr>
        <w:pStyle w:val="TableofFigures"/>
        <w:tabs>
          <w:tab w:val="right" w:leader="dot" w:pos="8296"/>
        </w:tabs>
        <w:rPr>
          <w:rFonts w:cstheme="minorBidi"/>
          <w:smallCaps w:val="0"/>
          <w:noProof/>
          <w:sz w:val="22"/>
          <w:szCs w:val="22"/>
          <w:lang w:val="en-US" w:eastAsia="en-US"/>
        </w:rPr>
      </w:pPr>
      <w:hyperlink w:anchor="_Toc512347546" w:history="1">
        <w:r w:rsidR="00913186" w:rsidRPr="009857E2">
          <w:rPr>
            <w:rStyle w:val="Hyperlink"/>
            <w:noProof/>
          </w:rPr>
          <w:t>Figure 7. Screenshot of the GoProStudio with preset filter selected.</w:t>
        </w:r>
        <w:r w:rsidR="00913186">
          <w:rPr>
            <w:noProof/>
            <w:webHidden/>
          </w:rPr>
          <w:tab/>
        </w:r>
        <w:r w:rsidR="00913186">
          <w:rPr>
            <w:noProof/>
            <w:webHidden/>
          </w:rPr>
          <w:fldChar w:fldCharType="begin"/>
        </w:r>
        <w:r w:rsidR="00913186">
          <w:rPr>
            <w:noProof/>
            <w:webHidden/>
          </w:rPr>
          <w:instrText xml:space="preserve"> PAGEREF _Toc512347546 \h </w:instrText>
        </w:r>
        <w:r w:rsidR="00913186">
          <w:rPr>
            <w:noProof/>
            <w:webHidden/>
          </w:rPr>
        </w:r>
        <w:r w:rsidR="00913186">
          <w:rPr>
            <w:noProof/>
            <w:webHidden/>
          </w:rPr>
          <w:fldChar w:fldCharType="separate"/>
        </w:r>
        <w:r w:rsidR="00913186">
          <w:rPr>
            <w:noProof/>
            <w:webHidden/>
          </w:rPr>
          <w:t>20</w:t>
        </w:r>
        <w:r w:rsidR="00913186">
          <w:rPr>
            <w:noProof/>
            <w:webHidden/>
          </w:rPr>
          <w:fldChar w:fldCharType="end"/>
        </w:r>
      </w:hyperlink>
    </w:p>
    <w:p w14:paraId="37A51B27" w14:textId="0694CC11" w:rsidR="00913186" w:rsidRDefault="005F317C">
      <w:pPr>
        <w:pStyle w:val="TableofFigures"/>
        <w:tabs>
          <w:tab w:val="right" w:leader="dot" w:pos="8296"/>
        </w:tabs>
        <w:rPr>
          <w:rFonts w:cstheme="minorBidi"/>
          <w:smallCaps w:val="0"/>
          <w:noProof/>
          <w:sz w:val="22"/>
          <w:szCs w:val="22"/>
          <w:lang w:val="en-US" w:eastAsia="en-US"/>
        </w:rPr>
      </w:pPr>
      <w:hyperlink w:anchor="_Toc512347547" w:history="1">
        <w:r w:rsidR="00913186" w:rsidRPr="009857E2">
          <w:rPr>
            <w:rStyle w:val="Hyperlink"/>
            <w:noProof/>
          </w:rPr>
          <w:t>Figure 8. Photo of initial Background Subtraction output window.</w:t>
        </w:r>
        <w:r w:rsidR="00913186">
          <w:rPr>
            <w:noProof/>
            <w:webHidden/>
          </w:rPr>
          <w:tab/>
        </w:r>
        <w:r w:rsidR="00913186">
          <w:rPr>
            <w:noProof/>
            <w:webHidden/>
          </w:rPr>
          <w:fldChar w:fldCharType="begin"/>
        </w:r>
        <w:r w:rsidR="00913186">
          <w:rPr>
            <w:noProof/>
            <w:webHidden/>
          </w:rPr>
          <w:instrText xml:space="preserve"> PAGEREF _Toc512347547 \h </w:instrText>
        </w:r>
        <w:r w:rsidR="00913186">
          <w:rPr>
            <w:noProof/>
            <w:webHidden/>
          </w:rPr>
        </w:r>
        <w:r w:rsidR="00913186">
          <w:rPr>
            <w:noProof/>
            <w:webHidden/>
          </w:rPr>
          <w:fldChar w:fldCharType="separate"/>
        </w:r>
        <w:r w:rsidR="00913186">
          <w:rPr>
            <w:noProof/>
            <w:webHidden/>
          </w:rPr>
          <w:t>22</w:t>
        </w:r>
        <w:r w:rsidR="00913186">
          <w:rPr>
            <w:noProof/>
            <w:webHidden/>
          </w:rPr>
          <w:fldChar w:fldCharType="end"/>
        </w:r>
      </w:hyperlink>
    </w:p>
    <w:p w14:paraId="540F8700" w14:textId="7F77D88D" w:rsidR="00913186" w:rsidRDefault="005F317C">
      <w:pPr>
        <w:pStyle w:val="TableofFigures"/>
        <w:tabs>
          <w:tab w:val="right" w:leader="dot" w:pos="8296"/>
        </w:tabs>
        <w:rPr>
          <w:rFonts w:cstheme="minorBidi"/>
          <w:smallCaps w:val="0"/>
          <w:noProof/>
          <w:sz w:val="22"/>
          <w:szCs w:val="22"/>
          <w:lang w:val="en-US" w:eastAsia="en-US"/>
        </w:rPr>
      </w:pPr>
      <w:hyperlink w:anchor="_Toc512347548" w:history="1">
        <w:r w:rsidR="00913186" w:rsidRPr="009857E2">
          <w:rPr>
            <w:rStyle w:val="Hyperlink"/>
            <w:noProof/>
          </w:rPr>
          <w:t>Figure 9. Screenshot of initial Background Subtraction with assuming the fist frame is the background.</w:t>
        </w:r>
        <w:r w:rsidR="00913186">
          <w:rPr>
            <w:noProof/>
            <w:webHidden/>
          </w:rPr>
          <w:tab/>
        </w:r>
        <w:r w:rsidR="00913186">
          <w:rPr>
            <w:noProof/>
            <w:webHidden/>
          </w:rPr>
          <w:fldChar w:fldCharType="begin"/>
        </w:r>
        <w:r w:rsidR="00913186">
          <w:rPr>
            <w:noProof/>
            <w:webHidden/>
          </w:rPr>
          <w:instrText xml:space="preserve"> PAGEREF _Toc512347548 \h </w:instrText>
        </w:r>
        <w:r w:rsidR="00913186">
          <w:rPr>
            <w:noProof/>
            <w:webHidden/>
          </w:rPr>
        </w:r>
        <w:r w:rsidR="00913186">
          <w:rPr>
            <w:noProof/>
            <w:webHidden/>
          </w:rPr>
          <w:fldChar w:fldCharType="separate"/>
        </w:r>
        <w:r w:rsidR="00913186">
          <w:rPr>
            <w:noProof/>
            <w:webHidden/>
          </w:rPr>
          <w:t>22</w:t>
        </w:r>
        <w:r w:rsidR="00913186">
          <w:rPr>
            <w:noProof/>
            <w:webHidden/>
          </w:rPr>
          <w:fldChar w:fldCharType="end"/>
        </w:r>
      </w:hyperlink>
    </w:p>
    <w:p w14:paraId="72BAF10D" w14:textId="3526D316" w:rsidR="00913186" w:rsidRDefault="005F317C">
      <w:pPr>
        <w:pStyle w:val="TableofFigures"/>
        <w:tabs>
          <w:tab w:val="right" w:leader="dot" w:pos="8296"/>
        </w:tabs>
        <w:rPr>
          <w:rFonts w:cstheme="minorBidi"/>
          <w:smallCaps w:val="0"/>
          <w:noProof/>
          <w:sz w:val="22"/>
          <w:szCs w:val="22"/>
          <w:lang w:val="en-US" w:eastAsia="en-US"/>
        </w:rPr>
      </w:pPr>
      <w:hyperlink w:anchor="_Toc512347549" w:history="1">
        <w:r w:rsidR="00913186" w:rsidRPr="009857E2">
          <w:rPr>
            <w:rStyle w:val="Hyperlink"/>
            <w:noProof/>
          </w:rPr>
          <w:t>Figure 10. Screenshots of background models for different values of threshold.</w:t>
        </w:r>
        <w:r w:rsidR="00913186">
          <w:rPr>
            <w:noProof/>
            <w:webHidden/>
          </w:rPr>
          <w:tab/>
        </w:r>
        <w:r w:rsidR="00913186">
          <w:rPr>
            <w:noProof/>
            <w:webHidden/>
          </w:rPr>
          <w:fldChar w:fldCharType="begin"/>
        </w:r>
        <w:r w:rsidR="00913186">
          <w:rPr>
            <w:noProof/>
            <w:webHidden/>
          </w:rPr>
          <w:instrText xml:space="preserve"> PAGEREF _Toc512347549 \h </w:instrText>
        </w:r>
        <w:r w:rsidR="00913186">
          <w:rPr>
            <w:noProof/>
            <w:webHidden/>
          </w:rPr>
        </w:r>
        <w:r w:rsidR="00913186">
          <w:rPr>
            <w:noProof/>
            <w:webHidden/>
          </w:rPr>
          <w:fldChar w:fldCharType="separate"/>
        </w:r>
        <w:r w:rsidR="00913186">
          <w:rPr>
            <w:noProof/>
            <w:webHidden/>
          </w:rPr>
          <w:t>31</w:t>
        </w:r>
        <w:r w:rsidR="00913186">
          <w:rPr>
            <w:noProof/>
            <w:webHidden/>
          </w:rPr>
          <w:fldChar w:fldCharType="end"/>
        </w:r>
      </w:hyperlink>
    </w:p>
    <w:p w14:paraId="08BE68B3" w14:textId="5E4DE21B" w:rsidR="00913186" w:rsidRDefault="005F317C">
      <w:pPr>
        <w:pStyle w:val="TableofFigures"/>
        <w:tabs>
          <w:tab w:val="right" w:leader="dot" w:pos="8296"/>
        </w:tabs>
        <w:rPr>
          <w:rFonts w:cstheme="minorBidi"/>
          <w:smallCaps w:val="0"/>
          <w:noProof/>
          <w:sz w:val="22"/>
          <w:szCs w:val="22"/>
          <w:lang w:val="en-US" w:eastAsia="en-US"/>
        </w:rPr>
      </w:pPr>
      <w:hyperlink w:anchor="_Toc512347550" w:history="1">
        <w:r w:rsidR="00913186" w:rsidRPr="009857E2">
          <w:rPr>
            <w:rStyle w:val="Hyperlink"/>
            <w:noProof/>
          </w:rPr>
          <w:t>Figure 12. Screenshots of background models for different value of waiting frames.</w:t>
        </w:r>
        <w:r w:rsidR="00913186">
          <w:rPr>
            <w:noProof/>
            <w:webHidden/>
          </w:rPr>
          <w:tab/>
        </w:r>
        <w:r w:rsidR="00913186">
          <w:rPr>
            <w:noProof/>
            <w:webHidden/>
          </w:rPr>
          <w:fldChar w:fldCharType="begin"/>
        </w:r>
        <w:r w:rsidR="00913186">
          <w:rPr>
            <w:noProof/>
            <w:webHidden/>
          </w:rPr>
          <w:instrText xml:space="preserve"> PAGEREF _Toc512347550 \h </w:instrText>
        </w:r>
        <w:r w:rsidR="00913186">
          <w:rPr>
            <w:noProof/>
            <w:webHidden/>
          </w:rPr>
        </w:r>
        <w:r w:rsidR="00913186">
          <w:rPr>
            <w:noProof/>
            <w:webHidden/>
          </w:rPr>
          <w:fldChar w:fldCharType="separate"/>
        </w:r>
        <w:r w:rsidR="00913186">
          <w:rPr>
            <w:noProof/>
            <w:webHidden/>
          </w:rPr>
          <w:t>32</w:t>
        </w:r>
        <w:r w:rsidR="00913186">
          <w:rPr>
            <w:noProof/>
            <w:webHidden/>
          </w:rPr>
          <w:fldChar w:fldCharType="end"/>
        </w:r>
      </w:hyperlink>
    </w:p>
    <w:p w14:paraId="04589BC3" w14:textId="1BA99D9F" w:rsidR="006F4758" w:rsidRDefault="009825A6" w:rsidP="009825A6">
      <w:pPr>
        <w:pStyle w:val="TableofFigures"/>
        <w:tabs>
          <w:tab w:val="right" w:leader="dot" w:pos="8290"/>
        </w:tabs>
        <w:rPr>
          <w:rFonts w:cs="Times New Roman"/>
        </w:rPr>
      </w:pPr>
      <w:r>
        <w:rPr>
          <w:rFonts w:cs="Times New Roman"/>
        </w:rPr>
        <w:fldChar w:fldCharType="end"/>
      </w:r>
    </w:p>
    <w:p w14:paraId="2F773D82" w14:textId="4B66CCC5" w:rsidR="006F4758" w:rsidRDefault="006F4758" w:rsidP="006F4758">
      <w:pPr>
        <w:rPr>
          <w:rFonts w:asciiTheme="minorHAnsi" w:hAnsiTheme="minorHAnsi" w:cs="Times New Roman"/>
          <w:smallCaps/>
          <w:sz w:val="20"/>
          <w:szCs w:val="20"/>
        </w:rPr>
      </w:pPr>
      <w:r>
        <w:rPr>
          <w:rFonts w:asciiTheme="minorHAnsi" w:hAnsiTheme="minorHAnsi" w:cs="Times New Roman"/>
          <w:smallCaps/>
          <w:sz w:val="20"/>
          <w:szCs w:val="20"/>
        </w:rPr>
        <w:br/>
      </w:r>
    </w:p>
    <w:p w14:paraId="41CA8C6A" w14:textId="324EC3F7" w:rsidR="006F4758" w:rsidRDefault="006F4758" w:rsidP="006F4758"/>
    <w:p w14:paraId="12C0B0FA" w14:textId="1E94E5C7" w:rsidR="006F4758" w:rsidRPr="006F4758" w:rsidRDefault="006F4758" w:rsidP="006F4758">
      <w:pPr>
        <w:rPr>
          <w:b/>
        </w:rPr>
      </w:pPr>
      <w:r>
        <w:br/>
      </w:r>
      <w:r w:rsidR="00477765">
        <w:rPr>
          <w:b/>
          <w:sz w:val="28"/>
        </w:rPr>
        <w:t>List</w:t>
      </w:r>
      <w:r w:rsidRPr="006F4758">
        <w:rPr>
          <w:b/>
          <w:sz w:val="28"/>
        </w:rPr>
        <w:t xml:space="preserve"> of Tables</w:t>
      </w:r>
    </w:p>
    <w:p w14:paraId="0BA53E0D" w14:textId="77777777" w:rsidR="006F4758" w:rsidRDefault="006F4758" w:rsidP="009825A6">
      <w:pPr>
        <w:pStyle w:val="TableofFigures"/>
        <w:tabs>
          <w:tab w:val="right" w:leader="dot" w:pos="8290"/>
        </w:tabs>
        <w:rPr>
          <w:rFonts w:cs="Times New Roman"/>
        </w:rPr>
      </w:pPr>
    </w:p>
    <w:p w14:paraId="302D3756" w14:textId="33AC3D36" w:rsidR="006F4758" w:rsidRDefault="006F4758">
      <w:pPr>
        <w:pStyle w:val="TableofFigures"/>
        <w:tabs>
          <w:tab w:val="right" w:leader="dot" w:pos="8290"/>
        </w:tabs>
        <w:rPr>
          <w:rFonts w:cstheme="minorBidi"/>
          <w:smallCaps w:val="0"/>
          <w:noProof/>
          <w:sz w:val="22"/>
          <w:szCs w:val="22"/>
          <w:lang w:val="en-US" w:eastAsia="en-US"/>
        </w:rPr>
      </w:pPr>
      <w:r>
        <w:rPr>
          <w:rFonts w:cs="Times New Roman"/>
        </w:rPr>
        <w:fldChar w:fldCharType="begin"/>
      </w:r>
      <w:r>
        <w:rPr>
          <w:rFonts w:cs="Times New Roman"/>
        </w:rPr>
        <w:instrText xml:space="preserve"> TOC \h \z \c "Table" </w:instrText>
      </w:r>
      <w:r>
        <w:rPr>
          <w:rFonts w:cs="Times New Roman"/>
        </w:rPr>
        <w:fldChar w:fldCharType="separate"/>
      </w:r>
      <w:hyperlink w:anchor="_Toc511649025" w:history="1">
        <w:r w:rsidRPr="00A84311">
          <w:rPr>
            <w:rStyle w:val="Hyperlink"/>
            <w:noProof/>
          </w:rPr>
          <w:t>Table 1. Test cases for the project.</w:t>
        </w:r>
        <w:r>
          <w:rPr>
            <w:noProof/>
            <w:webHidden/>
          </w:rPr>
          <w:tab/>
        </w:r>
        <w:r>
          <w:rPr>
            <w:noProof/>
            <w:webHidden/>
          </w:rPr>
          <w:fldChar w:fldCharType="begin"/>
        </w:r>
        <w:r>
          <w:rPr>
            <w:noProof/>
            <w:webHidden/>
          </w:rPr>
          <w:instrText xml:space="preserve"> PAGEREF _Toc511649025 \h </w:instrText>
        </w:r>
        <w:r>
          <w:rPr>
            <w:noProof/>
            <w:webHidden/>
          </w:rPr>
        </w:r>
        <w:r>
          <w:rPr>
            <w:noProof/>
            <w:webHidden/>
          </w:rPr>
          <w:fldChar w:fldCharType="separate"/>
        </w:r>
        <w:r>
          <w:rPr>
            <w:noProof/>
            <w:webHidden/>
          </w:rPr>
          <w:t>26</w:t>
        </w:r>
        <w:r>
          <w:rPr>
            <w:noProof/>
            <w:webHidden/>
          </w:rPr>
          <w:fldChar w:fldCharType="end"/>
        </w:r>
      </w:hyperlink>
    </w:p>
    <w:p w14:paraId="640F5096" w14:textId="77777777" w:rsidR="00B54216" w:rsidRDefault="006F4758" w:rsidP="009825A6">
      <w:pPr>
        <w:pStyle w:val="TableofFigures"/>
        <w:tabs>
          <w:tab w:val="right" w:leader="dot" w:pos="8290"/>
        </w:tabs>
        <w:rPr>
          <w:rFonts w:cs="Times New Roman"/>
        </w:rPr>
        <w:sectPr w:rsidR="00B54216" w:rsidSect="001862AE">
          <w:headerReference w:type="default" r:id="rId14"/>
          <w:footerReference w:type="default" r:id="rId15"/>
          <w:pgSz w:w="11900" w:h="16840"/>
          <w:pgMar w:top="1134" w:right="1797" w:bottom="1440" w:left="1797" w:header="709" w:footer="709" w:gutter="0"/>
          <w:pgNumType w:start="1"/>
          <w:cols w:space="708"/>
          <w:titlePg/>
        </w:sectPr>
      </w:pPr>
      <w:r>
        <w:rPr>
          <w:rFonts w:cs="Times New Roman"/>
        </w:rPr>
        <w:fldChar w:fldCharType="end"/>
      </w:r>
    </w:p>
    <w:p w14:paraId="5535FEDD" w14:textId="36F159D0" w:rsidR="000A0047" w:rsidRPr="009825A6" w:rsidRDefault="000A0047" w:rsidP="009825A6">
      <w:pPr>
        <w:pStyle w:val="TableofFigures"/>
        <w:tabs>
          <w:tab w:val="right" w:leader="dot" w:pos="8290"/>
        </w:tabs>
        <w:rPr>
          <w:rFonts w:cstheme="minorBidi"/>
          <w:smallCaps w:val="0"/>
          <w:noProof/>
          <w:sz w:val="22"/>
          <w:szCs w:val="22"/>
          <w:lang w:val="en-US" w:eastAsia="en-US"/>
        </w:rPr>
      </w:pPr>
      <w:r>
        <w:rPr>
          <w:rFonts w:cs="Times New Roman"/>
        </w:rPr>
        <w:br w:type="page"/>
      </w:r>
    </w:p>
    <w:p w14:paraId="01F78871" w14:textId="6819095E" w:rsidR="009913C9" w:rsidRDefault="009913C9" w:rsidP="00203FA3">
      <w:pPr>
        <w:pStyle w:val="Chapter"/>
      </w:pPr>
      <w:bookmarkStart w:id="3" w:name="_Toc192777705"/>
      <w:bookmarkStart w:id="4" w:name="_Toc222978592"/>
      <w:commentRangeStart w:id="5"/>
      <w:r w:rsidRPr="009913C9">
        <w:lastRenderedPageBreak/>
        <w:t xml:space="preserve">Chapter </w:t>
      </w:r>
      <w:commentRangeEnd w:id="5"/>
      <w:r w:rsidR="00743ACD">
        <w:rPr>
          <w:rStyle w:val="CommentReference"/>
          <w:rFonts w:cs="Arial"/>
        </w:rPr>
        <w:commentReference w:id="5"/>
      </w:r>
      <w:r w:rsidRPr="009913C9">
        <w:t>1</w:t>
      </w:r>
    </w:p>
    <w:p w14:paraId="23893A76" w14:textId="77777777" w:rsidR="009913C9" w:rsidRPr="00B31DC3" w:rsidRDefault="009913C9" w:rsidP="009913C9">
      <w:pPr>
        <w:pStyle w:val="NoIndent"/>
        <w:rPr>
          <w:b/>
          <w:szCs w:val="36"/>
        </w:rPr>
      </w:pPr>
    </w:p>
    <w:p w14:paraId="137F49D1" w14:textId="3C8D76ED" w:rsidR="00806CFF" w:rsidRDefault="004C12FA" w:rsidP="003900C5">
      <w:pPr>
        <w:pStyle w:val="Heading1"/>
      </w:pPr>
      <w:bookmarkStart w:id="6" w:name="_Toc511660971"/>
      <w:r w:rsidRPr="00F673E9">
        <w:t xml:space="preserve">Background, Analysis </w:t>
      </w:r>
      <w:r w:rsidR="00711DBE" w:rsidRPr="00F673E9">
        <w:t xml:space="preserve">&amp; </w:t>
      </w:r>
      <w:bookmarkEnd w:id="3"/>
      <w:bookmarkEnd w:id="4"/>
      <w:r w:rsidRPr="00F673E9">
        <w:t>Process</w:t>
      </w:r>
      <w:bookmarkEnd w:id="6"/>
    </w:p>
    <w:p w14:paraId="1A182C48" w14:textId="77777777" w:rsidR="001E79DE" w:rsidRPr="001E79DE" w:rsidRDefault="001E79DE" w:rsidP="001E79DE"/>
    <w:p w14:paraId="668A5C0E" w14:textId="0A8C42C4" w:rsidR="00993E89" w:rsidRDefault="00993E89" w:rsidP="00514FB7">
      <w:pPr>
        <w:ind w:firstLine="0"/>
      </w:pPr>
      <w:bookmarkStart w:id="7" w:name="_Toc192777706"/>
      <w:r>
        <w:t xml:space="preserve">This chapter discusses my preparation, describes the background of the project, </w:t>
      </w:r>
      <w:r w:rsidR="00622631">
        <w:t>the objectives</w:t>
      </w:r>
      <w:r>
        <w:t xml:space="preserve"> and processes followed to help structuring the work. </w:t>
      </w:r>
    </w:p>
    <w:p w14:paraId="41EA1B24" w14:textId="77777777" w:rsidR="00514FB7" w:rsidRPr="00993E89" w:rsidRDefault="00514FB7" w:rsidP="00514FB7">
      <w:pPr>
        <w:ind w:firstLine="0"/>
      </w:pPr>
    </w:p>
    <w:p w14:paraId="4451C1F7" w14:textId="0D3C0603" w:rsidR="00591408" w:rsidRPr="005942CE" w:rsidRDefault="005942CE" w:rsidP="00981E9A">
      <w:pPr>
        <w:pStyle w:val="Heading2"/>
        <w:jc w:val="both"/>
        <w:rPr>
          <w:rFonts w:cs="Times New Roman"/>
        </w:rPr>
      </w:pPr>
      <w:bookmarkStart w:id="8" w:name="_Toc511660973"/>
      <w:commentRangeStart w:id="9"/>
      <w:r w:rsidRPr="005942CE">
        <w:rPr>
          <w:rFonts w:cs="Times New Roman"/>
        </w:rPr>
        <w:t>Motivation</w:t>
      </w:r>
      <w:commentRangeEnd w:id="9"/>
      <w:r w:rsidR="00D87CAB">
        <w:rPr>
          <w:rStyle w:val="CommentReference"/>
          <w:rFonts w:eastAsiaTheme="minorEastAsia" w:cs="Arial"/>
          <w:b w:val="0"/>
          <w:bCs w:val="0"/>
        </w:rPr>
        <w:commentReference w:id="9"/>
      </w:r>
      <w:bookmarkEnd w:id="8"/>
      <w:r w:rsidRPr="005942CE">
        <w:rPr>
          <w:rFonts w:cs="Times New Roman"/>
        </w:rPr>
        <w:t xml:space="preserve"> </w:t>
      </w:r>
    </w:p>
    <w:p w14:paraId="4FC89C0F" w14:textId="7180207C" w:rsidR="00FE4D0F" w:rsidRPr="00FE4D0F" w:rsidRDefault="00FE4D0F" w:rsidP="000626A3">
      <w:pPr>
        <w:pStyle w:val="Heading3"/>
      </w:pPr>
      <w:r>
        <w:t xml:space="preserve"> </w:t>
      </w:r>
      <w:bookmarkStart w:id="10" w:name="_Toc511660974"/>
      <w:r>
        <w:t>Collective learning</w:t>
      </w:r>
      <w:bookmarkEnd w:id="10"/>
      <w:r>
        <w:t xml:space="preserve"> </w:t>
      </w:r>
    </w:p>
    <w:p w14:paraId="1A622A9B" w14:textId="7859CC6A" w:rsidR="001862AE" w:rsidRDefault="001862AE" w:rsidP="00F673E9">
      <w:r>
        <w:t>Learning is important to adapt to dynamic environments. (</w:t>
      </w:r>
      <w:r w:rsidR="0023700F">
        <w:t>What is learning and w</w:t>
      </w:r>
      <w:r>
        <w:t>hy is</w:t>
      </w:r>
      <w:r w:rsidR="0023700F">
        <w:t xml:space="preserve"> it</w:t>
      </w:r>
      <w:r>
        <w:t xml:space="preserve"> important?)</w:t>
      </w:r>
    </w:p>
    <w:p w14:paraId="5F620493" w14:textId="62E59144" w:rsidR="001862AE" w:rsidRDefault="001862AE" w:rsidP="00F673E9">
      <w:r>
        <w:t>Therefore scientists put a lot of effort to understand how animals learn.</w:t>
      </w:r>
    </w:p>
    <w:p w14:paraId="1C02BAB1" w14:textId="07DBA229" w:rsidR="001862AE" w:rsidRDefault="001862AE" w:rsidP="00F673E9">
      <w:r>
        <w:t>Learning is complex and there are many different levels.</w:t>
      </w:r>
    </w:p>
    <w:p w14:paraId="0FE8C0FC" w14:textId="1EDE2175" w:rsidR="001862AE" w:rsidRDefault="001862AE" w:rsidP="00F673E9">
      <w:r>
        <w:t>One of the basic learning paradigms is classical conditioning which has been used quite often in the past.</w:t>
      </w:r>
    </w:p>
    <w:p w14:paraId="4AB6571A" w14:textId="27A74F68" w:rsidR="001862AE" w:rsidRDefault="001862AE" w:rsidP="00F673E9">
      <w:r>
        <w:t>What is classical conditioning?</w:t>
      </w:r>
    </w:p>
    <w:p w14:paraId="0F2C52C1" w14:textId="77777777" w:rsidR="00C96BBA" w:rsidRDefault="001862AE" w:rsidP="00F673E9">
      <w:r>
        <w:t>These experiments are usually done on isolated animals</w:t>
      </w:r>
      <w:r w:rsidR="00C96BBA">
        <w:t xml:space="preserve"> </w:t>
      </w:r>
    </w:p>
    <w:p w14:paraId="589E0BC4" w14:textId="129AA232" w:rsidR="001862AE" w:rsidRDefault="00C96BBA" w:rsidP="00F673E9">
      <w:r>
        <w:t>What have been people studying? (molecular, neural, physiological and behaviour mechanism of learning). This is what previous research has focused on so far.</w:t>
      </w:r>
    </w:p>
    <w:p w14:paraId="514D014D" w14:textId="11BF35E2" w:rsidR="00C96BBA" w:rsidRDefault="00C96BBA" w:rsidP="00F673E9">
      <w:r>
        <w:t>However, we know that animals usually live in groups and how group dynamics affect learning is much less understood.</w:t>
      </w:r>
    </w:p>
    <w:p w14:paraId="572E9368" w14:textId="08760171" w:rsidR="00C96BBA" w:rsidRDefault="00C96BBA" w:rsidP="00F673E9">
      <w:r>
        <w:t xml:space="preserve">Previous studies have provided compelling evidence that when animals occupy groups, they may have enhanced movement, sensing and decision making capabilities. </w:t>
      </w:r>
    </w:p>
    <w:p w14:paraId="32220C91" w14:textId="2488D37C" w:rsidR="00C96BBA" w:rsidRDefault="00C96BBA" w:rsidP="00F673E9">
      <w:r>
        <w:t>However, collective learning has not been investigated as much.</w:t>
      </w:r>
    </w:p>
    <w:p w14:paraId="30261450" w14:textId="1EE5CF04" w:rsidR="00C96BBA" w:rsidRDefault="00C96BBA" w:rsidP="00F673E9">
      <w:r>
        <w:t>Be careful here because social learning has been investigated (information transfer from knowledgeable individuals to naïve ones)</w:t>
      </w:r>
    </w:p>
    <w:p w14:paraId="71437C7B" w14:textId="7EB32CD1" w:rsidR="00FA7952" w:rsidRDefault="00FA7952" w:rsidP="00F673E9">
      <w:r>
        <w:t>One novel aspect of this study is to investigate when all group members are naïve to the task (no prior knowledge of the task) and they have to figure out the solution without a help.</w:t>
      </w:r>
    </w:p>
    <w:p w14:paraId="6F82ECBA" w14:textId="1ADDF07D" w:rsidR="00C96BBA" w:rsidRDefault="00C96BBA" w:rsidP="00F673E9">
      <w:r>
        <w:t>And people have always been interested in how individuals within a group communicate with each other.</w:t>
      </w:r>
      <w:r w:rsidR="00FA7952">
        <w:t xml:space="preserve"> In large groups one exciting idea is that individuals receive/transmit information indirectly by watching the movements of the neighbo</w:t>
      </w:r>
      <w:r w:rsidR="00AB585C">
        <w:t>u</w:t>
      </w:r>
      <w:r w:rsidR="00FA7952">
        <w:t>rs (there is no direct, verbal or visual communication)</w:t>
      </w:r>
      <w:r w:rsidR="00AB585C">
        <w:t xml:space="preserve"> This suggests that when one animal increases a movement speed, the others may follow the suit. The animals may infer what is going on by watching the movement patterns of the other neighbours.</w:t>
      </w:r>
    </w:p>
    <w:p w14:paraId="09CC560B" w14:textId="77777777" w:rsidR="001862AE" w:rsidRDefault="001862AE" w:rsidP="00F673E9"/>
    <w:p w14:paraId="4101C43F" w14:textId="17B159BD" w:rsidR="002B34B7" w:rsidRDefault="0045726B" w:rsidP="00F673E9">
      <w:pPr>
        <w:rPr>
          <w:rFonts w:cs="Times New Roman"/>
          <w:lang w:val="en-US"/>
        </w:rPr>
      </w:pPr>
      <w:r>
        <w:t xml:space="preserve">We know a lot about learning, </w:t>
      </w:r>
      <w:r w:rsidR="0038543F">
        <w:t xml:space="preserve">about collective </w:t>
      </w:r>
      <w:r>
        <w:t>behaviour and also learning on isolated individual. This</w:t>
      </w:r>
      <w:r w:rsidR="002B34B7">
        <w:t xml:space="preserve"> learning</w:t>
      </w:r>
      <w:r>
        <w:t xml:space="preserve"> paradigm was used many times before on multiple exper</w:t>
      </w:r>
      <w:r w:rsidR="002B34B7">
        <w:t>i</w:t>
      </w:r>
      <w:r>
        <w:t xml:space="preserve">ments, usually on </w:t>
      </w:r>
      <w:r w:rsidR="002B34B7">
        <w:t>individual animal</w:t>
      </w:r>
      <w:r w:rsidR="00F673E9" w:rsidRPr="00F673E9">
        <w:rPr>
          <w:rFonts w:cs="Times New Roman"/>
          <w:lang w:val="en-US"/>
        </w:rPr>
        <w:t>.</w:t>
      </w:r>
      <w:r w:rsidR="00F673E9">
        <w:rPr>
          <w:rFonts w:cs="Times New Roman"/>
          <w:lang w:val="en-US"/>
        </w:rPr>
        <w:t xml:space="preserve"> </w:t>
      </w:r>
      <w:r w:rsidR="00F673E9" w:rsidRPr="00F673E9">
        <w:rPr>
          <w:rFonts w:cs="Times New Roman"/>
          <w:lang w:val="en-US"/>
        </w:rPr>
        <w:t>The experiments are starting after assum</w:t>
      </w:r>
      <w:r w:rsidR="00C34E2E">
        <w:rPr>
          <w:rFonts w:cs="Times New Roman"/>
          <w:lang w:val="en-US"/>
        </w:rPr>
        <w:t>i</w:t>
      </w:r>
      <w:r w:rsidR="00F673E9" w:rsidRPr="00F673E9">
        <w:rPr>
          <w:rFonts w:cs="Times New Roman"/>
          <w:lang w:val="en-US"/>
        </w:rPr>
        <w:t>ng that the subjects of e</w:t>
      </w:r>
      <w:r w:rsidR="00F673E9">
        <w:rPr>
          <w:rFonts w:cs="Times New Roman"/>
          <w:lang w:val="en-US"/>
        </w:rPr>
        <w:t>xperiment already learned what they needed</w:t>
      </w:r>
      <w:r w:rsidR="003051B0">
        <w:rPr>
          <w:rFonts w:cs="Times New Roman"/>
          <w:lang w:val="en-US"/>
        </w:rPr>
        <w:t xml:space="preserve"> or after teaching part of the group </w:t>
      </w:r>
      <w:r w:rsidR="003051B0">
        <w:rPr>
          <w:rFonts w:cs="Times New Roman"/>
          <w:lang w:val="en-US"/>
        </w:rPr>
        <w:fldChar w:fldCharType="begin"/>
      </w:r>
      <w:r w:rsidR="003051B0">
        <w:rPr>
          <w:rFonts w:cs="Times New Roman"/>
          <w:lang w:val="en-US"/>
        </w:rPr>
        <w:instrText xml:space="preserve"> REF _Ref511468559 \r \h </w:instrText>
      </w:r>
      <w:r w:rsidR="003051B0">
        <w:rPr>
          <w:rFonts w:cs="Times New Roman"/>
          <w:lang w:val="en-US"/>
        </w:rPr>
      </w:r>
      <w:r w:rsidR="003051B0">
        <w:rPr>
          <w:rFonts w:cs="Times New Roman"/>
          <w:lang w:val="en-US"/>
        </w:rPr>
        <w:fldChar w:fldCharType="separate"/>
      </w:r>
      <w:r w:rsidR="00E824E4">
        <w:rPr>
          <w:rFonts w:cs="Times New Roman"/>
          <w:lang w:val="en-US"/>
        </w:rPr>
        <w:t>[1]</w:t>
      </w:r>
      <w:r w:rsidR="003051B0">
        <w:rPr>
          <w:rFonts w:cs="Times New Roman"/>
          <w:lang w:val="en-US"/>
        </w:rPr>
        <w:fldChar w:fldCharType="end"/>
      </w:r>
      <w:r w:rsidR="003051B0">
        <w:rPr>
          <w:rFonts w:cs="Times New Roman"/>
          <w:lang w:val="en-US"/>
        </w:rPr>
        <w:t>.</w:t>
      </w:r>
    </w:p>
    <w:p w14:paraId="4321E30D" w14:textId="7F4B1296" w:rsidR="002B34B7" w:rsidRPr="00F673E9" w:rsidRDefault="002B34B7" w:rsidP="002B34B7">
      <w:pPr>
        <w:rPr>
          <w:rFonts w:cs="Times New Roman"/>
        </w:rPr>
      </w:pPr>
      <w:r>
        <w:rPr>
          <w:rFonts w:cs="Times New Roman"/>
        </w:rPr>
        <w:t>Additionally, t</w:t>
      </w:r>
      <w:r w:rsidRPr="00F673E9">
        <w:rPr>
          <w:rFonts w:cs="Times New Roman"/>
        </w:rPr>
        <w:t>he research on learning and collective beha</w:t>
      </w:r>
      <w:r>
        <w:rPr>
          <w:rFonts w:cs="Times New Roman"/>
        </w:rPr>
        <w:t>v</w:t>
      </w:r>
      <w:r w:rsidRPr="00F673E9">
        <w:rPr>
          <w:rFonts w:cs="Times New Roman"/>
        </w:rPr>
        <w:t xml:space="preserve">iour was carried out on individuals, not in a group of animals, fish in this case. </w:t>
      </w:r>
    </w:p>
    <w:p w14:paraId="1387EE5D" w14:textId="77777777" w:rsidR="002B34B7" w:rsidRDefault="002B34B7" w:rsidP="00F673E9">
      <w:pPr>
        <w:rPr>
          <w:rFonts w:cs="Times New Roman"/>
          <w:lang w:val="en-US"/>
        </w:rPr>
      </w:pPr>
      <w:r>
        <w:rPr>
          <w:rFonts w:cs="Times New Roman"/>
          <w:lang w:val="en-US"/>
        </w:rPr>
        <w:t xml:space="preserve">We have lots of inspiring knowledge about how fish or birds move together in groups, how they make decisions. However, it’s much less studied about how the group as collective unit acquires the new information and encodes it. </w:t>
      </w:r>
    </w:p>
    <w:p w14:paraId="717CFA2D" w14:textId="748915A5" w:rsidR="002B34B7" w:rsidRDefault="002B34B7" w:rsidP="00F673E9">
      <w:pPr>
        <w:rPr>
          <w:rFonts w:cs="Times New Roman"/>
        </w:rPr>
      </w:pPr>
      <w:r>
        <w:rPr>
          <w:rFonts w:cs="Times New Roman"/>
          <w:lang w:val="en-US"/>
        </w:rPr>
        <w:t xml:space="preserve">This is important because usually animals are social and live in groups and rarely do things alone. </w:t>
      </w:r>
      <w:r w:rsidR="00A02B7C">
        <w:rPr>
          <w:rFonts w:cs="Times New Roman"/>
          <w:lang w:val="en-US"/>
        </w:rPr>
        <w:t>This also applies in humans,</w:t>
      </w:r>
      <w:r w:rsidRPr="00F673E9">
        <w:rPr>
          <w:rFonts w:cs="Times New Roman"/>
        </w:rPr>
        <w:t xml:space="preserve"> we like doing things together, learning together</w:t>
      </w:r>
      <w:r>
        <w:rPr>
          <w:rFonts w:cs="Times New Roman"/>
        </w:rPr>
        <w:t>. An example of that could be students in a lecture hall, they all sit together, learning and then meet up to share their knowledge between each other and discuss</w:t>
      </w:r>
      <w:r w:rsidR="00BD7BAE">
        <w:rPr>
          <w:rFonts w:cs="Times New Roman"/>
        </w:rPr>
        <w:t xml:space="preserve">. Lots of interactions are changing the dynamics of learning. </w:t>
      </w:r>
    </w:p>
    <w:p w14:paraId="0B9D7CBE" w14:textId="77777777" w:rsidR="008868F6" w:rsidRDefault="008868F6" w:rsidP="008868F6">
      <w:pPr>
        <w:rPr>
          <w:rFonts w:cs="Times New Roman"/>
        </w:rPr>
      </w:pPr>
      <w:r>
        <w:rPr>
          <w:rFonts w:cs="Times New Roman"/>
        </w:rPr>
        <w:t xml:space="preserve">These are much less understood compared to learning dynamics on individual. This is why this research may be really interesting and important. Learning new information about </w:t>
      </w:r>
      <w:r>
        <w:rPr>
          <w:rFonts w:cs="Times New Roman"/>
        </w:rPr>
        <w:lastRenderedPageBreak/>
        <w:t xml:space="preserve">collective learning will not focus on only the fish, but it will hopefully be applicable to the bigger picture. </w:t>
      </w:r>
    </w:p>
    <w:p w14:paraId="38B8C758" w14:textId="77777777" w:rsidR="008868F6" w:rsidRDefault="00D144BC" w:rsidP="008868F6">
      <w:pPr>
        <w:rPr>
          <w:rFonts w:cs="Times New Roman"/>
        </w:rPr>
      </w:pPr>
      <w:r>
        <w:rPr>
          <w:rFonts w:cs="Times New Roman"/>
        </w:rPr>
        <w:t xml:space="preserve">Many fish species, as with other animals, present collective behaviour, mainly to increase their survivability. </w:t>
      </w:r>
      <w:r w:rsidR="008868F6">
        <w:rPr>
          <w:rFonts w:cs="Times New Roman"/>
        </w:rPr>
        <w:t>Fish s</w:t>
      </w:r>
      <w:r w:rsidR="008868F6" w:rsidRPr="00635CA3">
        <w:rPr>
          <w:rFonts w:cs="Times New Roman"/>
        </w:rPr>
        <w:t xml:space="preserve">chooling </w:t>
      </w:r>
      <w:r w:rsidR="008868F6">
        <w:rPr>
          <w:rFonts w:cs="Times New Roman"/>
        </w:rPr>
        <w:t xml:space="preserve">is a group of fish </w:t>
      </w:r>
      <w:r w:rsidR="008868F6" w:rsidRPr="00635CA3">
        <w:rPr>
          <w:rFonts w:cs="Times New Roman"/>
        </w:rPr>
        <w:t xml:space="preserve">in which </w:t>
      </w:r>
      <w:r w:rsidR="008868F6">
        <w:rPr>
          <w:rFonts w:cs="Times New Roman"/>
        </w:rPr>
        <w:t xml:space="preserve">they </w:t>
      </w:r>
      <w:r w:rsidR="008868F6" w:rsidRPr="00635CA3">
        <w:rPr>
          <w:rFonts w:cs="Times New Roman"/>
        </w:rPr>
        <w:t>swim together in tight, synchronized</w:t>
      </w:r>
      <w:r w:rsidR="008868F6">
        <w:rPr>
          <w:rFonts w:cs="Times New Roman"/>
        </w:rPr>
        <w:t xml:space="preserve"> </w:t>
      </w:r>
      <w:r w:rsidR="008868F6" w:rsidRPr="00635CA3">
        <w:rPr>
          <w:rFonts w:cs="Times New Roman"/>
        </w:rPr>
        <w:t>fashion</w:t>
      </w:r>
      <w:r w:rsidR="008868F6">
        <w:rPr>
          <w:rFonts w:cs="Times New Roman"/>
        </w:rPr>
        <w:t xml:space="preserve"> </w:t>
      </w:r>
      <w:r w:rsidR="008868F6">
        <w:rPr>
          <w:rFonts w:cs="Times New Roman"/>
        </w:rPr>
        <w:fldChar w:fldCharType="begin"/>
      </w:r>
      <w:r w:rsidR="008868F6">
        <w:rPr>
          <w:rFonts w:cs="Times New Roman"/>
        </w:rPr>
        <w:instrText xml:space="preserve"> REF _Ref511473937 \r \h </w:instrText>
      </w:r>
      <w:r w:rsidR="008868F6">
        <w:rPr>
          <w:rFonts w:cs="Times New Roman"/>
        </w:rPr>
      </w:r>
      <w:r w:rsidR="008868F6">
        <w:rPr>
          <w:rFonts w:cs="Times New Roman"/>
        </w:rPr>
        <w:fldChar w:fldCharType="separate"/>
      </w:r>
      <w:r w:rsidR="008868F6">
        <w:rPr>
          <w:rFonts w:cs="Times New Roman"/>
        </w:rPr>
        <w:t>[4]</w:t>
      </w:r>
      <w:r w:rsidR="008868F6">
        <w:rPr>
          <w:rFonts w:cs="Times New Roman"/>
        </w:rPr>
        <w:fldChar w:fldCharType="end"/>
      </w:r>
      <w:r w:rsidR="008868F6" w:rsidRPr="00635CA3">
        <w:rPr>
          <w:rFonts w:cs="Times New Roman"/>
        </w:rPr>
        <w:t>. It is believed that this social behaviour serves, in part, as</w:t>
      </w:r>
      <w:r w:rsidR="008868F6">
        <w:rPr>
          <w:rFonts w:cs="Times New Roman"/>
        </w:rPr>
        <w:t xml:space="preserve"> </w:t>
      </w:r>
      <w:r w:rsidR="008868F6" w:rsidRPr="00635CA3">
        <w:rPr>
          <w:rFonts w:cs="Times New Roman"/>
        </w:rPr>
        <w:t>a protection against predation through increasing the detection</w:t>
      </w:r>
      <w:r w:rsidR="008868F6">
        <w:rPr>
          <w:rFonts w:cs="Times New Roman"/>
        </w:rPr>
        <w:t xml:space="preserve"> </w:t>
      </w:r>
      <w:r w:rsidR="008868F6" w:rsidRPr="00635CA3">
        <w:rPr>
          <w:rFonts w:cs="Times New Roman"/>
        </w:rPr>
        <w:t>of predators and decreasing the probability of individual capture</w:t>
      </w:r>
      <w:r w:rsidR="008868F6">
        <w:rPr>
          <w:rFonts w:cs="Times New Roman"/>
        </w:rPr>
        <w:t xml:space="preserve"> </w:t>
      </w:r>
      <w:r w:rsidR="008868F6">
        <w:rPr>
          <w:rFonts w:cs="Times New Roman"/>
        </w:rPr>
        <w:fldChar w:fldCharType="begin"/>
      </w:r>
      <w:r w:rsidR="008868F6">
        <w:rPr>
          <w:rFonts w:cs="Times New Roman"/>
        </w:rPr>
        <w:instrText xml:space="preserve"> REF _Ref511474066 \r \h </w:instrText>
      </w:r>
      <w:r w:rsidR="008868F6">
        <w:rPr>
          <w:rFonts w:cs="Times New Roman"/>
        </w:rPr>
      </w:r>
      <w:r w:rsidR="008868F6">
        <w:rPr>
          <w:rFonts w:cs="Times New Roman"/>
        </w:rPr>
        <w:fldChar w:fldCharType="separate"/>
      </w:r>
      <w:r w:rsidR="008868F6">
        <w:rPr>
          <w:rFonts w:cs="Times New Roman"/>
        </w:rPr>
        <w:t>[5]</w:t>
      </w:r>
      <w:r w:rsidR="008868F6">
        <w:rPr>
          <w:rFonts w:cs="Times New Roman"/>
        </w:rPr>
        <w:fldChar w:fldCharType="end"/>
      </w:r>
      <w:r w:rsidR="008868F6">
        <w:rPr>
          <w:rFonts w:cs="Times New Roman"/>
        </w:rPr>
        <w:t>.</w:t>
      </w:r>
      <w:r w:rsidR="008868F6" w:rsidRPr="00635CA3">
        <w:rPr>
          <w:rFonts w:cs="Times New Roman"/>
        </w:rPr>
        <w:t>As first shown by McCann</w:t>
      </w:r>
      <w:r w:rsidR="008868F6">
        <w:rPr>
          <w:rFonts w:cs="Times New Roman"/>
        </w:rPr>
        <w:t xml:space="preserve"> </w:t>
      </w:r>
      <w:r w:rsidR="008868F6">
        <w:rPr>
          <w:rFonts w:cs="Times New Roman"/>
        </w:rPr>
        <w:fldChar w:fldCharType="begin"/>
      </w:r>
      <w:r w:rsidR="008868F6">
        <w:rPr>
          <w:rFonts w:cs="Times New Roman"/>
        </w:rPr>
        <w:instrText xml:space="preserve"> REF _Ref511474167 \r \h </w:instrText>
      </w:r>
      <w:r w:rsidR="008868F6">
        <w:rPr>
          <w:rFonts w:cs="Times New Roman"/>
        </w:rPr>
      </w:r>
      <w:r w:rsidR="008868F6">
        <w:rPr>
          <w:rFonts w:cs="Times New Roman"/>
        </w:rPr>
        <w:fldChar w:fldCharType="separate"/>
      </w:r>
      <w:r w:rsidR="008868F6">
        <w:rPr>
          <w:rFonts w:cs="Times New Roman"/>
        </w:rPr>
        <w:t>[6]</w:t>
      </w:r>
      <w:r w:rsidR="008868F6">
        <w:rPr>
          <w:rFonts w:cs="Times New Roman"/>
        </w:rPr>
        <w:fldChar w:fldCharType="end"/>
      </w:r>
      <w:r w:rsidR="008868F6">
        <w:rPr>
          <w:rFonts w:cs="Times New Roman"/>
        </w:rPr>
        <w:t>,</w:t>
      </w:r>
      <w:r w:rsidR="008868F6" w:rsidRPr="00635CA3">
        <w:rPr>
          <w:rFonts w:cs="Times New Roman"/>
        </w:rPr>
        <w:t xml:space="preserve"> shoaling preferences in zebrafish have been shown to be at least partly</w:t>
      </w:r>
      <w:r w:rsidR="008868F6">
        <w:rPr>
          <w:rFonts w:cs="Times New Roman"/>
        </w:rPr>
        <w:t xml:space="preserve"> </w:t>
      </w:r>
      <w:r w:rsidR="008868F6" w:rsidRPr="00635CA3">
        <w:rPr>
          <w:rFonts w:cs="Times New Roman"/>
        </w:rPr>
        <w:t>learned.</w:t>
      </w:r>
    </w:p>
    <w:p w14:paraId="69C83EE1" w14:textId="6F2B7716" w:rsidR="00A616BA" w:rsidRDefault="008868F6" w:rsidP="008868F6">
      <w:pPr>
        <w:rPr>
          <w:rFonts w:cs="Times New Roman"/>
        </w:rPr>
      </w:pPr>
      <w:r>
        <w:rPr>
          <w:rFonts w:cs="Times New Roman"/>
        </w:rPr>
        <w:t xml:space="preserve">A basic animal instinct is to react after stimulation (or sometimes, lack of it). </w:t>
      </w:r>
      <w:r>
        <w:rPr>
          <w:rFonts w:cs="Times New Roman"/>
        </w:rPr>
        <w:fldChar w:fldCharType="begin"/>
      </w:r>
      <w:r>
        <w:rPr>
          <w:rFonts w:cs="Times New Roman"/>
        </w:rPr>
        <w:instrText xml:space="preserve"> REF _Ref511468211 \r \h </w:instrText>
      </w:r>
      <w:r>
        <w:rPr>
          <w:rFonts w:cs="Times New Roman"/>
        </w:rPr>
      </w:r>
      <w:r>
        <w:rPr>
          <w:rFonts w:cs="Times New Roman"/>
        </w:rPr>
        <w:fldChar w:fldCharType="separate"/>
      </w:r>
      <w:r>
        <w:rPr>
          <w:rFonts w:cs="Times New Roman"/>
        </w:rPr>
        <w:t>[2]</w:t>
      </w:r>
      <w:r>
        <w:rPr>
          <w:rFonts w:cs="Times New Roman"/>
        </w:rPr>
        <w:fldChar w:fldCharType="end"/>
      </w:r>
      <w:r>
        <w:rPr>
          <w:rFonts w:cs="Times New Roman"/>
        </w:rPr>
        <w:t xml:space="preserve">  Fish </w:t>
      </w:r>
      <w:r w:rsidR="00D144BC">
        <w:rPr>
          <w:rFonts w:cs="Times New Roman"/>
        </w:rPr>
        <w:t xml:space="preserve">seem to actively perform in a way to achieve collective goals such as finding food. However, in regions with limited supply of food, it increases competition, fish want to get to the food as quickly as possible. </w:t>
      </w:r>
    </w:p>
    <w:p w14:paraId="11FAFE6E" w14:textId="34698D2F" w:rsidR="008868F6" w:rsidRDefault="000626A3" w:rsidP="000626A3">
      <w:pPr>
        <w:pStyle w:val="Heading3"/>
      </w:pPr>
      <w:r>
        <w:t xml:space="preserve"> </w:t>
      </w:r>
      <w:bookmarkStart w:id="11" w:name="_Toc511660975"/>
      <w:r>
        <w:t>Visual tracking system for multiple fish in 2D video</w:t>
      </w:r>
      <w:r w:rsidR="00AD19AD">
        <w:t>s</w:t>
      </w:r>
      <w:bookmarkEnd w:id="11"/>
    </w:p>
    <w:p w14:paraId="7D443A15" w14:textId="336990BB" w:rsidR="006C5ADD" w:rsidRDefault="006C5ADD" w:rsidP="006C5ADD">
      <w:pPr>
        <w:rPr>
          <w:rFonts w:cs="Times New Roman"/>
        </w:rPr>
      </w:pPr>
      <w:r>
        <w:t>Video tracking systems enable researchers to study behaviour in a reliable and consistent way and over longer time periods than if they were using manual recording</w:t>
      </w:r>
    </w:p>
    <w:p w14:paraId="04A341CD" w14:textId="05B49EFE" w:rsidR="00CF333F" w:rsidRDefault="00E824E4" w:rsidP="00CF333F">
      <w:pPr>
        <w:rPr>
          <w:rFonts w:cs="Times New Roman"/>
        </w:rPr>
      </w:pPr>
      <w:r w:rsidRPr="00E824E4">
        <w:rPr>
          <w:rFonts w:cs="Times New Roman"/>
        </w:rPr>
        <w:t>Although previous works in the literature</w:t>
      </w:r>
      <w:r w:rsidR="00C36C0D">
        <w:rPr>
          <w:rFonts w:cs="Times New Roman"/>
        </w:rPr>
        <w:t xml:space="preserve"> </w:t>
      </w:r>
      <w:r w:rsidR="00E75109">
        <w:rPr>
          <w:rFonts w:cs="Times New Roman"/>
        </w:rPr>
        <w:fldChar w:fldCharType="begin"/>
      </w:r>
      <w:r w:rsidR="00E75109">
        <w:rPr>
          <w:rFonts w:cs="Times New Roman"/>
        </w:rPr>
        <w:instrText xml:space="preserve"> REF _Ref511472762 \r \h </w:instrText>
      </w:r>
      <w:r w:rsidR="00E75109">
        <w:rPr>
          <w:rFonts w:cs="Times New Roman"/>
        </w:rPr>
      </w:r>
      <w:r w:rsidR="00E75109">
        <w:rPr>
          <w:rFonts w:cs="Times New Roman"/>
        </w:rPr>
        <w:fldChar w:fldCharType="separate"/>
      </w:r>
      <w:r w:rsidR="00E75109">
        <w:rPr>
          <w:rFonts w:cs="Times New Roman"/>
        </w:rPr>
        <w:t>[8]</w:t>
      </w:r>
      <w:r w:rsidR="00E75109">
        <w:rPr>
          <w:rFonts w:cs="Times New Roman"/>
        </w:rPr>
        <w:fldChar w:fldCharType="end"/>
      </w:r>
      <w:r w:rsidR="00E75109">
        <w:rPr>
          <w:rFonts w:cs="Times New Roman"/>
        </w:rPr>
        <w:fldChar w:fldCharType="begin"/>
      </w:r>
      <w:r w:rsidR="00E75109">
        <w:rPr>
          <w:rFonts w:cs="Times New Roman"/>
        </w:rPr>
        <w:instrText xml:space="preserve"> REF _Ref511482797 \r \h </w:instrText>
      </w:r>
      <w:r w:rsidR="00E75109">
        <w:rPr>
          <w:rFonts w:cs="Times New Roman"/>
        </w:rPr>
      </w:r>
      <w:r w:rsidR="00E75109">
        <w:rPr>
          <w:rFonts w:cs="Times New Roman"/>
        </w:rPr>
        <w:fldChar w:fldCharType="separate"/>
      </w:r>
      <w:r w:rsidR="00E75109">
        <w:rPr>
          <w:rFonts w:cs="Times New Roman"/>
        </w:rPr>
        <w:t>[9]</w:t>
      </w:r>
      <w:r w:rsidR="00E75109">
        <w:rPr>
          <w:rFonts w:cs="Times New Roman"/>
        </w:rPr>
        <w:fldChar w:fldCharType="end"/>
      </w:r>
      <w:r w:rsidR="00E75109">
        <w:rPr>
          <w:rFonts w:cs="Times New Roman"/>
        </w:rPr>
        <w:fldChar w:fldCharType="begin"/>
      </w:r>
      <w:r w:rsidR="00E75109">
        <w:rPr>
          <w:rFonts w:cs="Times New Roman"/>
        </w:rPr>
        <w:instrText xml:space="preserve"> REF _Ref511482799 \r \h </w:instrText>
      </w:r>
      <w:r w:rsidR="00E75109">
        <w:rPr>
          <w:rFonts w:cs="Times New Roman"/>
        </w:rPr>
      </w:r>
      <w:r w:rsidR="00E75109">
        <w:rPr>
          <w:rFonts w:cs="Times New Roman"/>
        </w:rPr>
        <w:fldChar w:fldCharType="separate"/>
      </w:r>
      <w:r w:rsidR="00E75109">
        <w:rPr>
          <w:rFonts w:cs="Times New Roman"/>
        </w:rPr>
        <w:t>[10]</w:t>
      </w:r>
      <w:r w:rsidR="00E75109">
        <w:rPr>
          <w:rFonts w:cs="Times New Roman"/>
        </w:rPr>
        <w:fldChar w:fldCharType="end"/>
      </w:r>
      <w:r w:rsidRPr="00E824E4">
        <w:rPr>
          <w:rFonts w:cs="Times New Roman"/>
        </w:rPr>
        <w:t xml:space="preserve"> have similar titles or even motivation as this one, they</w:t>
      </w:r>
      <w:r>
        <w:rPr>
          <w:rFonts w:cs="Times New Roman"/>
        </w:rPr>
        <w:t xml:space="preserve"> </w:t>
      </w:r>
      <w:r w:rsidRPr="00E824E4">
        <w:rPr>
          <w:rFonts w:cs="Times New Roman"/>
        </w:rPr>
        <w:t>targeted different computational problems and used</w:t>
      </w:r>
      <w:r w:rsidR="005518EF">
        <w:rPr>
          <w:rFonts w:cs="Times New Roman"/>
        </w:rPr>
        <w:t xml:space="preserve"> </w:t>
      </w:r>
      <w:r w:rsidRPr="00E824E4">
        <w:rPr>
          <w:rFonts w:cs="Times New Roman"/>
        </w:rPr>
        <w:t>approaches that are distinct from the one</w:t>
      </w:r>
      <w:r w:rsidR="00F90F34">
        <w:rPr>
          <w:rFonts w:cs="Times New Roman"/>
        </w:rPr>
        <w:t xml:space="preserve"> used and described in this project</w:t>
      </w:r>
      <w:r w:rsidRPr="00E824E4">
        <w:rPr>
          <w:rFonts w:cs="Times New Roman"/>
        </w:rPr>
        <w:t>.</w:t>
      </w:r>
    </w:p>
    <w:p w14:paraId="1CCC75C7" w14:textId="77777777" w:rsidR="000314A7" w:rsidRDefault="000314A7" w:rsidP="00635CA3">
      <w:pPr>
        <w:ind w:firstLine="0"/>
        <w:rPr>
          <w:rFonts w:cs="Times New Roman"/>
        </w:rPr>
      </w:pPr>
    </w:p>
    <w:p w14:paraId="5D42A18D" w14:textId="1D836271" w:rsidR="00D9421A" w:rsidRDefault="00D9421A" w:rsidP="00BD7BAE">
      <w:pPr>
        <w:ind w:firstLine="0"/>
        <w:rPr>
          <w:rFonts w:cs="Times New Roman"/>
        </w:rPr>
      </w:pPr>
    </w:p>
    <w:p w14:paraId="54644EF5" w14:textId="77777777" w:rsidR="006C5ADD" w:rsidRPr="00F673E9" w:rsidRDefault="006C5ADD" w:rsidP="00BD7BAE">
      <w:pPr>
        <w:ind w:firstLine="0"/>
        <w:rPr>
          <w:rFonts w:cs="Times New Roman"/>
        </w:rPr>
      </w:pPr>
    </w:p>
    <w:p w14:paraId="40D4A93F" w14:textId="63DA174A" w:rsidR="00D10308" w:rsidRDefault="00D10308" w:rsidP="00775E5F">
      <w:pPr>
        <w:pStyle w:val="Heading2"/>
      </w:pPr>
      <w:bookmarkStart w:id="12" w:name="_Toc511660976"/>
      <w:r>
        <w:t>Aim</w:t>
      </w:r>
      <w:bookmarkEnd w:id="12"/>
    </w:p>
    <w:p w14:paraId="40BC55C3" w14:textId="1171B33F" w:rsidR="00D10308" w:rsidRPr="00D10308" w:rsidRDefault="00D10308" w:rsidP="00D10308">
      <w:r>
        <w:t>The aim for this project is to produce a software solution that will take 2D videos of fish from 3 experiments carried out by Dr Otar Akanyeti and successfully track and count the number of fish in different sections of the image. The solution will also involve a software that will create graphs from gathered data and let us analyse it.</w:t>
      </w:r>
    </w:p>
    <w:p w14:paraId="250A3558" w14:textId="0AE634EC" w:rsidR="00775E5F" w:rsidRDefault="00775E5F" w:rsidP="00775E5F">
      <w:pPr>
        <w:pStyle w:val="Heading2"/>
      </w:pPr>
      <w:bookmarkStart w:id="13" w:name="_Toc511660977"/>
      <w:r>
        <w:t>Objectives</w:t>
      </w:r>
      <w:bookmarkEnd w:id="13"/>
    </w:p>
    <w:p w14:paraId="3C89003A" w14:textId="37287B69" w:rsidR="00D87CAB" w:rsidRPr="00D87CAB" w:rsidRDefault="00D87CAB" w:rsidP="00D87CAB">
      <w:r>
        <w:t>The objectives for this project include:</w:t>
      </w:r>
    </w:p>
    <w:p w14:paraId="0BD4FA69" w14:textId="7A363D00" w:rsidR="00981E9A" w:rsidRDefault="00981E9A" w:rsidP="00981E9A">
      <w:pPr>
        <w:pStyle w:val="ListParagraph"/>
        <w:numPr>
          <w:ilvl w:val="0"/>
          <w:numId w:val="30"/>
        </w:numPr>
      </w:pPr>
      <w:r>
        <w:t>Produce an algorithm for manual tracking of the fish in 2D videos.</w:t>
      </w:r>
    </w:p>
    <w:p w14:paraId="702F8E75" w14:textId="5430F03D" w:rsidR="00981E9A" w:rsidRDefault="00981E9A" w:rsidP="00981E9A">
      <w:pPr>
        <w:pStyle w:val="ListParagraph"/>
        <w:numPr>
          <w:ilvl w:val="0"/>
          <w:numId w:val="30"/>
        </w:numPr>
      </w:pPr>
      <w:r>
        <w:t>Produce an algorithm for an automated tracking of the fish in 2D videos.</w:t>
      </w:r>
    </w:p>
    <w:p w14:paraId="053164CA" w14:textId="497EF2FD" w:rsidR="00981E9A" w:rsidRDefault="00981E9A" w:rsidP="00981E9A">
      <w:pPr>
        <w:pStyle w:val="ListParagraph"/>
        <w:numPr>
          <w:ilvl w:val="0"/>
          <w:numId w:val="30"/>
        </w:numPr>
      </w:pPr>
      <w:r>
        <w:t>Produce multiple graphs from gathered data.</w:t>
      </w:r>
    </w:p>
    <w:p w14:paraId="263CA3DC" w14:textId="5B47621B" w:rsidR="00981E9A" w:rsidRPr="00981E9A" w:rsidRDefault="00981E9A" w:rsidP="00981E9A">
      <w:pPr>
        <w:pStyle w:val="ListParagraph"/>
        <w:numPr>
          <w:ilvl w:val="0"/>
          <w:numId w:val="30"/>
        </w:numPr>
      </w:pPr>
      <w:r>
        <w:t>Allow for storing collected data for possible future expansion of the project.</w:t>
      </w:r>
    </w:p>
    <w:p w14:paraId="532ECB76" w14:textId="6F50357D" w:rsidR="00D10308" w:rsidRDefault="00D10308" w:rsidP="00D10308">
      <w:pPr>
        <w:pStyle w:val="Heading2"/>
      </w:pPr>
      <w:bookmarkStart w:id="14" w:name="_Toc511660978"/>
      <w:r>
        <w:t>Deliverables</w:t>
      </w:r>
      <w:bookmarkEnd w:id="14"/>
    </w:p>
    <w:p w14:paraId="7320ED66" w14:textId="0375EF3E" w:rsidR="00981E9A" w:rsidRDefault="00981E9A" w:rsidP="00981E9A">
      <w:r>
        <w:t>The deliverables for this project include:</w:t>
      </w:r>
    </w:p>
    <w:p w14:paraId="5E67D14C" w14:textId="24743D42" w:rsidR="00981E9A" w:rsidRDefault="00981E9A" w:rsidP="00981E9A">
      <w:pPr>
        <w:pStyle w:val="ListParagraph"/>
        <w:numPr>
          <w:ilvl w:val="0"/>
          <w:numId w:val="29"/>
        </w:numPr>
      </w:pPr>
      <w:r>
        <w:t>The source code both for video tracking of the fish as well as for the analysis of collected data.</w:t>
      </w:r>
    </w:p>
    <w:p w14:paraId="35BADF46" w14:textId="6CBFD10E" w:rsidR="00981E9A" w:rsidRPr="00981E9A" w:rsidRDefault="00981E9A" w:rsidP="00981E9A">
      <w:pPr>
        <w:pStyle w:val="ListParagraph"/>
        <w:numPr>
          <w:ilvl w:val="0"/>
          <w:numId w:val="29"/>
        </w:numPr>
      </w:pPr>
      <w:r>
        <w:t xml:space="preserve">This project report that discusses the motivation, research, design and critical evaluation of the project. </w:t>
      </w:r>
    </w:p>
    <w:p w14:paraId="448EF634" w14:textId="6A4F17B0" w:rsidR="00D10308" w:rsidRDefault="00D10308" w:rsidP="00D10308">
      <w:pPr>
        <w:pStyle w:val="Heading2"/>
      </w:pPr>
      <w:bookmarkStart w:id="15" w:name="_Toc511660979"/>
      <w:r>
        <w:t>Methodology</w:t>
      </w:r>
      <w:bookmarkEnd w:id="15"/>
      <w:r w:rsidR="009C6554">
        <w:t xml:space="preserve"> </w:t>
      </w:r>
    </w:p>
    <w:p w14:paraId="10931201" w14:textId="77777777" w:rsidR="00833108" w:rsidRDefault="00E6535E" w:rsidP="00D43859">
      <w:r>
        <w:t>The</w:t>
      </w:r>
      <w:r w:rsidR="00E0497B">
        <w:t>re are many processes that can be used during the development of the project, both agile and classic methods such as Waterfall. The</w:t>
      </w:r>
      <w:r>
        <w:t xml:space="preserve"> methodology </w:t>
      </w:r>
      <w:r w:rsidR="00E0497B">
        <w:t>chosen for</w:t>
      </w:r>
      <w:r>
        <w:t xml:space="preserve"> this project </w:t>
      </w:r>
      <w:r w:rsidR="00E0497B">
        <w:t xml:space="preserve">was an agile approach: </w:t>
      </w:r>
      <w:r>
        <w:t>Scrum.</w:t>
      </w:r>
    </w:p>
    <w:p w14:paraId="4C88E200" w14:textId="65C1DD11" w:rsidR="00B21014" w:rsidRDefault="00E6535E" w:rsidP="00D43859">
      <w:r>
        <w:t xml:space="preserve"> The sprints for the project were one week long with </w:t>
      </w:r>
      <w:r w:rsidR="007730E2">
        <w:t>Sprint Planning</w:t>
      </w:r>
      <w:r>
        <w:t xml:space="preserve"> and Retrospective together with the tutor, Otar Akanyeti. During these the work done during the print was presented, reflected upon and new stories added to the current task board</w:t>
      </w:r>
      <w:r w:rsidR="00CA4F5E">
        <w:t xml:space="preserve">, the </w:t>
      </w:r>
      <w:r w:rsidR="001C29A8">
        <w:t>new sprint goal</w:t>
      </w:r>
      <w:r>
        <w:t>. The task board was created and updated every day or when necessary together with the Backlog</w:t>
      </w:r>
      <w:r w:rsidR="00245E69">
        <w:t xml:space="preserve"> with all the stories in it</w:t>
      </w:r>
      <w:r>
        <w:t xml:space="preserve">. </w:t>
      </w:r>
      <w:r w:rsidR="005E630A">
        <w:t xml:space="preserve">More details will be described in Chapter </w:t>
      </w:r>
      <w:r w:rsidR="009E6A83">
        <w:fldChar w:fldCharType="begin"/>
      </w:r>
      <w:r w:rsidR="009E6A83">
        <w:instrText xml:space="preserve"> REF _Ref511477967 \r \h </w:instrText>
      </w:r>
      <w:r w:rsidR="009E6A83">
        <w:fldChar w:fldCharType="separate"/>
      </w:r>
      <w:r w:rsidR="009E6A83">
        <w:t>4</w:t>
      </w:r>
      <w:r w:rsidR="009E6A83">
        <w:fldChar w:fldCharType="end"/>
      </w:r>
      <w:r w:rsidR="009E6A83">
        <w:t>.</w:t>
      </w:r>
    </w:p>
    <w:p w14:paraId="0DE6397F" w14:textId="22D772F1" w:rsidR="005E630A" w:rsidRPr="00D43859" w:rsidRDefault="00B21014" w:rsidP="005E630A">
      <w:r>
        <w:t xml:space="preserve">Daily sprint meetings were carried out by </w:t>
      </w:r>
      <w:r w:rsidR="00E6535E">
        <w:t xml:space="preserve">writing down what have </w:t>
      </w:r>
      <w:r w:rsidR="006831DD">
        <w:t xml:space="preserve">been </w:t>
      </w:r>
      <w:r w:rsidR="00E6535E">
        <w:t>accomplished and what ha</w:t>
      </w:r>
      <w:r w:rsidR="006831DD">
        <w:t>s</w:t>
      </w:r>
      <w:r w:rsidR="00E6535E">
        <w:t xml:space="preserve"> to </w:t>
      </w:r>
      <w:r w:rsidR="006831DD">
        <w:t xml:space="preserve">be done the following day </w:t>
      </w:r>
      <w:r w:rsidR="00E6535E">
        <w:t>a</w:t>
      </w:r>
      <w:r w:rsidR="006831DD">
        <w:t xml:space="preserve">s well as </w:t>
      </w:r>
      <w:r w:rsidR="00E6535E">
        <w:t>looking back at the one wr</w:t>
      </w:r>
      <w:r w:rsidR="006831DD">
        <w:t>itten</w:t>
      </w:r>
      <w:r w:rsidR="00E6535E">
        <w:t xml:space="preserve"> the day before. </w:t>
      </w:r>
    </w:p>
    <w:p w14:paraId="0115DDD7" w14:textId="302E1AD5" w:rsidR="004C12FA" w:rsidRDefault="001826CA" w:rsidP="004C12FA">
      <w:r>
        <w:rPr>
          <w:rFonts w:cs="Times New Roman"/>
          <w:lang w:val="en-US"/>
        </w:rPr>
        <w:lastRenderedPageBreak/>
        <w:t>Although Scrum is known to be used only for teams with a number of developers, I found that there is a number of people that use Scrum in their One-Person Operations</w:t>
      </w:r>
      <w:r w:rsidR="00C27067">
        <w:rPr>
          <w:rFonts w:cs="Times New Roman"/>
          <w:lang w:val="en-US"/>
        </w:rPr>
        <w:fldChar w:fldCharType="begin"/>
      </w:r>
      <w:r w:rsidR="00C27067">
        <w:rPr>
          <w:rFonts w:cs="Times New Roman"/>
          <w:lang w:val="en-US"/>
        </w:rPr>
        <w:instrText xml:space="preserve"> REF _Ref511482902 \r \h </w:instrText>
      </w:r>
      <w:r w:rsidR="00C27067">
        <w:rPr>
          <w:rFonts w:cs="Times New Roman"/>
          <w:lang w:val="en-US"/>
        </w:rPr>
      </w:r>
      <w:r w:rsidR="00C27067">
        <w:rPr>
          <w:rFonts w:cs="Times New Roman"/>
          <w:lang w:val="en-US"/>
        </w:rPr>
        <w:fldChar w:fldCharType="separate"/>
      </w:r>
      <w:r w:rsidR="00C27067">
        <w:rPr>
          <w:rFonts w:cs="Times New Roman"/>
          <w:lang w:val="en-US"/>
        </w:rPr>
        <w:t>[18]</w:t>
      </w:r>
      <w:r w:rsidR="00C27067">
        <w:rPr>
          <w:rFonts w:cs="Times New Roman"/>
          <w:lang w:val="en-US"/>
        </w:rPr>
        <w:fldChar w:fldCharType="end"/>
      </w:r>
      <w:r>
        <w:rPr>
          <w:rFonts w:cs="Times New Roman"/>
          <w:lang w:val="en-US"/>
        </w:rPr>
        <w:t xml:space="preserve">. </w:t>
      </w:r>
      <w:r>
        <w:t xml:space="preserve">Mike Cohn, founder of </w:t>
      </w:r>
      <w:r w:rsidRPr="001826CA">
        <w:t>Mountain Goat Software</w:t>
      </w:r>
      <w:r>
        <w:t xml:space="preserve"> shared his way of managing day to day work using scrum, in his recent </w:t>
      </w:r>
      <w:r w:rsidRPr="001826CA">
        <w:t>blog</w:t>
      </w:r>
      <w:r w:rsidR="00C27067">
        <w:fldChar w:fldCharType="begin"/>
      </w:r>
      <w:r w:rsidR="00C27067">
        <w:instrText xml:space="preserve"> REF _Ref511477878 \r \h </w:instrText>
      </w:r>
      <w:r w:rsidR="00C27067">
        <w:fldChar w:fldCharType="separate"/>
      </w:r>
      <w:r w:rsidR="00C27067">
        <w:t>[19]</w:t>
      </w:r>
      <w:r w:rsidR="00C27067">
        <w:fldChar w:fldCharType="end"/>
      </w:r>
      <w:r>
        <w:t xml:space="preserve">. </w:t>
      </w:r>
    </w:p>
    <w:p w14:paraId="247DBDD1" w14:textId="77777777" w:rsidR="005E630A" w:rsidRPr="00F673E9" w:rsidRDefault="005E630A" w:rsidP="004C12FA">
      <w:pPr>
        <w:rPr>
          <w:rFonts w:cs="Times New Roman"/>
          <w:lang w:val="en-US"/>
        </w:rPr>
      </w:pPr>
    </w:p>
    <w:p w14:paraId="3EEC3E3F" w14:textId="77777777" w:rsidR="004C12FA" w:rsidRPr="00F673E9" w:rsidRDefault="004C12FA" w:rsidP="004C12FA">
      <w:pPr>
        <w:rPr>
          <w:rFonts w:cs="Times New Roman"/>
        </w:rPr>
      </w:pPr>
    </w:p>
    <w:p w14:paraId="081CD91F" w14:textId="77777777" w:rsidR="001F35A4" w:rsidRPr="00F673E9" w:rsidRDefault="001B459E" w:rsidP="004C12FA">
      <w:pPr>
        <w:rPr>
          <w:rFonts w:eastAsiaTheme="majorEastAsia" w:cs="Times New Roman"/>
          <w:sz w:val="32"/>
          <w:szCs w:val="32"/>
        </w:rPr>
      </w:pPr>
      <w:r w:rsidRPr="00F673E9">
        <w:rPr>
          <w:rFonts w:cs="Times New Roman"/>
        </w:rPr>
        <w:br w:type="page"/>
      </w:r>
    </w:p>
    <w:p w14:paraId="2382DDE5" w14:textId="78D24C20" w:rsidR="000B745B" w:rsidRPr="000B745B" w:rsidRDefault="000B745B" w:rsidP="000B745B">
      <w:pPr>
        <w:pStyle w:val="NoIndent"/>
      </w:pPr>
      <w:bookmarkStart w:id="16" w:name="_Toc192777708"/>
      <w:bookmarkEnd w:id="7"/>
      <w:r>
        <w:rPr>
          <w:b/>
          <w:sz w:val="36"/>
          <w:szCs w:val="36"/>
        </w:rPr>
        <w:lastRenderedPageBreak/>
        <w:t>Chapter 2</w:t>
      </w:r>
      <w:r>
        <w:br/>
      </w:r>
    </w:p>
    <w:p w14:paraId="5A4FED3E" w14:textId="6B07D07C" w:rsidR="009727DC" w:rsidRDefault="009727DC" w:rsidP="003900C5">
      <w:pPr>
        <w:pStyle w:val="Heading1"/>
      </w:pPr>
      <w:bookmarkStart w:id="17" w:name="_Toc511660980"/>
      <w:r>
        <w:t>Research</w:t>
      </w:r>
      <w:bookmarkEnd w:id="17"/>
    </w:p>
    <w:p w14:paraId="25D615F7" w14:textId="77777777" w:rsidR="0022416C" w:rsidRPr="0022416C" w:rsidRDefault="0022416C" w:rsidP="0022416C"/>
    <w:p w14:paraId="6D234312" w14:textId="037824A7" w:rsidR="005B73BD" w:rsidRDefault="005B73BD" w:rsidP="00BD057F">
      <w:pPr>
        <w:ind w:firstLine="0"/>
      </w:pPr>
      <w:r>
        <w:t xml:space="preserve">This chapter </w:t>
      </w:r>
      <w:r w:rsidR="00862BFD">
        <w:t xml:space="preserve">discusses the experiments, relevant research </w:t>
      </w:r>
      <w:r w:rsidR="0012583B">
        <w:t>and technologies together with similar systems that already exists.</w:t>
      </w:r>
    </w:p>
    <w:p w14:paraId="3322C3BB" w14:textId="77777777" w:rsidR="00BD057F" w:rsidRPr="005B73BD" w:rsidRDefault="00BD057F" w:rsidP="00BD057F">
      <w:pPr>
        <w:ind w:firstLine="0"/>
      </w:pPr>
    </w:p>
    <w:p w14:paraId="797D036A" w14:textId="5F5CDA4E" w:rsidR="006174F8" w:rsidRDefault="009825A6" w:rsidP="006174F8">
      <w:pPr>
        <w:pStyle w:val="Heading2"/>
      </w:pPr>
      <w:bookmarkStart w:id="18" w:name="_Toc511660982"/>
      <w:r>
        <w:rPr>
          <w:noProof/>
        </w:rPr>
        <mc:AlternateContent>
          <mc:Choice Requires="wpg">
            <w:drawing>
              <wp:anchor distT="0" distB="0" distL="114300" distR="114300" simplePos="0" relativeHeight="251674624" behindDoc="0" locked="0" layoutInCell="1" allowOverlap="1" wp14:anchorId="082FD428" wp14:editId="495EA798">
                <wp:simplePos x="0" y="0"/>
                <wp:positionH relativeFrom="column">
                  <wp:posOffset>2977738</wp:posOffset>
                </wp:positionH>
                <wp:positionV relativeFrom="paragraph">
                  <wp:posOffset>263583</wp:posOffset>
                </wp:positionV>
                <wp:extent cx="2809875" cy="1802130"/>
                <wp:effectExtent l="0" t="0" r="9525" b="7620"/>
                <wp:wrapSquare wrapText="bothSides"/>
                <wp:docPr id="14" name="Group 14"/>
                <wp:cNvGraphicFramePr/>
                <a:graphic xmlns:a="http://schemas.openxmlformats.org/drawingml/2006/main">
                  <a:graphicData uri="http://schemas.microsoft.com/office/word/2010/wordprocessingGroup">
                    <wpg:wgp>
                      <wpg:cNvGrpSpPr/>
                      <wpg:grpSpPr>
                        <a:xfrm>
                          <a:off x="0" y="0"/>
                          <a:ext cx="2809875" cy="1802130"/>
                          <a:chOff x="0" y="0"/>
                          <a:chExt cx="2809875" cy="1802130"/>
                        </a:xfrm>
                      </wpg:grpSpPr>
                      <pic:pic xmlns:pic="http://schemas.openxmlformats.org/drawingml/2006/picture">
                        <pic:nvPicPr>
                          <pic:cNvPr id="17" name="Content Placeholder 16">
                            <a:extLst>
                              <a:ext uri="{FF2B5EF4-FFF2-40B4-BE49-F238E27FC236}">
                                <a16:creationId xmlns:a16="http://schemas.microsoft.com/office/drawing/2014/main" id="{AD67E8B3-3787-4FDD-A203-EB5C18E90E0C}"/>
                              </a:ext>
                            </a:extLst>
                          </pic:cNvPr>
                          <pic:cNvPicPr>
                            <a:picLocks noGrp="1" noChangeAspect="1"/>
                          </pic:cNvPicPr>
                        </pic:nvPicPr>
                        <pic:blipFill>
                          <a:blip r:embed="rId16"/>
                          <a:stretch>
                            <a:fillRect/>
                          </a:stretch>
                        </pic:blipFill>
                        <pic:spPr>
                          <a:xfrm>
                            <a:off x="0" y="0"/>
                            <a:ext cx="2809875" cy="1482725"/>
                          </a:xfrm>
                          <a:prstGeom prst="rect">
                            <a:avLst/>
                          </a:prstGeom>
                        </pic:spPr>
                      </pic:pic>
                      <wps:wsp>
                        <wps:cNvPr id="1" name="Text Box 1"/>
                        <wps:cNvSpPr txBox="1"/>
                        <wps:spPr>
                          <a:xfrm>
                            <a:off x="0" y="1543685"/>
                            <a:ext cx="2809875" cy="258445"/>
                          </a:xfrm>
                          <a:prstGeom prst="rect">
                            <a:avLst/>
                          </a:prstGeom>
                          <a:solidFill>
                            <a:prstClr val="white"/>
                          </a:solidFill>
                          <a:ln>
                            <a:noFill/>
                          </a:ln>
                        </wps:spPr>
                        <wps:txbx>
                          <w:txbxContent>
                            <w:p w14:paraId="179BD00B" w14:textId="30216B84" w:rsidR="00702D21" w:rsidRPr="001C2C24" w:rsidRDefault="00702D21" w:rsidP="009825A6">
                              <w:pPr>
                                <w:pStyle w:val="Caption"/>
                                <w:ind w:firstLine="0"/>
                                <w:rPr>
                                  <w:b/>
                                  <w:bCs/>
                                  <w:noProof/>
                                  <w:color w:val="auto"/>
                                </w:rPr>
                              </w:pPr>
                              <w:bookmarkStart w:id="19" w:name="_Toc512347540"/>
                              <w:r>
                                <w:t xml:space="preserve">Figure </w:t>
                              </w:r>
                              <w:fldSimple w:instr=" SEQ Figure \* ARABIC ">
                                <w:r>
                                  <w:rPr>
                                    <w:noProof/>
                                  </w:rPr>
                                  <w:t>1</w:t>
                                </w:r>
                              </w:fldSimple>
                              <w:r>
                                <w:t>. Screenshot of the video from the first experiment.</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2FD428" id="Group 14" o:spid="_x0000_s1026" style="position:absolute;left:0;text-align:left;margin-left:234.45pt;margin-top:20.75pt;width:221.25pt;height:141.9pt;z-index:251674624" coordsize="28098,18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">
                <v:shapetype id="_x0000_t202" coordsize="21600,21600" o:spt="202" path="m,l,21600r21600,l21600,xe">
                  <v:stroke joinstyle="miter"/>
                  <v:path gradientshapeok="t" o:connecttype="rect"/>
                </v:shapetype>
                <v:shape id="Text Box 1" o:spid="_x0000_s1028" type="#_x0000_t202" style="position:absolute;top:15436;width:2809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179BD00B" w14:textId="30216B84" w:rsidR="00702D21" w:rsidRPr="001C2C24" w:rsidRDefault="00702D21" w:rsidP="009825A6">
                        <w:pPr>
                          <w:pStyle w:val="Caption"/>
                          <w:ind w:firstLine="0"/>
                          <w:rPr>
                            <w:b/>
                            <w:bCs/>
                            <w:noProof/>
                            <w:color w:val="auto"/>
                          </w:rPr>
                        </w:pPr>
                        <w:bookmarkStart w:id="20" w:name="_Toc512347540"/>
                        <w:r>
                          <w:t xml:space="preserve">Figure </w:t>
                        </w:r>
                        <w:fldSimple w:instr=" SEQ Figure \* ARABIC ">
                          <w:r>
                            <w:rPr>
                              <w:noProof/>
                            </w:rPr>
                            <w:t>1</w:t>
                          </w:r>
                        </w:fldSimple>
                        <w:r>
                          <w:t>. Screenshot of the video from the first experiment.</w:t>
                        </w:r>
                        <w:bookmarkEnd w:id="20"/>
                      </w:p>
                    </w:txbxContent>
                  </v:textbox>
                </v:shape>
                <w10:wrap type="square"/>
              </v:group>
            </w:pict>
          </mc:Fallback>
        </mc:AlternateContent>
      </w:r>
      <w:r w:rsidR="006174F8" w:rsidRPr="00F673E9">
        <w:t>Experiments</w:t>
      </w:r>
      <w:bookmarkEnd w:id="18"/>
    </w:p>
    <w:p w14:paraId="196EA460" w14:textId="2E7EC7F2" w:rsidR="00061A7E" w:rsidRPr="00061A7E" w:rsidRDefault="00061A7E" w:rsidP="00061A7E">
      <w:pPr>
        <w:pStyle w:val="Heading3"/>
      </w:pPr>
      <w:r>
        <w:t xml:space="preserve"> </w:t>
      </w:r>
      <w:bookmarkStart w:id="21" w:name="_Toc511660983"/>
      <w:r>
        <w:t>Aim</w:t>
      </w:r>
      <w:bookmarkEnd w:id="21"/>
    </w:p>
    <w:p w14:paraId="4AD4F12C" w14:textId="38F3E978" w:rsidR="00061A7E" w:rsidRDefault="006174F8" w:rsidP="006174F8">
      <w:r>
        <w:t xml:space="preserve">The idea for the </w:t>
      </w:r>
      <w:r w:rsidR="007739CA">
        <w:t>whole project</w:t>
      </w:r>
      <w:r>
        <w:t xml:space="preserve"> came from experiments carried out by Dr Otar Ananyeti. He had been fascinated by collective learning of fish and decided to see how do they perform together and if they can associate a dipole with food. </w:t>
      </w:r>
    </w:p>
    <w:p w14:paraId="00506169" w14:textId="7DCE256C" w:rsidR="00F417D7" w:rsidRDefault="00F417D7" w:rsidP="00F417D7">
      <w:r w:rsidRPr="008B4E39">
        <w:t xml:space="preserve">In the trials fish were presented with a buzzer and after 10 seconds the food was dropped into </w:t>
      </w:r>
      <w:r>
        <w:t xml:space="preserve">the food </w:t>
      </w:r>
      <w:r w:rsidRPr="008B4E39">
        <w:t xml:space="preserve">ring. </w:t>
      </w:r>
    </w:p>
    <w:p w14:paraId="7468989A" w14:textId="4AE3E311" w:rsidR="00061A7E" w:rsidRDefault="000A2F3F" w:rsidP="00061A7E">
      <w:r>
        <w:rPr>
          <w:noProof/>
        </w:rPr>
        <mc:AlternateContent>
          <mc:Choice Requires="wpg">
            <w:drawing>
              <wp:anchor distT="0" distB="0" distL="114300" distR="114300" simplePos="0" relativeHeight="251677696" behindDoc="0" locked="0" layoutInCell="1" allowOverlap="1" wp14:anchorId="18783934" wp14:editId="16878381">
                <wp:simplePos x="0" y="0"/>
                <wp:positionH relativeFrom="column">
                  <wp:posOffset>2977738</wp:posOffset>
                </wp:positionH>
                <wp:positionV relativeFrom="paragraph">
                  <wp:posOffset>1112099</wp:posOffset>
                </wp:positionV>
                <wp:extent cx="2809875" cy="1957070"/>
                <wp:effectExtent l="0" t="0" r="9525" b="5080"/>
                <wp:wrapSquare wrapText="bothSides"/>
                <wp:docPr id="19" name="Group 19"/>
                <wp:cNvGraphicFramePr/>
                <a:graphic xmlns:a="http://schemas.openxmlformats.org/drawingml/2006/main">
                  <a:graphicData uri="http://schemas.microsoft.com/office/word/2010/wordprocessingGroup">
                    <wpg:wgp>
                      <wpg:cNvGrpSpPr/>
                      <wpg:grpSpPr>
                        <a:xfrm>
                          <a:off x="0" y="0"/>
                          <a:ext cx="2809875" cy="1957070"/>
                          <a:chOff x="0" y="0"/>
                          <a:chExt cx="2809875" cy="1957070"/>
                        </a:xfrm>
                      </wpg:grpSpPr>
                      <wpg:grpSp>
                        <wpg:cNvPr id="23" name="Group 22">
                          <a:extLst>
                            <a:ext uri="{FF2B5EF4-FFF2-40B4-BE49-F238E27FC236}">
                              <a16:creationId xmlns:a16="http://schemas.microsoft.com/office/drawing/2014/main" id="{7C6652F6-62D8-41EE-A9ED-4712AE882C62}"/>
                            </a:ext>
                          </a:extLst>
                        </wpg:cNvPr>
                        <wpg:cNvGrpSpPr/>
                        <wpg:grpSpPr>
                          <a:xfrm>
                            <a:off x="0" y="0"/>
                            <a:ext cx="2809875" cy="1504950"/>
                            <a:chOff x="0" y="0"/>
                            <a:chExt cx="4349855" cy="2274638"/>
                          </a:xfrm>
                        </wpg:grpSpPr>
                        <pic:pic xmlns:pic="http://schemas.openxmlformats.org/drawingml/2006/picture">
                          <pic:nvPicPr>
                            <pic:cNvPr id="2" name="Picture 2">
                              <a:extLst>
                                <a:ext uri="{FF2B5EF4-FFF2-40B4-BE49-F238E27FC236}">
                                  <a16:creationId xmlns:a16="http://schemas.microsoft.com/office/drawing/2014/main" id="{1AF37449-BE2A-4A96-8747-7CB0E9D68B3B}"/>
                                </a:ext>
                              </a:extLst>
                            </pic:cNvPr>
                            <pic:cNvPicPr>
                              <a:picLocks noChangeAspect="1"/>
                            </pic:cNvPicPr>
                          </pic:nvPicPr>
                          <pic:blipFill>
                            <a:blip r:embed="rId17"/>
                            <a:stretch>
                              <a:fillRect/>
                            </a:stretch>
                          </pic:blipFill>
                          <pic:spPr>
                            <a:xfrm>
                              <a:off x="0" y="0"/>
                              <a:ext cx="4349855" cy="2274638"/>
                            </a:xfrm>
                            <a:prstGeom prst="rect">
                              <a:avLst/>
                            </a:prstGeom>
                          </pic:spPr>
                        </pic:pic>
                        <wps:wsp>
                          <wps:cNvPr id="3" name="Oval 3">
                            <a:extLst>
                              <a:ext uri="{FF2B5EF4-FFF2-40B4-BE49-F238E27FC236}">
                                <a16:creationId xmlns:a16="http://schemas.microsoft.com/office/drawing/2014/main" id="{7528ADAB-6986-4739-AEBB-4CAA306DE8D3}"/>
                              </a:ext>
                            </a:extLst>
                          </wps:cNvPr>
                          <wps:cNvSpPr/>
                          <wps:spPr>
                            <a:xfrm>
                              <a:off x="3406599" y="228600"/>
                              <a:ext cx="685800" cy="685800"/>
                            </a:xfrm>
                            <a:prstGeom prst="ellipse">
                              <a:avLst/>
                            </a:prstGeom>
                            <a:noFill/>
                            <a:ln w="50800">
                              <a:solidFill>
                                <a:schemeClr val="accent1"/>
                              </a:solidFill>
                              <a:prstDash val="sysDash"/>
                            </a:ln>
                          </wps:spPr>
                          <wps:style>
                            <a:lnRef idx="2">
                              <a:schemeClr val="accent6"/>
                            </a:lnRef>
                            <a:fillRef idx="1">
                              <a:schemeClr val="lt1"/>
                            </a:fillRef>
                            <a:effectRef idx="0">
                              <a:schemeClr val="accent6"/>
                            </a:effectRef>
                            <a:fontRef idx="minor">
                              <a:schemeClr val="dk1"/>
                            </a:fontRef>
                          </wps:style>
                          <wps:bodyPr rtlCol="0" anchor="ctr"/>
                        </wps:wsp>
                        <wps:wsp>
                          <wps:cNvPr id="4" name="Straight Arrow Connector 4">
                            <a:extLst>
                              <a:ext uri="{FF2B5EF4-FFF2-40B4-BE49-F238E27FC236}">
                                <a16:creationId xmlns:a16="http://schemas.microsoft.com/office/drawing/2014/main" id="{D2449CDA-C452-4C7A-8173-9A307FE349E9}"/>
                              </a:ext>
                            </a:extLst>
                          </wps:cNvPr>
                          <wps:cNvCnPr>
                            <a:cxnSpLocks/>
                          </wps:cNvCnPr>
                          <wps:spPr>
                            <a:xfrm flipH="1">
                              <a:off x="3711399" y="674438"/>
                              <a:ext cx="1" cy="1255607"/>
                            </a:xfrm>
                            <a:prstGeom prst="straightConnector1">
                              <a:avLst/>
                            </a:prstGeom>
                            <a:ln w="79375">
                              <a:solidFill>
                                <a:srgbClr val="C00000"/>
                              </a:solidFill>
                              <a:headEnd type="none" w="med" len="med"/>
                              <a:tailEnd type="arrow" w="med" len="med"/>
                            </a:ln>
                          </wps:spPr>
                          <wps:style>
                            <a:lnRef idx="3">
                              <a:schemeClr val="accent2"/>
                            </a:lnRef>
                            <a:fillRef idx="0">
                              <a:schemeClr val="accent2"/>
                            </a:fillRef>
                            <a:effectRef idx="2">
                              <a:schemeClr val="accent2"/>
                            </a:effectRef>
                            <a:fontRef idx="minor">
                              <a:schemeClr val="tx1"/>
                            </a:fontRef>
                          </wps:style>
                          <wps:bodyPr/>
                        </wps:wsp>
                      </wpg:grpSp>
                      <wps:wsp>
                        <wps:cNvPr id="18" name="Text Box 18"/>
                        <wps:cNvSpPr txBox="1"/>
                        <wps:spPr>
                          <a:xfrm>
                            <a:off x="0" y="1567180"/>
                            <a:ext cx="2809875" cy="389890"/>
                          </a:xfrm>
                          <a:prstGeom prst="rect">
                            <a:avLst/>
                          </a:prstGeom>
                          <a:solidFill>
                            <a:prstClr val="white"/>
                          </a:solidFill>
                          <a:ln>
                            <a:noFill/>
                          </a:ln>
                        </wps:spPr>
                        <wps:txbx>
                          <w:txbxContent>
                            <w:p w14:paraId="7CC64BBA" w14:textId="6BFDAA1B" w:rsidR="00702D21" w:rsidRPr="00C61BA7" w:rsidRDefault="00702D21" w:rsidP="00481D64">
                              <w:pPr>
                                <w:pStyle w:val="Caption"/>
                                <w:ind w:firstLine="0"/>
                                <w:rPr>
                                  <w:noProof/>
                                  <w:szCs w:val="24"/>
                                </w:rPr>
                              </w:pPr>
                              <w:bookmarkStart w:id="22" w:name="_Ref511463871"/>
                              <w:bookmarkStart w:id="23" w:name="_Toc512347541"/>
                              <w:r>
                                <w:t xml:space="preserve">Figure </w:t>
                              </w:r>
                              <w:fldSimple w:instr=" SEQ Figure \* ARABIC ">
                                <w:r>
                                  <w:rPr>
                                    <w:noProof/>
                                  </w:rPr>
                                  <w:t>2</w:t>
                                </w:r>
                              </w:fldSimple>
                              <w:bookmarkEnd w:id="22"/>
                              <w:r>
                                <w:t xml:space="preserve">. </w:t>
                              </w:r>
                              <w:r w:rsidRPr="007B7634">
                                <w:t>Screenshot of the video from second experiment with ring displacement shown</w:t>
                              </w:r>
                              <w:r>
                                <w:t>.</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783934" id="Group 19" o:spid="_x0000_s1029" style="position:absolute;left:0;text-align:left;margin-left:234.45pt;margin-top:87.55pt;width:221.25pt;height:154.1pt;z-index:251677696" coordsize="28098,19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">
                <v:group id="Group 22" o:spid="_x0000_s1030" style="position:absolute;width:28098;height:15049" coordsize="43498,22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1" type="#_x0000_t75" style="position:absolute;width:43498;height:22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">
                    <v:imagedata r:id="rId18" o:title=""/>
                  </v:shape>
                  <v:oval id="Oval 3" o:spid="_x0000_s1032" style="position:absolute;left:34065;top:2286;width:6858;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" filled="f" strokecolor="#4f81bd [3204]" strokeweight="4pt">
                    <v:stroke dashstyle="3 1"/>
                  </v:oval>
                  <v:shapetype id="_x0000_t32" coordsize="21600,21600" o:spt="32" o:oned="t" path="m,l21600,21600e" filled="f">
                    <v:path arrowok="t" fillok="f" o:connecttype="none"/>
                    <o:lock v:ext="edit" shapetype="t"/>
                  </v:shapetype>
                  <v:shape id="Straight Arrow Connector 4" o:spid="_x0000_s1033" type="#_x0000_t32" style="position:absolute;left:37113;top:6744;width:1;height:1255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" strokecolor="#c00000" strokeweight="6.25pt">
                    <v:stroke endarrow="open"/>
                    <v:shadow on="t" color="black" opacity="22937f" origin=",.5" offset="0,.63889mm"/>
                    <o:lock v:ext="edit" shapetype="f"/>
                  </v:shape>
                </v:group>
                <v:shape id="Text Box 18" o:spid="_x0000_s1034" type="#_x0000_t202" style="position:absolute;top:15671;width:2809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7CC64BBA" w14:textId="6BFDAA1B" w:rsidR="00702D21" w:rsidRPr="00C61BA7" w:rsidRDefault="00702D21" w:rsidP="00481D64">
                        <w:pPr>
                          <w:pStyle w:val="Caption"/>
                          <w:ind w:firstLine="0"/>
                          <w:rPr>
                            <w:noProof/>
                            <w:szCs w:val="24"/>
                          </w:rPr>
                        </w:pPr>
                        <w:bookmarkStart w:id="24" w:name="_Ref511463871"/>
                        <w:bookmarkStart w:id="25" w:name="_Toc512347541"/>
                        <w:r>
                          <w:t xml:space="preserve">Figure </w:t>
                        </w:r>
                        <w:fldSimple w:instr=" SEQ Figure \* ARABIC ">
                          <w:r>
                            <w:rPr>
                              <w:noProof/>
                            </w:rPr>
                            <w:t>2</w:t>
                          </w:r>
                        </w:fldSimple>
                        <w:bookmarkEnd w:id="24"/>
                        <w:r>
                          <w:t xml:space="preserve">. </w:t>
                        </w:r>
                        <w:r w:rsidRPr="007B7634">
                          <w:t>Screenshot of the video from second experiment with ring displacement shown</w:t>
                        </w:r>
                        <w:r>
                          <w:t>.</w:t>
                        </w:r>
                        <w:bookmarkEnd w:id="25"/>
                      </w:p>
                    </w:txbxContent>
                  </v:textbox>
                </v:shape>
                <w10:wrap type="square"/>
              </v:group>
            </w:pict>
          </mc:Fallback>
        </mc:AlternateContent>
      </w:r>
      <w:r w:rsidR="00061A7E">
        <w:t>The experiments were inspired by Pavlov’s Dogs. Ivan Pavlov was a Russian physiologist working on digestive processes. During his study on dogs, he noticed that when an assistant entered the room, his subjects would start to salivate. This process is now known as classical conditioning – a learning process that occurs though associations between an environmental stimulus and a naturally occurring stimulus.</w:t>
      </w:r>
      <w:r w:rsidR="00BC13CF">
        <w:t xml:space="preserve"> </w:t>
      </w:r>
      <w:r w:rsidR="00C27067">
        <w:fldChar w:fldCharType="begin"/>
      </w:r>
      <w:r w:rsidR="00C27067">
        <w:instrText xml:space="preserve"> REF _Ref511482938 \r \h </w:instrText>
      </w:r>
      <w:r w:rsidR="00C27067">
        <w:fldChar w:fldCharType="separate"/>
      </w:r>
      <w:r w:rsidR="00C27067">
        <w:t>[11]</w:t>
      </w:r>
      <w:r w:rsidR="00C27067">
        <w:fldChar w:fldCharType="end"/>
      </w:r>
    </w:p>
    <w:p w14:paraId="6BB3422E" w14:textId="324C610C" w:rsidR="00061A7E" w:rsidRDefault="00061A7E" w:rsidP="00061A7E">
      <w:r>
        <w:t>The difference between the work that Pavlov carried out was that he was teaching the dogs individually, while Dr Akanyeti taught the fish at the same time.</w:t>
      </w:r>
    </w:p>
    <w:p w14:paraId="0A6868F3" w14:textId="77777777" w:rsidR="00061A7E" w:rsidRDefault="00061A7E" w:rsidP="006174F8"/>
    <w:p w14:paraId="67F9B753" w14:textId="781DC0B4" w:rsidR="00061A7E" w:rsidRDefault="00061A7E" w:rsidP="00061A7E">
      <w:pPr>
        <w:pStyle w:val="Heading3"/>
      </w:pPr>
      <w:r>
        <w:t xml:space="preserve"> </w:t>
      </w:r>
      <w:bookmarkStart w:id="26" w:name="_Toc511660984"/>
      <w:r>
        <w:t>Execution</w:t>
      </w:r>
      <w:bookmarkEnd w:id="26"/>
    </w:p>
    <w:p w14:paraId="22E97B49" w14:textId="4304EDA3" w:rsidR="00061A7E" w:rsidRDefault="006174F8" w:rsidP="006174F8">
      <w:r w:rsidRPr="008B4E39">
        <w:t>The experiment involved 24 zebra</w:t>
      </w:r>
      <w:r>
        <w:t xml:space="preserve"> fish(See Fig. 1)</w:t>
      </w:r>
      <w:r w:rsidR="00061A7E">
        <w:t xml:space="preserve"> in a </w:t>
      </w:r>
      <w:r w:rsidR="00061A7E" w:rsidRPr="00061A7E">
        <w:t>37,85</w:t>
      </w:r>
      <w:r w:rsidR="00061A7E">
        <w:t xml:space="preserve"> litre (10 gallon) tank</w:t>
      </w:r>
      <w:r w:rsidRPr="008B4E39">
        <w:t>.</w:t>
      </w:r>
      <w:r w:rsidR="00061A7E">
        <w:t xml:space="preserve"> There were 3 experiments, each had a 5 week training period for the fish. </w:t>
      </w:r>
      <w:r w:rsidRPr="008B4E39">
        <w:t xml:space="preserve"> </w:t>
      </w:r>
    </w:p>
    <w:p w14:paraId="2F1D5EA2" w14:textId="77A22665" w:rsidR="00572A9A" w:rsidRDefault="00572A9A" w:rsidP="006174F8">
      <w:r>
        <w:t>After first 5 weeks of experiment with good results, the placement of the food ring was changed (see</w:t>
      </w:r>
      <w:r w:rsidR="000A2F3F">
        <w:t xml:space="preserve"> </w:t>
      </w:r>
      <w:r w:rsidR="000A2F3F">
        <w:fldChar w:fldCharType="begin"/>
      </w:r>
      <w:r w:rsidR="000A2F3F">
        <w:instrText xml:space="preserve"> REF _Ref511463871 \h </w:instrText>
      </w:r>
      <w:r w:rsidR="000A2F3F">
        <w:fldChar w:fldCharType="separate"/>
      </w:r>
      <w:r w:rsidR="000A2F3F">
        <w:t xml:space="preserve">Figure </w:t>
      </w:r>
      <w:r w:rsidR="000A2F3F">
        <w:rPr>
          <w:noProof/>
        </w:rPr>
        <w:t>2</w:t>
      </w:r>
      <w:r w:rsidR="000A2F3F">
        <w:fldChar w:fldCharType="end"/>
      </w:r>
      <w:r>
        <w:t>)</w:t>
      </w:r>
      <w:r w:rsidR="00CB10B2">
        <w:t xml:space="preserve"> for the second experiment</w:t>
      </w:r>
      <w:r w:rsidR="00DD4CE7">
        <w:t xml:space="preserve"> that lasted another 5 weeks</w:t>
      </w:r>
      <w:r w:rsidR="00CB10B2">
        <w:t>. After successful execution, the placement was changed once more for the final, third experiment</w:t>
      </w:r>
      <w:r w:rsidR="00DD4CE7">
        <w:t xml:space="preserve"> lasting the same amount of time</w:t>
      </w:r>
      <w:r w:rsidR="00CB10B2">
        <w:t xml:space="preserve">. </w:t>
      </w:r>
    </w:p>
    <w:p w14:paraId="5EE5A6DD" w14:textId="15FEFCBC" w:rsidR="00061A7E" w:rsidRDefault="00061A7E" w:rsidP="00061A7E">
      <w:pPr>
        <w:pStyle w:val="Heading3"/>
      </w:pPr>
      <w:r>
        <w:t xml:space="preserve"> </w:t>
      </w:r>
      <w:bookmarkStart w:id="27" w:name="_Toc511660985"/>
      <w:r>
        <w:t>Data collection</w:t>
      </w:r>
      <w:bookmarkEnd w:id="27"/>
    </w:p>
    <w:p w14:paraId="3AD5BF63" w14:textId="77A64F7B" w:rsidR="00B4748E" w:rsidRDefault="00061A7E" w:rsidP="00061A7E">
      <w:r>
        <w:t>The fish</w:t>
      </w:r>
      <w:r w:rsidR="006174F8" w:rsidRPr="008B4E39">
        <w:t xml:space="preserve"> were recorded from the bottom</w:t>
      </w:r>
      <w:r w:rsidR="006174F8">
        <w:t xml:space="preserve"> of the tank</w:t>
      </w:r>
      <w:r w:rsidR="006174F8" w:rsidRPr="008B4E39">
        <w:t xml:space="preserve"> using a GoPro camera.</w:t>
      </w:r>
      <w:r>
        <w:t xml:space="preserve"> The camera had a wide lens to capture the whole tank but created a fisheye effect. </w:t>
      </w:r>
      <w:r w:rsidR="00B4748E">
        <w:t>Fisheye is a visual distortion intended to create a wide usually hemispherical image. It uses special mapping which gives images non-rectilinear appearance</w:t>
      </w:r>
      <w:r w:rsidR="00084AA8">
        <w:t xml:space="preserve">. </w:t>
      </w:r>
      <w:r w:rsidR="00137312">
        <w:fldChar w:fldCharType="begin"/>
      </w:r>
      <w:r w:rsidR="00137312">
        <w:instrText xml:space="preserve"> REF _Ref511471007 \r \h </w:instrText>
      </w:r>
      <w:r w:rsidR="00137312">
        <w:fldChar w:fldCharType="separate"/>
      </w:r>
      <w:r w:rsidR="00182B7F">
        <w:t>[3]</w:t>
      </w:r>
      <w:r w:rsidR="00137312">
        <w:fldChar w:fldCharType="end"/>
      </w:r>
    </w:p>
    <w:p w14:paraId="7E865B67" w14:textId="17F55BF7" w:rsidR="006174F8" w:rsidRDefault="00061A7E" w:rsidP="00061A7E">
      <w:r>
        <w:t>The fish were recorded twice a day during their feeding time. Each of the videos</w:t>
      </w:r>
      <w:r w:rsidR="008D4A0A">
        <w:t xml:space="preserve"> is at least 10 minutes long to capture 5 minutes before and after the feeding. </w:t>
      </w:r>
      <w:r>
        <w:t xml:space="preserve"> </w:t>
      </w:r>
    </w:p>
    <w:p w14:paraId="6E4B434E" w14:textId="77777777" w:rsidR="006174F8" w:rsidRPr="006174F8" w:rsidRDefault="006174F8" w:rsidP="006174F8"/>
    <w:p w14:paraId="4E8630F5" w14:textId="788FF988" w:rsidR="00860EBF" w:rsidRDefault="00860EBF" w:rsidP="00860EBF">
      <w:pPr>
        <w:pStyle w:val="Heading2"/>
      </w:pPr>
      <w:bookmarkStart w:id="28" w:name="_Toc511660986"/>
      <w:r w:rsidRPr="00F673E9">
        <w:t>Research Questions</w:t>
      </w:r>
      <w:bookmarkEnd w:id="28"/>
      <w:r w:rsidRPr="00F673E9">
        <w:t xml:space="preserve"> </w:t>
      </w:r>
    </w:p>
    <w:p w14:paraId="0D11033E" w14:textId="77777777" w:rsidR="00860EBF" w:rsidRPr="001B2519" w:rsidRDefault="00860EBF" w:rsidP="00860EBF">
      <w:r>
        <w:t xml:space="preserve">There are a lot of questions these experiments have risen. Given more time, I would love to try to expand my research and try to focus on them and answer all of the questions listed below. </w:t>
      </w:r>
    </w:p>
    <w:p w14:paraId="60B62C00" w14:textId="6630881B" w:rsidR="00860EBF" w:rsidRDefault="000578B4" w:rsidP="00860EBF">
      <w:pPr>
        <w:pStyle w:val="Heading3"/>
      </w:pPr>
      <w:r>
        <w:lastRenderedPageBreak/>
        <w:t xml:space="preserve"> </w:t>
      </w:r>
      <w:bookmarkStart w:id="29" w:name="_Toc511660987"/>
      <w:r w:rsidR="00860EBF" w:rsidRPr="00F673E9">
        <w:t>How does learning progress overtime?</w:t>
      </w:r>
      <w:bookmarkEnd w:id="29"/>
    </w:p>
    <w:p w14:paraId="47C2EAF8" w14:textId="77777777" w:rsidR="00860EBF" w:rsidRDefault="00860EBF" w:rsidP="00860EBF">
      <w:r>
        <w:t xml:space="preserve">Looking at the experiments carried out, at first glance it may look simple. But when you actually look into it, you realise how complex it actually is. </w:t>
      </w:r>
    </w:p>
    <w:p w14:paraId="1BBD064F" w14:textId="77777777" w:rsidR="00860EBF" w:rsidRDefault="00860EBF" w:rsidP="00860EBF">
      <w:r>
        <w:t xml:space="preserve">There are multiple levels of learning. Fish need to find the location of the food source, they also need to find the buzzer. After that they need to associate the buzzer with food, learn that it is an alert that food is going to arrive. And additionally learn that they have to wait 10 seconds after the buzzer starts before the food is actually released. </w:t>
      </w:r>
    </w:p>
    <w:p w14:paraId="3DA7D2DA" w14:textId="77777777" w:rsidR="00860EBF" w:rsidRDefault="00860EBF" w:rsidP="00860EBF">
      <w:r>
        <w:t xml:space="preserve">One more layer is that they need to learn that they are not going to be fed until the next trial after few hours. Maybe they have a short term memory and will remember that they just ate in that location so they will stay around the food source long after the food is already dropped and eaten. </w:t>
      </w:r>
    </w:p>
    <w:p w14:paraId="6A50B9FA" w14:textId="77777777" w:rsidR="00860EBF" w:rsidRPr="00CD3E4E" w:rsidRDefault="00860EBF" w:rsidP="00860EBF"/>
    <w:p w14:paraId="35FBA248" w14:textId="5B646037" w:rsidR="00860EBF" w:rsidRDefault="000578B4" w:rsidP="00860EBF">
      <w:pPr>
        <w:pStyle w:val="Heading3"/>
      </w:pPr>
      <w:r>
        <w:t xml:space="preserve"> </w:t>
      </w:r>
      <w:bookmarkStart w:id="30" w:name="_Toc511660988"/>
      <w:r w:rsidR="00860EBF" w:rsidRPr="00F673E9">
        <w:t>How can previous experience improve learning time?</w:t>
      </w:r>
      <w:bookmarkEnd w:id="30"/>
    </w:p>
    <w:p w14:paraId="118D84AB" w14:textId="77777777" w:rsidR="00860EBF" w:rsidRPr="009A7D73" w:rsidRDefault="00860EBF" w:rsidP="00860EBF">
      <w:r>
        <w:t xml:space="preserve">As said before, the placement of the food ring was changed in second and third experiments. This may raise a question if previously taught fish will be able to go to the new location much faster than in the first experiment. There is also a question if the fish are associating food with the food ring or maybe the location in the tank. </w:t>
      </w:r>
    </w:p>
    <w:p w14:paraId="7D2745CC" w14:textId="2CB673CC" w:rsidR="00860EBF" w:rsidRDefault="000578B4" w:rsidP="00860EBF">
      <w:pPr>
        <w:pStyle w:val="Heading3"/>
      </w:pPr>
      <w:r>
        <w:t xml:space="preserve"> </w:t>
      </w:r>
      <w:bookmarkStart w:id="31" w:name="_Toc511660989"/>
      <w:r w:rsidR="00860EBF" w:rsidRPr="00F673E9">
        <w:t xml:space="preserve">Can we quantify interactions </w:t>
      </w:r>
      <w:r w:rsidR="00860EBF">
        <w:t>among</w:t>
      </w:r>
      <w:r w:rsidR="00860EBF" w:rsidRPr="00F673E9">
        <w:t xml:space="preserve"> fish while all the learning is happening?</w:t>
      </w:r>
      <w:bookmarkEnd w:id="31"/>
    </w:p>
    <w:p w14:paraId="66AD8D5B" w14:textId="77777777" w:rsidR="00860EBF" w:rsidRPr="002228F9" w:rsidRDefault="00860EBF" w:rsidP="00860EBF">
      <w:r>
        <w:t xml:space="preserve">An initial assumption from looking at the videos is that all of the group members associate the buzzer with food. But alternative, more possible hypothesis is that some fish learn the correct association and some acquire knowledge to follow the other fish that actually make the association. </w:t>
      </w:r>
    </w:p>
    <w:p w14:paraId="2B14CBC7" w14:textId="77777777" w:rsidR="00860EBF" w:rsidRPr="00F673E9" w:rsidRDefault="00860EBF" w:rsidP="00860EBF">
      <w:pPr>
        <w:jc w:val="both"/>
        <w:rPr>
          <w:rFonts w:cs="Times New Roman"/>
          <w:lang w:val="en-US"/>
        </w:rPr>
      </w:pPr>
      <w:r w:rsidRPr="00F673E9">
        <w:rPr>
          <w:rFonts w:cs="Times New Roman"/>
          <w:lang w:val="en-US"/>
        </w:rPr>
        <w:t>.</w:t>
      </w:r>
    </w:p>
    <w:p w14:paraId="2C7DF6BA" w14:textId="77777777" w:rsidR="00A41F27" w:rsidRDefault="00A41F27">
      <w:pPr>
        <w:ind w:firstLine="0"/>
        <w:rPr>
          <w:rFonts w:eastAsiaTheme="majorEastAsia" w:cstheme="majorBidi"/>
          <w:b/>
          <w:bCs/>
          <w:sz w:val="26"/>
          <w:szCs w:val="26"/>
        </w:rPr>
      </w:pPr>
      <w:r>
        <w:br w:type="page"/>
      </w:r>
    </w:p>
    <w:p w14:paraId="4032EE16" w14:textId="225831DF" w:rsidR="006E7562" w:rsidRDefault="006E7562" w:rsidP="006E7562">
      <w:pPr>
        <w:pStyle w:val="Heading2"/>
      </w:pPr>
      <w:bookmarkStart w:id="32" w:name="_Toc511660990"/>
      <w:r>
        <w:lastRenderedPageBreak/>
        <w:t xml:space="preserve">Similar </w:t>
      </w:r>
      <w:r w:rsidR="006174F8">
        <w:t>systems</w:t>
      </w:r>
      <w:bookmarkEnd w:id="32"/>
      <w:r>
        <w:t xml:space="preserve"> </w:t>
      </w:r>
    </w:p>
    <w:p w14:paraId="66874B0F" w14:textId="573DD12D" w:rsidR="00C85AE0" w:rsidRDefault="00D87236" w:rsidP="00C85AE0">
      <w:pPr>
        <w:pStyle w:val="Heading3"/>
      </w:pPr>
      <w:r>
        <w:t xml:space="preserve"> </w:t>
      </w:r>
      <w:bookmarkStart w:id="33" w:name="_Toc511660991"/>
      <w:r>
        <w:t>ID Tracker</w:t>
      </w:r>
      <w:bookmarkEnd w:id="33"/>
    </w:p>
    <w:p w14:paraId="798E875B" w14:textId="6F710C07" w:rsidR="00D87236" w:rsidRDefault="00250B73" w:rsidP="00D87236">
      <w:r>
        <w:t xml:space="preserve">It is a video tracking software that keeps models of object to identify and track them throughout the frames of the whole video. </w:t>
      </w:r>
    </w:p>
    <w:p w14:paraId="5EE76DFD" w14:textId="331B95A8" w:rsidR="00E9113C" w:rsidRDefault="00E9113C" w:rsidP="00D87236">
      <w:r>
        <w:t xml:space="preserve">It requires Matlab Compiler Runtime 8.3 to run and runs on Windows 7 and XP. </w:t>
      </w:r>
    </w:p>
    <w:p w14:paraId="44492027" w14:textId="16451B05" w:rsidR="00E9113C" w:rsidRDefault="00E9113C" w:rsidP="00D87236">
      <w:r>
        <w:t xml:space="preserve">It uses background subtraction, thus it requires static background. It also works best if it is uniform with a colour that gives big contrast with animals. </w:t>
      </w:r>
      <w:r w:rsidR="008220F1">
        <w:t>A multitracking algorithm that extracts a characteristic fingerprint from each animal in a video recording of a group. IdTracker then uses these fingerprints to identify every individual throughout the video. Tracking by identification prevents propagation of errors, and the correct identities can be maintained indefinitely.</w:t>
      </w:r>
    </w:p>
    <w:p w14:paraId="742A3999" w14:textId="04AB914E" w:rsidR="00A20A53" w:rsidRDefault="000E7395" w:rsidP="00D87236">
      <w:r>
        <w:t>It was impossible to run the program on computer that was being used by the developer due to it crashing mid-way through</w:t>
      </w:r>
      <w:r w:rsidR="004254A9">
        <w:t xml:space="preserve">. </w:t>
      </w:r>
      <w:r>
        <w:t>The cause of the problem was unfortunately not found</w:t>
      </w:r>
      <w:r w:rsidR="004254A9">
        <w:t xml:space="preserve"> but after some research, most probable reason is that </w:t>
      </w:r>
      <w:r>
        <w:t xml:space="preserve">the </w:t>
      </w:r>
      <w:r w:rsidR="004254A9">
        <w:t>computer was</w:t>
      </w:r>
      <w:r w:rsidR="00A20A53">
        <w:t xml:space="preserve"> too slow and </w:t>
      </w:r>
      <w:r w:rsidR="004254A9">
        <w:t xml:space="preserve">it </w:t>
      </w:r>
      <w:r w:rsidR="00A20A53">
        <w:t>crash</w:t>
      </w:r>
      <w:r w:rsidR="004254A9">
        <w:t>ed</w:t>
      </w:r>
      <w:r w:rsidR="00A20A53">
        <w:t xml:space="preserve"> while doing the process of segmentation. </w:t>
      </w:r>
    </w:p>
    <w:p w14:paraId="1139B527" w14:textId="77777777" w:rsidR="00A41F27" w:rsidRDefault="00A41F27" w:rsidP="00D87236"/>
    <w:p w14:paraId="6D668D54" w14:textId="77777777" w:rsidR="009B05F4" w:rsidRDefault="00E9113C" w:rsidP="009B05F4">
      <w:pPr>
        <w:keepNext/>
      </w:pPr>
      <w:r>
        <w:rPr>
          <w:noProof/>
        </w:rPr>
        <w:drawing>
          <wp:inline distT="0" distB="0" distL="0" distR="0" wp14:anchorId="42F2F1E0" wp14:editId="321C3EDA">
            <wp:extent cx="5270500" cy="305244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3052445"/>
                    </a:xfrm>
                    <a:prstGeom prst="rect">
                      <a:avLst/>
                    </a:prstGeom>
                  </pic:spPr>
                </pic:pic>
              </a:graphicData>
            </a:graphic>
          </wp:inline>
        </w:drawing>
      </w:r>
    </w:p>
    <w:p w14:paraId="52AAA100" w14:textId="253CA432" w:rsidR="00E9113C" w:rsidRDefault="009B05F4" w:rsidP="009B05F4">
      <w:pPr>
        <w:pStyle w:val="Caption"/>
      </w:pPr>
      <w:bookmarkStart w:id="34" w:name="_Toc512347542"/>
      <w:r>
        <w:t xml:space="preserve">Figure </w:t>
      </w:r>
      <w:fldSimple w:instr=" SEQ Figure \* ARABIC ">
        <w:r w:rsidR="002D2326">
          <w:rPr>
            <w:noProof/>
          </w:rPr>
          <w:t>3</w:t>
        </w:r>
      </w:fldSimple>
      <w:r>
        <w:t>. Screenshot of idTracker taken from</w:t>
      </w:r>
      <w:r w:rsidR="00A26805">
        <w:t xml:space="preserve"> video on authors website</w:t>
      </w:r>
      <w:r w:rsidR="001357E6">
        <w:t xml:space="preserve"> </w:t>
      </w:r>
      <w:r w:rsidR="001357E6">
        <w:fldChar w:fldCharType="begin"/>
      </w:r>
      <w:r w:rsidR="001357E6">
        <w:instrText xml:space="preserve"> REF _Ref511492406 \r \h </w:instrText>
      </w:r>
      <w:r w:rsidR="001357E6">
        <w:fldChar w:fldCharType="separate"/>
      </w:r>
      <w:r w:rsidR="001357E6">
        <w:t>[23]</w:t>
      </w:r>
      <w:bookmarkEnd w:id="34"/>
      <w:r w:rsidR="001357E6">
        <w:fldChar w:fldCharType="end"/>
      </w:r>
      <w:r>
        <w:t xml:space="preserve"> </w:t>
      </w:r>
    </w:p>
    <w:p w14:paraId="27ED0DFD" w14:textId="77777777" w:rsidR="00A41F27" w:rsidRPr="00A41F27" w:rsidRDefault="00A41F27" w:rsidP="00A41F27"/>
    <w:p w14:paraId="0963295F" w14:textId="21FB58A1" w:rsidR="00D87236" w:rsidRDefault="00D87236" w:rsidP="00D87236">
      <w:pPr>
        <w:pStyle w:val="Heading3"/>
      </w:pPr>
      <w:r>
        <w:t xml:space="preserve"> </w:t>
      </w:r>
      <w:bookmarkStart w:id="35" w:name="_Toc511660992"/>
      <w:r>
        <w:t>Zoo Tracer</w:t>
      </w:r>
      <w:bookmarkEnd w:id="35"/>
    </w:p>
    <w:p w14:paraId="4283D448" w14:textId="1BA77C05" w:rsidR="00FA1AAF" w:rsidRDefault="00FA1AAF" w:rsidP="00FA1AAF">
      <w:commentRangeStart w:id="36"/>
      <w:r>
        <w:t xml:space="preserve">Zootracer </w:t>
      </w:r>
      <w:commentRangeEnd w:id="36"/>
      <w:r w:rsidR="009A6ACD">
        <w:rPr>
          <w:rStyle w:val="CommentReference"/>
        </w:rPr>
        <w:commentReference w:id="36"/>
      </w:r>
      <w:r>
        <w:t>is software developed at Microsoft Research</w:t>
      </w:r>
      <w:r w:rsidR="00E335CF">
        <w:t xml:space="preserve"> </w:t>
      </w:r>
      <w:r w:rsidR="00003E93">
        <w:fldChar w:fldCharType="begin"/>
      </w:r>
      <w:r w:rsidR="00003E93">
        <w:instrText xml:space="preserve"> REF _Ref511491865 \r \h </w:instrText>
      </w:r>
      <w:r w:rsidR="00003E93">
        <w:fldChar w:fldCharType="separate"/>
      </w:r>
      <w:r w:rsidR="00003E93">
        <w:t>[22]</w:t>
      </w:r>
      <w:r w:rsidR="00003E93">
        <w:fldChar w:fldCharType="end"/>
      </w:r>
      <w:r>
        <w:t xml:space="preserve">, capable of accurately tracking multiple, unmarked, interacting individuals in arbitrary video footage. </w:t>
      </w:r>
      <w:r w:rsidR="00E335CF">
        <w:t xml:space="preserve">It implements an interactive algorithm from paper </w:t>
      </w:r>
      <w:r w:rsidR="00E335CF">
        <w:fldChar w:fldCharType="begin"/>
      </w:r>
      <w:r w:rsidR="00E335CF">
        <w:instrText xml:space="preserve"> REF _Ref511491656 \r \h </w:instrText>
      </w:r>
      <w:r w:rsidR="00E335CF">
        <w:fldChar w:fldCharType="separate"/>
      </w:r>
      <w:r w:rsidR="00E335CF">
        <w:t>[21]</w:t>
      </w:r>
      <w:r w:rsidR="00E335CF">
        <w:fldChar w:fldCharType="end"/>
      </w:r>
      <w:r w:rsidR="00E335CF">
        <w:t xml:space="preserve">. </w:t>
      </w:r>
      <w:r>
        <w:t>As the software is independent of recording devices, the user may provide recordings from any habitat type. With its intended ability to robustly cope with variations in lighting, camera movement and changes in object appearance, Zootracer represents a step forward in facilitating the collection and analysis of behaviour not just for laboratory experiments, but more importantly, for biologists in the field.</w:t>
      </w:r>
    </w:p>
    <w:p w14:paraId="32675ED4" w14:textId="799439CE" w:rsidR="00FA1AAF" w:rsidRPr="00FA1AAF" w:rsidRDefault="00FA1AAF" w:rsidP="00FA1AAF">
      <w:r>
        <w:t xml:space="preserve">Requirements </w:t>
      </w:r>
      <w:r w:rsidR="008C4454">
        <w:t>include</w:t>
      </w:r>
      <w:r>
        <w:t xml:space="preserve"> 64bit computer with Windows Operating System. You also need to have a specific version of OpenCV, which is v.2.4.8. This version is no longer available, thus </w:t>
      </w:r>
      <w:r w:rsidR="00510F47">
        <w:t xml:space="preserve">it </w:t>
      </w:r>
      <w:r>
        <w:t xml:space="preserve">was </w:t>
      </w:r>
      <w:r w:rsidR="00510F47">
        <w:t xml:space="preserve">impossible </w:t>
      </w:r>
      <w:r>
        <w:t>to even run the application</w:t>
      </w:r>
      <w:r w:rsidR="00510F47">
        <w:t xml:space="preserve"> because it does not work with later versions</w:t>
      </w:r>
      <w:r>
        <w:t xml:space="preserve">. </w:t>
      </w:r>
    </w:p>
    <w:p w14:paraId="5835DC63" w14:textId="77777777" w:rsidR="009A6ACD" w:rsidRDefault="009A6ACD" w:rsidP="009A6ACD">
      <w:pPr>
        <w:keepNext/>
      </w:pPr>
      <w:r>
        <w:rPr>
          <w:noProof/>
        </w:rPr>
        <w:lastRenderedPageBreak/>
        <w:drawing>
          <wp:inline distT="0" distB="0" distL="0" distR="0" wp14:anchorId="13FED03C" wp14:editId="7DF5BEDD">
            <wp:extent cx="5270500" cy="2962197"/>
            <wp:effectExtent l="0" t="0" r="6350" b="0"/>
            <wp:docPr id="21" name="Picture 21" descr="「ZooTracer」v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image" descr="「ZooTracer」v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2962197"/>
                    </a:xfrm>
                    <a:prstGeom prst="rect">
                      <a:avLst/>
                    </a:prstGeom>
                    <a:noFill/>
                    <a:ln>
                      <a:noFill/>
                    </a:ln>
                  </pic:spPr>
                </pic:pic>
              </a:graphicData>
            </a:graphic>
          </wp:inline>
        </w:drawing>
      </w:r>
    </w:p>
    <w:p w14:paraId="0B35230B" w14:textId="798FFD8D" w:rsidR="00D87236" w:rsidRDefault="009A6ACD" w:rsidP="009A6ACD">
      <w:pPr>
        <w:pStyle w:val="Caption"/>
      </w:pPr>
      <w:bookmarkStart w:id="37" w:name="_Toc512347543"/>
      <w:r w:rsidRPr="00CC6836">
        <w:rPr>
          <w:lang w:val="en-US"/>
        </w:rPr>
        <w:t xml:space="preserve">Figure </w:t>
      </w:r>
      <w:r>
        <w:fldChar w:fldCharType="begin"/>
      </w:r>
      <w:r w:rsidRPr="00CC6836">
        <w:rPr>
          <w:lang w:val="en-US"/>
        </w:rPr>
        <w:instrText xml:space="preserve"> SEQ Figure \* ARABIC </w:instrText>
      </w:r>
      <w:r>
        <w:fldChar w:fldCharType="separate"/>
      </w:r>
      <w:r w:rsidR="002D2326">
        <w:rPr>
          <w:noProof/>
          <w:lang w:val="en-US"/>
        </w:rPr>
        <w:t>4</w:t>
      </w:r>
      <w:r>
        <w:fldChar w:fldCharType="end"/>
      </w:r>
      <w:r w:rsidR="00CC6836">
        <w:t>. Screenshot of ZooTracer from authors website</w:t>
      </w:r>
      <w:r w:rsidR="00A41F27">
        <w:t xml:space="preserve"> </w:t>
      </w:r>
      <w:r w:rsidR="00A41F27">
        <w:fldChar w:fldCharType="begin"/>
      </w:r>
      <w:r w:rsidR="00A41F27">
        <w:instrText xml:space="preserve"> REF _Ref511563836 \r \h </w:instrText>
      </w:r>
      <w:r w:rsidR="00A41F27">
        <w:fldChar w:fldCharType="separate"/>
      </w:r>
      <w:r w:rsidR="00A41F27">
        <w:t>[24]</w:t>
      </w:r>
      <w:bookmarkEnd w:id="37"/>
      <w:r w:rsidR="00A41F27">
        <w:fldChar w:fldCharType="end"/>
      </w:r>
      <w:r w:rsidR="00CC6836">
        <w:t xml:space="preserve"> </w:t>
      </w:r>
    </w:p>
    <w:p w14:paraId="14027B07" w14:textId="77777777" w:rsidR="00A41F27" w:rsidRPr="00A41F27" w:rsidRDefault="00A41F27" w:rsidP="00A41F27">
      <w:pPr>
        <w:rPr>
          <w:lang w:val="en-US"/>
        </w:rPr>
      </w:pPr>
    </w:p>
    <w:p w14:paraId="6E883987" w14:textId="03D822F8" w:rsidR="00D87236" w:rsidRDefault="00D87236" w:rsidP="00D87236">
      <w:pPr>
        <w:pStyle w:val="Heading3"/>
      </w:pPr>
      <w:bookmarkStart w:id="38" w:name="_Toc511660993"/>
      <w:r>
        <w:t>Tracktor</w:t>
      </w:r>
      <w:bookmarkEnd w:id="38"/>
    </w:p>
    <w:p w14:paraId="46B01579" w14:textId="5631C765" w:rsidR="00A41F27" w:rsidRDefault="009E5D71" w:rsidP="00C34EE3">
      <w:r>
        <w:t xml:space="preserve">It is an OpenCV based object tracking software. The software is able to perform single-object tracking in noisy environments or multi-object tracking in clear </w:t>
      </w:r>
      <w:commentRangeStart w:id="39"/>
      <w:r>
        <w:t>environments</w:t>
      </w:r>
      <w:commentRangeEnd w:id="39"/>
      <w:r w:rsidR="00AB585C">
        <w:rPr>
          <w:rStyle w:val="CommentReference"/>
        </w:rPr>
        <w:commentReference w:id="39"/>
      </w:r>
      <w:r>
        <w:t>. In addition to tracking multiple objects simultaneously, tracktor is also able to maintain individual identities.</w:t>
      </w:r>
      <w:r w:rsidR="00E731F8">
        <w:t xml:space="preserve"> </w:t>
      </w:r>
      <w:r w:rsidR="00E731F8">
        <w:fldChar w:fldCharType="begin"/>
      </w:r>
      <w:r w:rsidR="00E731F8">
        <w:instrText xml:space="preserve"> REF _Ref511564321 \r \h </w:instrText>
      </w:r>
      <w:r w:rsidR="00E731F8">
        <w:fldChar w:fldCharType="separate"/>
      </w:r>
      <w:r w:rsidR="00E731F8">
        <w:t>[25]</w:t>
      </w:r>
      <w:r w:rsidR="00E731F8">
        <w:fldChar w:fldCharType="end"/>
      </w:r>
    </w:p>
    <w:p w14:paraId="4EBB59F6" w14:textId="77777777" w:rsidR="00E76F37" w:rsidRDefault="00E76F37" w:rsidP="00C34EE3"/>
    <w:p w14:paraId="654386C0" w14:textId="77777777" w:rsidR="00FA1853" w:rsidRDefault="007D2AA1" w:rsidP="00FA1853">
      <w:pPr>
        <w:keepNext/>
      </w:pPr>
      <w:r>
        <w:rPr>
          <w:noProof/>
        </w:rPr>
        <w:drawing>
          <wp:inline distT="0" distB="0" distL="0" distR="0" wp14:anchorId="2A964A2C" wp14:editId="47924BEB">
            <wp:extent cx="4814623" cy="2695029"/>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16542" cy="2696103"/>
                    </a:xfrm>
                    <a:prstGeom prst="rect">
                      <a:avLst/>
                    </a:prstGeom>
                  </pic:spPr>
                </pic:pic>
              </a:graphicData>
            </a:graphic>
          </wp:inline>
        </w:drawing>
      </w:r>
    </w:p>
    <w:p w14:paraId="6AE439D8" w14:textId="48C3C74C" w:rsidR="007D2AA1" w:rsidRPr="009E5D71" w:rsidRDefault="00FA1853" w:rsidP="00FA1853">
      <w:pPr>
        <w:pStyle w:val="Caption"/>
      </w:pPr>
      <w:bookmarkStart w:id="40" w:name="_Toc512347544"/>
      <w:r>
        <w:t xml:space="preserve">Figure </w:t>
      </w:r>
      <w:fldSimple w:instr=" SEQ Figure \* ARABIC ">
        <w:r w:rsidR="002D2326">
          <w:rPr>
            <w:noProof/>
          </w:rPr>
          <w:t>5</w:t>
        </w:r>
      </w:fldSimple>
      <w:r>
        <w:t xml:space="preserve">. Screenshot of application Tracktor taken from authors website </w:t>
      </w:r>
      <w:r>
        <w:fldChar w:fldCharType="begin"/>
      </w:r>
      <w:r>
        <w:instrText xml:space="preserve"> REF _Ref511564321 \r \h </w:instrText>
      </w:r>
      <w:r>
        <w:fldChar w:fldCharType="separate"/>
      </w:r>
      <w:r>
        <w:t>[25]</w:t>
      </w:r>
      <w:bookmarkEnd w:id="40"/>
      <w:r>
        <w:fldChar w:fldCharType="end"/>
      </w:r>
    </w:p>
    <w:p w14:paraId="37D8E43D" w14:textId="6AF65CA1" w:rsidR="00D87236" w:rsidRDefault="00D87236" w:rsidP="00D87236"/>
    <w:p w14:paraId="0618CCE6" w14:textId="77777777" w:rsidR="00A41F27" w:rsidRDefault="00A41F27">
      <w:pPr>
        <w:ind w:firstLine="0"/>
        <w:rPr>
          <w:rFonts w:eastAsiaTheme="majorEastAsia" w:cstheme="majorBidi"/>
          <w:b/>
          <w:bCs/>
          <w:sz w:val="26"/>
          <w:szCs w:val="26"/>
        </w:rPr>
      </w:pPr>
      <w:r>
        <w:br w:type="page"/>
      </w:r>
    </w:p>
    <w:p w14:paraId="2EBCA514" w14:textId="4FAEF5CE" w:rsidR="000578B4" w:rsidRDefault="000578B4" w:rsidP="000578B4">
      <w:pPr>
        <w:pStyle w:val="Heading2"/>
      </w:pPr>
      <w:bookmarkStart w:id="41" w:name="_Toc511660994"/>
      <w:r>
        <w:lastRenderedPageBreak/>
        <w:t>Technology Overview</w:t>
      </w:r>
      <w:bookmarkEnd w:id="41"/>
    </w:p>
    <w:p w14:paraId="014AC488" w14:textId="2C9CEBF8" w:rsidR="00065057" w:rsidRDefault="002D739B" w:rsidP="00065057">
      <w:pPr>
        <w:pStyle w:val="Heading3"/>
      </w:pPr>
      <w:r>
        <w:t xml:space="preserve"> </w:t>
      </w:r>
      <w:bookmarkStart w:id="42" w:name="_Toc511660995"/>
      <w:r>
        <w:t>OpenCV</w:t>
      </w:r>
      <w:bookmarkEnd w:id="42"/>
    </w:p>
    <w:p w14:paraId="2C65C360" w14:textId="0CA67C21" w:rsidR="00B16CC3" w:rsidRDefault="00DA6690" w:rsidP="00B16CC3">
      <w:r>
        <w:t>OpenCV (Open Source Computer Vision Library) is an open-source library of functions used during image processing. It was released under BSD licence making is available for free for academic and commercial use</w:t>
      </w:r>
      <w:r w:rsidR="00686C2E">
        <w:t xml:space="preserve"> </w:t>
      </w:r>
      <w:r w:rsidR="00686C2E">
        <w:fldChar w:fldCharType="begin"/>
      </w:r>
      <w:r w:rsidR="00686C2E">
        <w:instrText xml:space="preserve"> REF _Ref511482552 \r \h </w:instrText>
      </w:r>
      <w:r w:rsidR="00686C2E">
        <w:fldChar w:fldCharType="separate"/>
      </w:r>
      <w:r w:rsidR="00686C2E">
        <w:t>[15]</w:t>
      </w:r>
      <w:r w:rsidR="00686C2E">
        <w:fldChar w:fldCharType="end"/>
      </w:r>
      <w:r>
        <w:t xml:space="preserve">. </w:t>
      </w:r>
      <w:r w:rsidR="00E72605">
        <w:t>It was released in June 2000 b</w:t>
      </w:r>
      <w:r w:rsidR="00FF2A57">
        <w:t>eing initialised by</w:t>
      </w:r>
      <w:r w:rsidR="00E72605">
        <w:t xml:space="preserve"> Intel Corporation</w:t>
      </w:r>
      <w:r w:rsidR="009126A5">
        <w:t>.</w:t>
      </w:r>
    </w:p>
    <w:p w14:paraId="54B36A40" w14:textId="36CEA3DA" w:rsidR="00DA6690" w:rsidRDefault="00DA6690" w:rsidP="00B16CC3">
      <w:r>
        <w:t xml:space="preserve">The library is cross-platform, supports Windows, Linux, Mac OS, iOS and Android. Written in C/C++, the library is available in </w:t>
      </w:r>
      <w:r w:rsidR="00B3182D">
        <w:t>few more</w:t>
      </w:r>
      <w:r>
        <w:t xml:space="preserve"> programming languages </w:t>
      </w:r>
      <w:r w:rsidR="00847D55">
        <w:t xml:space="preserve">not only C++, </w:t>
      </w:r>
      <w:r>
        <w:t>including Python</w:t>
      </w:r>
      <w:r w:rsidR="00847D55">
        <w:t xml:space="preserve"> and</w:t>
      </w:r>
      <w:r>
        <w:t xml:space="preserve"> Java</w:t>
      </w:r>
      <w:r w:rsidR="00510703">
        <w:t xml:space="preserve"> (see </w:t>
      </w:r>
      <w:r w:rsidR="00510703">
        <w:fldChar w:fldCharType="begin"/>
      </w:r>
      <w:r w:rsidR="00510703">
        <w:instrText xml:space="preserve"> REF _Ref511480475 \r \h </w:instrText>
      </w:r>
      <w:r w:rsidR="00510703">
        <w:fldChar w:fldCharType="separate"/>
      </w:r>
      <w:r w:rsidR="00510703">
        <w:t>2.5.2</w:t>
      </w:r>
      <w:r w:rsidR="00510703">
        <w:fldChar w:fldCharType="end"/>
      </w:r>
      <w:r w:rsidR="00510703">
        <w:t xml:space="preserve">) </w:t>
      </w:r>
    </w:p>
    <w:p w14:paraId="2852A1AD" w14:textId="630764F2" w:rsidR="00847D55" w:rsidRDefault="002B393B" w:rsidP="00B16CC3">
      <w:r>
        <w:t>It</w:t>
      </w:r>
      <w:r w:rsidR="00847D55">
        <w:t xml:space="preserve"> is used in a big number of applications, including</w:t>
      </w:r>
      <w:r w:rsidR="004B3BF5">
        <w:t xml:space="preserve"> detecting faces, identifying objects, </w:t>
      </w:r>
      <w:r w:rsidR="00FF7091">
        <w:t xml:space="preserve">extracting 3D models of </w:t>
      </w:r>
      <w:r w:rsidR="00BC25B0">
        <w:t>objects</w:t>
      </w:r>
      <w:r w:rsidR="00FF7091">
        <w:t xml:space="preserve"> and </w:t>
      </w:r>
      <w:r w:rsidR="004B3BF5">
        <w:t>tracking moving objects</w:t>
      </w:r>
      <w:r w:rsidR="00013794">
        <w:t xml:space="preserve">. </w:t>
      </w:r>
    </w:p>
    <w:p w14:paraId="1F1A9D7A" w14:textId="4A421E84" w:rsidR="002B393B" w:rsidRDefault="00BC25B0" w:rsidP="00B16CC3">
      <w:r>
        <w:rPr>
          <w:rStyle w:val="uiqtextrenderedqtext"/>
        </w:rPr>
        <w:t xml:space="preserve">An </w:t>
      </w:r>
      <w:r w:rsidR="002B393B">
        <w:rPr>
          <w:rStyle w:val="uiqtextrenderedqtext"/>
        </w:rPr>
        <w:t xml:space="preserve">applications </w:t>
      </w:r>
      <w:r>
        <w:rPr>
          <w:rStyle w:val="uiqtextrenderedqtext"/>
        </w:rPr>
        <w:t xml:space="preserve">can be </w:t>
      </w:r>
      <w:r w:rsidR="00510703">
        <w:rPr>
          <w:rStyle w:val="uiqtextrenderedqtext"/>
        </w:rPr>
        <w:t>created</w:t>
      </w:r>
      <w:r>
        <w:rPr>
          <w:rStyle w:val="uiqtextrenderedqtext"/>
        </w:rPr>
        <w:t xml:space="preserve"> using tools and APIs from the library </w:t>
      </w:r>
      <w:r w:rsidR="002B393B">
        <w:rPr>
          <w:rStyle w:val="uiqtextrenderedqtext"/>
        </w:rPr>
        <w:t xml:space="preserve">for an end-user and </w:t>
      </w:r>
      <w:r>
        <w:rPr>
          <w:rStyle w:val="uiqtextrenderedqtext"/>
        </w:rPr>
        <w:t>therefore,</w:t>
      </w:r>
      <w:r w:rsidR="002B393B">
        <w:rPr>
          <w:rStyle w:val="uiqtextrenderedqtext"/>
        </w:rPr>
        <w:t xml:space="preserve"> </w:t>
      </w:r>
      <w:r w:rsidR="00ED3943">
        <w:rPr>
          <w:rStyle w:val="uiqtextrenderedqtext"/>
        </w:rPr>
        <w:t xml:space="preserve">OpenCV </w:t>
      </w:r>
      <w:r w:rsidR="002B393B">
        <w:rPr>
          <w:rStyle w:val="uiqtextrenderedqtext"/>
        </w:rPr>
        <w:t>has no direct contact to the customer or end user but it is there in most of the image processing applications.</w:t>
      </w:r>
      <w:r w:rsidR="00686C2E">
        <w:rPr>
          <w:rStyle w:val="uiqtextrenderedqtext"/>
        </w:rPr>
        <w:fldChar w:fldCharType="begin"/>
      </w:r>
      <w:r w:rsidR="00686C2E">
        <w:rPr>
          <w:rStyle w:val="uiqtextrenderedqtext"/>
        </w:rPr>
        <w:instrText xml:space="preserve"> REF _Ref511482565 \r \h </w:instrText>
      </w:r>
      <w:r w:rsidR="00686C2E">
        <w:rPr>
          <w:rStyle w:val="uiqtextrenderedqtext"/>
        </w:rPr>
      </w:r>
      <w:r w:rsidR="00686C2E">
        <w:rPr>
          <w:rStyle w:val="uiqtextrenderedqtext"/>
        </w:rPr>
        <w:fldChar w:fldCharType="separate"/>
      </w:r>
      <w:r w:rsidR="00686C2E">
        <w:rPr>
          <w:rStyle w:val="uiqtextrenderedqtext"/>
        </w:rPr>
        <w:t>[17]</w:t>
      </w:r>
      <w:r w:rsidR="00686C2E">
        <w:rPr>
          <w:rStyle w:val="uiqtextrenderedqtext"/>
        </w:rPr>
        <w:fldChar w:fldCharType="end"/>
      </w:r>
    </w:p>
    <w:p w14:paraId="73911C88" w14:textId="20758101" w:rsidR="00AC7EBD" w:rsidRPr="00B16CC3" w:rsidRDefault="00AC7EBD" w:rsidP="00AC7EBD">
      <w:pPr>
        <w:pStyle w:val="Heading3"/>
      </w:pPr>
      <w:r>
        <w:t xml:space="preserve"> </w:t>
      </w:r>
      <w:bookmarkStart w:id="43" w:name="_Ref511480475"/>
      <w:bookmarkStart w:id="44" w:name="_Toc511660996"/>
      <w:r>
        <w:t>Programming Languages</w:t>
      </w:r>
      <w:bookmarkEnd w:id="43"/>
      <w:bookmarkEnd w:id="44"/>
    </w:p>
    <w:p w14:paraId="236BAC5B" w14:textId="6524EBC9" w:rsidR="0093791D" w:rsidRDefault="0093791D" w:rsidP="000578B4">
      <w:pPr>
        <w:rPr>
          <w:rStyle w:val="uiqtextrenderedqtext"/>
        </w:rPr>
      </w:pPr>
      <w:r w:rsidRPr="00094000">
        <w:rPr>
          <w:b/>
        </w:rPr>
        <w:t>C++</w:t>
      </w:r>
      <w:r w:rsidR="00094000" w:rsidRPr="00094000">
        <w:rPr>
          <w:b/>
        </w:rPr>
        <w:t xml:space="preserve"> </w:t>
      </w:r>
      <w:r w:rsidR="00094000">
        <w:t xml:space="preserve">is </w:t>
      </w:r>
      <w:r w:rsidR="000457AD">
        <w:t>one of the most popular programming languages</w:t>
      </w:r>
      <w:r w:rsidR="002771D4">
        <w:t xml:space="preserve"> especially in graphical applications</w:t>
      </w:r>
      <w:r w:rsidR="000457AD">
        <w:t xml:space="preserve">, for instance </w:t>
      </w:r>
      <w:r w:rsidR="007A01A5">
        <w:t xml:space="preserve">the </w:t>
      </w:r>
      <w:r w:rsidR="000457AD">
        <w:t>p</w:t>
      </w:r>
      <w:r>
        <w:rPr>
          <w:rStyle w:val="uiqtextrenderedqtext"/>
        </w:rPr>
        <w:t>rimary interface of OpenCV is in C++</w:t>
      </w:r>
      <w:r w:rsidR="000457AD">
        <w:rPr>
          <w:rStyle w:val="uiqtextrenderedqtext"/>
        </w:rPr>
        <w:t>. It is a general-purpose OOP (Object-Oriented Programming) language. It was developed by Bjarne Stroustrup and it is an extension of the C language</w:t>
      </w:r>
      <w:r w:rsidR="00D0032B">
        <w:rPr>
          <w:rStyle w:val="uiqtextrenderedqtext"/>
        </w:rPr>
        <w:t xml:space="preserve"> </w:t>
      </w:r>
      <w:r w:rsidR="00D0032B">
        <w:rPr>
          <w:rStyle w:val="uiqtextrenderedqtext"/>
        </w:rPr>
        <w:fldChar w:fldCharType="begin"/>
      </w:r>
      <w:r w:rsidR="00D0032B">
        <w:rPr>
          <w:rStyle w:val="uiqtextrenderedqtext"/>
        </w:rPr>
        <w:instrText xml:space="preserve"> REF _Ref511482625 \r \h </w:instrText>
      </w:r>
      <w:r w:rsidR="00D0032B">
        <w:rPr>
          <w:rStyle w:val="uiqtextrenderedqtext"/>
        </w:rPr>
      </w:r>
      <w:r w:rsidR="00D0032B">
        <w:rPr>
          <w:rStyle w:val="uiqtextrenderedqtext"/>
        </w:rPr>
        <w:fldChar w:fldCharType="separate"/>
      </w:r>
      <w:r w:rsidR="00D0032B">
        <w:rPr>
          <w:rStyle w:val="uiqtextrenderedqtext"/>
        </w:rPr>
        <w:t>[16]</w:t>
      </w:r>
      <w:r w:rsidR="00D0032B">
        <w:rPr>
          <w:rStyle w:val="uiqtextrenderedqtext"/>
        </w:rPr>
        <w:fldChar w:fldCharType="end"/>
      </w:r>
      <w:r w:rsidR="000457AD">
        <w:rPr>
          <w:rStyle w:val="uiqtextrenderedqtext"/>
        </w:rPr>
        <w:t xml:space="preserve">. </w:t>
      </w:r>
    </w:p>
    <w:p w14:paraId="0A01E416" w14:textId="5C13AEC5" w:rsidR="002A0876" w:rsidRDefault="000457AD" w:rsidP="002A0876">
      <w:pPr>
        <w:rPr>
          <w:rStyle w:val="uiqtextrenderedqtext"/>
        </w:rPr>
      </w:pPr>
      <w:r>
        <w:rPr>
          <w:rStyle w:val="uiqtextrenderedqtext"/>
        </w:rPr>
        <w:t xml:space="preserve">The main highlight of C++ is a collection of predefined classes, which are data types that can be instantiated multiple times. </w:t>
      </w:r>
      <w:r>
        <w:t>Classes can further accommodate member functions to implement specific functionality. Multiple objects of a particular class can be defined to implement the functions within the class. Objects can be defined as instances created at run time. These classes can also be inherited by other new classes which take in the public and protected functionalities by default.</w:t>
      </w:r>
    </w:p>
    <w:p w14:paraId="16B4072C" w14:textId="77777777" w:rsidR="0093791D" w:rsidRDefault="0093791D" w:rsidP="000578B4"/>
    <w:p w14:paraId="52E551E1" w14:textId="74FB4360" w:rsidR="0093791D" w:rsidRDefault="0093791D" w:rsidP="000578B4">
      <w:r w:rsidRPr="0009296A">
        <w:rPr>
          <w:b/>
        </w:rPr>
        <w:t>Python</w:t>
      </w:r>
      <w:r w:rsidR="0009296A">
        <w:t xml:space="preserve"> was created by </w:t>
      </w:r>
      <w:r w:rsidR="00B062D2">
        <w:t>Guido van Rossum in the late 1980s</w:t>
      </w:r>
      <w:r w:rsidR="003336B6">
        <w:fldChar w:fldCharType="begin"/>
      </w:r>
      <w:r w:rsidR="003336B6">
        <w:instrText xml:space="preserve"> REF _Ref511482565 \r \h </w:instrText>
      </w:r>
      <w:r w:rsidR="003336B6">
        <w:fldChar w:fldCharType="separate"/>
      </w:r>
      <w:r w:rsidR="003336B6">
        <w:t>[17]</w:t>
      </w:r>
      <w:r w:rsidR="003336B6">
        <w:fldChar w:fldCharType="end"/>
      </w:r>
      <w:r w:rsidR="00B062D2">
        <w:t xml:space="preserve">. Today it is developed by the Python Software Foundation. </w:t>
      </w:r>
      <w:r w:rsidR="00631B68">
        <w:t>It is a multiparadigm, general-purpose, interpreted, high-level programming language. It allows use of different programming styles to create programs in a easily readable, almost human language way.</w:t>
      </w:r>
    </w:p>
    <w:p w14:paraId="331AD47F" w14:textId="6586058E" w:rsidR="00631B68" w:rsidRDefault="00631B68" w:rsidP="000578B4">
      <w:r>
        <w:t xml:space="preserve">Python is an interpreted languages, the code does need to be compiled before executing a program because it is done in the background. </w:t>
      </w:r>
    </w:p>
    <w:p w14:paraId="594460AD" w14:textId="38E1F65F" w:rsidR="0093791D" w:rsidRDefault="002672BC" w:rsidP="00455129">
      <w:r>
        <w:t>Although Python offers fast development times, it lags slightly in terms of execution time. Compared to fully compiling languages like C and C++, Python programs execute slower</w:t>
      </w:r>
      <w:r w:rsidR="0065312B">
        <w:t xml:space="preserve">. But </w:t>
      </w:r>
      <w:r>
        <w:t xml:space="preserve">with the processing speeds of computers these days, the speed differences are usually only observed in benchmarking tests, not in real-world operations. </w:t>
      </w:r>
      <w:r w:rsidR="008F618E">
        <w:t xml:space="preserve">Another thing is that it can be easily extended with C/C++. This allows programmers to write their code in C/C++ and then create a wrapper in Python, merging speed and readability. </w:t>
      </w:r>
      <w:r w:rsidR="00DF0F63">
        <w:t xml:space="preserve">One of examples of that is OpenCV-Python, which is a wrapper over OpenCV. </w:t>
      </w:r>
      <w:r w:rsidR="00BD252F">
        <w:t>It also support Numpy (highly optimised library for numerical operations) as well as several other libraries like SciPy</w:t>
      </w:r>
      <w:r w:rsidR="003336B6">
        <w:fldChar w:fldCharType="begin"/>
      </w:r>
      <w:r w:rsidR="003336B6">
        <w:instrText xml:space="preserve"> REF _Ref511482565 \r \h </w:instrText>
      </w:r>
      <w:r w:rsidR="003336B6">
        <w:fldChar w:fldCharType="separate"/>
      </w:r>
      <w:r w:rsidR="003336B6">
        <w:t>[17]</w:t>
      </w:r>
      <w:r w:rsidR="003336B6">
        <w:fldChar w:fldCharType="end"/>
      </w:r>
      <w:r w:rsidR="00BD252F">
        <w:t xml:space="preserve">. </w:t>
      </w:r>
    </w:p>
    <w:p w14:paraId="4EDC3017" w14:textId="77777777" w:rsidR="0093791D" w:rsidRDefault="0093791D" w:rsidP="000578B4"/>
    <w:p w14:paraId="7E779799" w14:textId="4FD24E03" w:rsidR="0093791D" w:rsidRPr="008F3472" w:rsidRDefault="0093791D" w:rsidP="000578B4">
      <w:pPr>
        <w:rPr>
          <w:lang w:val="en-US"/>
        </w:rPr>
      </w:pPr>
      <w:r w:rsidRPr="00BE6F6C">
        <w:rPr>
          <w:b/>
        </w:rPr>
        <w:t>Java</w:t>
      </w:r>
      <w:r w:rsidR="00BE6F6C">
        <w:t xml:space="preserve"> is a general-purpose, concurrent, strongly typed, class-based object-oriented language</w:t>
      </w:r>
      <w:r w:rsidR="00591E43">
        <w:fldChar w:fldCharType="begin"/>
      </w:r>
      <w:r w:rsidR="00591E43">
        <w:instrText xml:space="preserve"> REF _Ref511484072 \r \h </w:instrText>
      </w:r>
      <w:r w:rsidR="00591E43">
        <w:fldChar w:fldCharType="separate"/>
      </w:r>
      <w:r w:rsidR="00591E43">
        <w:t>[20]</w:t>
      </w:r>
      <w:r w:rsidR="00591E43">
        <w:fldChar w:fldCharType="end"/>
      </w:r>
      <w:r w:rsidR="00BE6F6C">
        <w:t>.</w:t>
      </w:r>
      <w:r w:rsidR="008F3472" w:rsidRPr="008F3472">
        <w:rPr>
          <w:lang w:val="en-US"/>
        </w:rPr>
        <w:t xml:space="preserve"> It is</w:t>
      </w:r>
      <w:r w:rsidR="008F3472">
        <w:rPr>
          <w:lang w:val="en-US"/>
        </w:rPr>
        <w:t xml:space="preserve"> fast, reliable and secure. According to Oracle, Java runs on 3 billion devices worldwide. </w:t>
      </w:r>
    </w:p>
    <w:p w14:paraId="67558A88" w14:textId="389FB525" w:rsidR="000578B4" w:rsidRDefault="008F3472" w:rsidP="000578B4">
      <w:pPr>
        <w:rPr>
          <w:lang w:val="en-US"/>
        </w:rPr>
      </w:pPr>
      <w:r>
        <w:rPr>
          <w:lang w:val="en-US"/>
        </w:rPr>
        <w:t xml:space="preserve">Java is an OOP language which makes code reusable and makes it easier to maintain. It is also platform independent, using WORA (“write once, run anywhere”). There is no need for modification when changing the operating systems. </w:t>
      </w:r>
    </w:p>
    <w:p w14:paraId="744F8678" w14:textId="1C3FF493" w:rsidR="0019588A" w:rsidRPr="008F3472" w:rsidRDefault="00C75753" w:rsidP="00C75753">
      <w:pPr>
        <w:ind w:firstLine="0"/>
        <w:rPr>
          <w:lang w:val="en-US"/>
        </w:rPr>
      </w:pPr>
      <w:r>
        <w:rPr>
          <w:lang w:val="en-US"/>
        </w:rPr>
        <w:br/>
      </w:r>
    </w:p>
    <w:p w14:paraId="27995D11" w14:textId="5B380881" w:rsidR="00065057" w:rsidRPr="0019588A" w:rsidRDefault="00065057" w:rsidP="00065057">
      <w:pPr>
        <w:pStyle w:val="Heading3"/>
      </w:pPr>
      <w:r w:rsidRPr="008F3472">
        <w:rPr>
          <w:lang w:val="en-US"/>
        </w:rPr>
        <w:t xml:space="preserve"> </w:t>
      </w:r>
      <w:bookmarkStart w:id="45" w:name="_Toc511660997"/>
      <w:r w:rsidR="004938A1">
        <w:t>Motion Detection Algorithms</w:t>
      </w:r>
      <w:bookmarkEnd w:id="45"/>
    </w:p>
    <w:p w14:paraId="4D0FB3F8" w14:textId="6AA3F685" w:rsidR="00C32AA0" w:rsidRPr="00C32AA0" w:rsidRDefault="00C32AA0" w:rsidP="00093917">
      <w:pPr>
        <w:jc w:val="both"/>
        <w:rPr>
          <w:rFonts w:cs="Times New Roman"/>
        </w:rPr>
      </w:pPr>
      <w:r>
        <w:rPr>
          <w:rFonts w:cs="Times New Roman"/>
        </w:rPr>
        <w:t xml:space="preserve">There are two methods of </w:t>
      </w:r>
      <w:r w:rsidR="00C957AA">
        <w:rPr>
          <w:rFonts w:cs="Times New Roman"/>
        </w:rPr>
        <w:t xml:space="preserve">motion detection: You can find the things that are not moving and ignore them or try to find the motion directly. Once the </w:t>
      </w:r>
      <w:r w:rsidR="00734490">
        <w:rPr>
          <w:rFonts w:cs="Times New Roman"/>
        </w:rPr>
        <w:t>pixels</w:t>
      </w:r>
      <w:r w:rsidR="00C957AA">
        <w:rPr>
          <w:rFonts w:cs="Times New Roman"/>
        </w:rPr>
        <w:t xml:space="preserve"> representing motion are found, they can be grouped together into “objects” or “blobs”.</w:t>
      </w:r>
    </w:p>
    <w:p w14:paraId="3EB77715" w14:textId="77777777" w:rsidR="00C32AA0" w:rsidRDefault="00C32AA0" w:rsidP="00093917">
      <w:pPr>
        <w:jc w:val="both"/>
        <w:rPr>
          <w:rFonts w:cs="Times New Roman"/>
          <w:b/>
        </w:rPr>
      </w:pPr>
    </w:p>
    <w:p w14:paraId="10D58C1B" w14:textId="7141F4AC" w:rsidR="00AE4645" w:rsidRDefault="00C32AA0" w:rsidP="00AE4645">
      <w:pPr>
        <w:jc w:val="both"/>
        <w:rPr>
          <w:rFonts w:cs="Times New Roman"/>
        </w:rPr>
      </w:pPr>
      <w:commentRangeStart w:id="46"/>
      <w:r w:rsidRPr="00C32AA0">
        <w:rPr>
          <w:rFonts w:cs="Times New Roman"/>
          <w:b/>
        </w:rPr>
        <w:t xml:space="preserve">Background </w:t>
      </w:r>
      <w:commentRangeEnd w:id="46"/>
      <w:r w:rsidR="00DE02DD">
        <w:rPr>
          <w:rStyle w:val="CommentReference"/>
        </w:rPr>
        <w:commentReference w:id="46"/>
      </w:r>
      <w:r w:rsidRPr="00C32AA0">
        <w:rPr>
          <w:rFonts w:cs="Times New Roman"/>
          <w:b/>
        </w:rPr>
        <w:t>Subtraction</w:t>
      </w:r>
      <w:r w:rsidR="00975346">
        <w:rPr>
          <w:rFonts w:cs="Times New Roman"/>
          <w:b/>
        </w:rPr>
        <w:t>(foreground detection)</w:t>
      </w:r>
      <w:r w:rsidRPr="00C32AA0">
        <w:rPr>
          <w:rFonts w:cs="Times New Roman"/>
          <w:b/>
        </w:rPr>
        <w:t xml:space="preserve"> </w:t>
      </w:r>
      <w:r w:rsidR="00734490">
        <w:rPr>
          <w:rFonts w:cs="Times New Roman"/>
        </w:rPr>
        <w:t xml:space="preserve">is a motion detection algorithm that created a model of a background and subtracts it from the current frame. It requires a static camera and makes a lot of assumptions including most of the scene being still and lighting not changing much throughout the video. </w:t>
      </w:r>
      <w:r w:rsidR="00975346">
        <w:rPr>
          <w:rFonts w:cs="Times New Roman"/>
        </w:rPr>
        <w:t xml:space="preserve">Background subtraction works amazing if the background is static but has a lot of false positives when there is some flickering in the video (for example leaves blowing in the wind or shadows passing over the scene). </w:t>
      </w:r>
      <w:r w:rsidR="00E70A34">
        <w:rPr>
          <w:rFonts w:cs="Times New Roman"/>
        </w:rPr>
        <w:t xml:space="preserve">Described in more details in section </w:t>
      </w:r>
      <w:r w:rsidR="00E70A34">
        <w:rPr>
          <w:rFonts w:cs="Times New Roman"/>
        </w:rPr>
        <w:fldChar w:fldCharType="begin"/>
      </w:r>
      <w:r w:rsidR="00E70A34">
        <w:rPr>
          <w:rFonts w:cs="Times New Roman"/>
        </w:rPr>
        <w:instrText xml:space="preserve"> REF _Ref511487640 \r \h </w:instrText>
      </w:r>
      <w:r w:rsidR="00E70A34">
        <w:rPr>
          <w:rFonts w:cs="Times New Roman"/>
        </w:rPr>
      </w:r>
      <w:r w:rsidR="00E70A34">
        <w:rPr>
          <w:rFonts w:cs="Times New Roman"/>
        </w:rPr>
        <w:fldChar w:fldCharType="separate"/>
      </w:r>
      <w:r w:rsidR="003F447D">
        <w:rPr>
          <w:rFonts w:cs="Times New Roman"/>
        </w:rPr>
        <w:t>3.3</w:t>
      </w:r>
      <w:r w:rsidR="00E70A34">
        <w:rPr>
          <w:rFonts w:cs="Times New Roman"/>
        </w:rPr>
        <w:fldChar w:fldCharType="end"/>
      </w:r>
      <w:r w:rsidR="00E70A34">
        <w:rPr>
          <w:rFonts w:cs="Times New Roman"/>
        </w:rPr>
        <w:t>.</w:t>
      </w:r>
      <w:r w:rsidR="00975346">
        <w:rPr>
          <w:rFonts w:cs="Times New Roman"/>
        </w:rPr>
        <w:t xml:space="preserve"> </w:t>
      </w:r>
    </w:p>
    <w:p w14:paraId="3DCF055F" w14:textId="77777777" w:rsidR="00C32AA0" w:rsidRDefault="00C32AA0" w:rsidP="00093917">
      <w:pPr>
        <w:jc w:val="both"/>
        <w:rPr>
          <w:rFonts w:cs="Times New Roman"/>
        </w:rPr>
      </w:pPr>
    </w:p>
    <w:p w14:paraId="60D78102" w14:textId="445E499D" w:rsidR="00C32AA0" w:rsidRDefault="00C32AA0" w:rsidP="00093917">
      <w:pPr>
        <w:jc w:val="both"/>
        <w:rPr>
          <w:rFonts w:cs="Times New Roman"/>
        </w:rPr>
      </w:pPr>
      <w:r w:rsidRPr="00D51E87">
        <w:rPr>
          <w:rFonts w:cs="Times New Roman"/>
          <w:b/>
        </w:rPr>
        <w:t>Optical Flow</w:t>
      </w:r>
      <w:r w:rsidR="000B31CE">
        <w:rPr>
          <w:rFonts w:cs="Times New Roman"/>
        </w:rPr>
        <w:t xml:space="preserve"> is a motion detection algorithm that detects the moving objects directly. </w:t>
      </w:r>
      <w:r w:rsidR="00D51E87">
        <w:rPr>
          <w:rFonts w:cs="Times New Roman"/>
        </w:rPr>
        <w:t>It divides into two categories:</w:t>
      </w:r>
    </w:p>
    <w:p w14:paraId="722EA25D" w14:textId="2CD4B582" w:rsidR="00C32AA0" w:rsidRDefault="00D51E87" w:rsidP="00D51E87">
      <w:pPr>
        <w:pStyle w:val="ListParagraph"/>
        <w:numPr>
          <w:ilvl w:val="0"/>
          <w:numId w:val="34"/>
        </w:numPr>
        <w:jc w:val="both"/>
        <w:rPr>
          <w:rFonts w:cs="Times New Roman"/>
        </w:rPr>
      </w:pPr>
      <w:r>
        <w:rPr>
          <w:rFonts w:cs="Times New Roman"/>
        </w:rPr>
        <w:t xml:space="preserve">Dense Optical Flow – </w:t>
      </w:r>
      <w:r w:rsidR="00CD5935">
        <w:rPr>
          <w:rFonts w:cs="Times New Roman"/>
        </w:rPr>
        <w:t xml:space="preserve">it is appearance based, uses correlation </w:t>
      </w:r>
      <w:r w:rsidR="001445E8">
        <w:rPr>
          <w:rFonts w:cs="Times New Roman"/>
        </w:rPr>
        <w:t>coefficients</w:t>
      </w:r>
      <w:r w:rsidR="00CD5935">
        <w:rPr>
          <w:rFonts w:cs="Times New Roman"/>
        </w:rPr>
        <w:t xml:space="preserve"> on small image patches around each pixe</w:t>
      </w:r>
      <w:r w:rsidR="007D66D7">
        <w:rPr>
          <w:rFonts w:cs="Times New Roman"/>
        </w:rPr>
        <w:t>l</w:t>
      </w:r>
      <w:r w:rsidR="00CD5935">
        <w:rPr>
          <w:rFonts w:cs="Times New Roman"/>
        </w:rPr>
        <w:t>. Assumes that points in image have about the same brightness, finds nearby points that satisfy this, work out direction of trav</w:t>
      </w:r>
      <w:r w:rsidR="009F0895">
        <w:rPr>
          <w:rFonts w:cs="Times New Roman"/>
        </w:rPr>
        <w:t>el.</w:t>
      </w:r>
    </w:p>
    <w:p w14:paraId="5E4B8585" w14:textId="77777777" w:rsidR="00E70A34" w:rsidRDefault="00D51E87" w:rsidP="00D51E87">
      <w:pPr>
        <w:pStyle w:val="ListParagraph"/>
        <w:numPr>
          <w:ilvl w:val="0"/>
          <w:numId w:val="34"/>
        </w:numPr>
        <w:jc w:val="both"/>
        <w:rPr>
          <w:rFonts w:cs="Times New Roman"/>
        </w:rPr>
      </w:pPr>
      <w:r>
        <w:rPr>
          <w:rFonts w:cs="Times New Roman"/>
        </w:rPr>
        <w:t xml:space="preserve">Sparse Optical Flow – </w:t>
      </w:r>
      <w:r w:rsidR="00753A83">
        <w:rPr>
          <w:rFonts w:cs="Times New Roman"/>
        </w:rPr>
        <w:t>it is feature based. It first creates feature set in first frame, finds features in the next frame and then finds one that looks the most like the one in the feature set</w:t>
      </w:r>
      <w:r w:rsidR="00CF3D62">
        <w:rPr>
          <w:rFonts w:cs="Times New Roman"/>
        </w:rPr>
        <w:t xml:space="preserve">. </w:t>
      </w:r>
      <w:r w:rsidR="00926A2A">
        <w:rPr>
          <w:rFonts w:cs="Times New Roman"/>
        </w:rPr>
        <w:t xml:space="preserve">It assumes objects do not move fast and that they move in fairly coherent way. </w:t>
      </w:r>
    </w:p>
    <w:p w14:paraId="43C390FE" w14:textId="76AEF07A" w:rsidR="00D51E87" w:rsidRPr="00E70A34" w:rsidRDefault="00E70A34" w:rsidP="00E70A34">
      <w:pPr>
        <w:jc w:val="both"/>
        <w:rPr>
          <w:rFonts w:cs="Times New Roman"/>
        </w:rPr>
      </w:pPr>
      <w:r w:rsidRPr="00E70A34">
        <w:rPr>
          <w:rFonts w:cs="Times New Roman"/>
        </w:rPr>
        <w:t>The advantage of the first is that it is generally faster while the second can give estimates for more pixels than the first.</w:t>
      </w:r>
      <w:r w:rsidR="00D51E87" w:rsidRPr="00E70A34">
        <w:rPr>
          <w:rFonts w:cs="Times New Roman"/>
        </w:rPr>
        <w:t xml:space="preserve">  </w:t>
      </w:r>
    </w:p>
    <w:p w14:paraId="2F8254E0" w14:textId="77777777" w:rsidR="006E7562" w:rsidRDefault="006E7562">
      <w:pPr>
        <w:ind w:firstLine="0"/>
        <w:rPr>
          <w:rFonts w:eastAsiaTheme="majorEastAsia" w:cs="Times New Roman"/>
          <w:b/>
          <w:bCs/>
          <w:sz w:val="32"/>
          <w:szCs w:val="32"/>
        </w:rPr>
      </w:pPr>
      <w:r>
        <w:rPr>
          <w:rFonts w:cs="Times New Roman"/>
        </w:rPr>
        <w:br w:type="page"/>
      </w:r>
    </w:p>
    <w:p w14:paraId="073B92AB" w14:textId="0C2AF480" w:rsidR="00AD5605" w:rsidRDefault="00AD5605" w:rsidP="00AD5605">
      <w:pPr>
        <w:pStyle w:val="NoIndent"/>
      </w:pPr>
      <w:r>
        <w:rPr>
          <w:b/>
          <w:sz w:val="36"/>
          <w:szCs w:val="36"/>
        </w:rPr>
        <w:lastRenderedPageBreak/>
        <w:t>Chapter 3</w:t>
      </w:r>
      <w:r>
        <w:br/>
      </w:r>
    </w:p>
    <w:p w14:paraId="4A6971AA" w14:textId="2DAB57FD" w:rsidR="0035658A" w:rsidRPr="008A062A" w:rsidRDefault="00FA0C85" w:rsidP="008A062A">
      <w:pPr>
        <w:pStyle w:val="Heading1"/>
      </w:pPr>
      <w:bookmarkStart w:id="47" w:name="_Toc511660998"/>
      <w:commentRangeStart w:id="48"/>
      <w:r>
        <w:t>Design</w:t>
      </w:r>
      <w:commentRangeEnd w:id="48"/>
      <w:r w:rsidR="00066614">
        <w:rPr>
          <w:rStyle w:val="CommentReference"/>
          <w:rFonts w:eastAsiaTheme="minorEastAsia" w:cs="Arial"/>
          <w:b w:val="0"/>
          <w:bCs w:val="0"/>
        </w:rPr>
        <w:commentReference w:id="48"/>
      </w:r>
      <w:bookmarkEnd w:id="47"/>
    </w:p>
    <w:p w14:paraId="3B9F536F" w14:textId="77777777" w:rsidR="008A062A" w:rsidRDefault="008A062A" w:rsidP="008A062A">
      <w:pPr>
        <w:ind w:firstLine="0"/>
      </w:pPr>
    </w:p>
    <w:p w14:paraId="17F5D3E6" w14:textId="289F395A" w:rsidR="008B57A9" w:rsidRDefault="00113A00" w:rsidP="008A062A">
      <w:pPr>
        <w:ind w:firstLine="0"/>
      </w:pPr>
      <w:r>
        <w:t xml:space="preserve">This chapter discusses the design and architecture of the program. It also includes the development choices in </w:t>
      </w:r>
      <w:r w:rsidR="00171CB0">
        <w:t>context of programming language and algorithms used.</w:t>
      </w:r>
    </w:p>
    <w:p w14:paraId="7F6801CA" w14:textId="77777777" w:rsidR="008A062A" w:rsidRPr="008B57A9" w:rsidRDefault="008A062A" w:rsidP="008A062A">
      <w:pPr>
        <w:ind w:firstLine="0"/>
      </w:pPr>
    </w:p>
    <w:p w14:paraId="55E71A12" w14:textId="04590260" w:rsidR="0035658A" w:rsidRDefault="0035658A" w:rsidP="0035658A">
      <w:pPr>
        <w:pStyle w:val="Heading2"/>
      </w:pPr>
      <w:bookmarkStart w:id="49" w:name="_Toc511661000"/>
      <w:r>
        <w:t>Overall Architecture</w:t>
      </w:r>
      <w:bookmarkEnd w:id="49"/>
    </w:p>
    <w:p w14:paraId="41D8E53F" w14:textId="267CA126" w:rsidR="00CF7972" w:rsidRDefault="00CF7972" w:rsidP="00CF7972">
      <w:r>
        <w:t xml:space="preserve">The process the application will follow goes as </w:t>
      </w:r>
      <w:commentRangeStart w:id="50"/>
      <w:r>
        <w:t>described</w:t>
      </w:r>
      <w:commentRangeEnd w:id="50"/>
      <w:r w:rsidR="00E45FCA">
        <w:rPr>
          <w:rStyle w:val="CommentReference"/>
        </w:rPr>
        <w:commentReference w:id="50"/>
      </w:r>
      <w:r>
        <w:t>:</w:t>
      </w:r>
    </w:p>
    <w:p w14:paraId="3CDD8E57" w14:textId="63D01C41" w:rsidR="0035658A" w:rsidRDefault="0035658A" w:rsidP="0035658A">
      <w:pPr>
        <w:pStyle w:val="ListParagraph"/>
        <w:numPr>
          <w:ilvl w:val="0"/>
          <w:numId w:val="33"/>
        </w:numPr>
      </w:pPr>
      <w:r>
        <w:t>Take user input.</w:t>
      </w:r>
    </w:p>
    <w:p w14:paraId="63F851FB" w14:textId="77777777" w:rsidR="0035658A" w:rsidRDefault="0035658A" w:rsidP="0035658A">
      <w:pPr>
        <w:pStyle w:val="ListParagraph"/>
        <w:ind w:left="1004" w:firstLine="0"/>
      </w:pPr>
    </w:p>
    <w:p w14:paraId="5EEDE3E4" w14:textId="08BB6A41" w:rsidR="0035658A" w:rsidRDefault="0035658A" w:rsidP="0035658A">
      <w:pPr>
        <w:pStyle w:val="ListParagraph"/>
        <w:ind w:left="1004" w:firstLine="0"/>
      </w:pPr>
      <w:r>
        <w:t>User can access the application from the terminal and provide appropriate flags described more in chapter whatever. User will be then prompt to choose a video file they want to open from their computer.</w:t>
      </w:r>
    </w:p>
    <w:p w14:paraId="18E8066C" w14:textId="2999C144" w:rsidR="0035658A" w:rsidRDefault="0035658A" w:rsidP="0035658A">
      <w:pPr>
        <w:pStyle w:val="ListParagraph"/>
        <w:ind w:left="1004" w:firstLine="0"/>
      </w:pPr>
    </w:p>
    <w:p w14:paraId="0A98096D" w14:textId="5B2DF30D" w:rsidR="0035658A" w:rsidRDefault="0035658A" w:rsidP="0035658A">
      <w:pPr>
        <w:pStyle w:val="ListParagraph"/>
        <w:numPr>
          <w:ilvl w:val="0"/>
          <w:numId w:val="33"/>
        </w:numPr>
      </w:pPr>
      <w:r>
        <w:t>Perform video tracking on the selected file</w:t>
      </w:r>
    </w:p>
    <w:p w14:paraId="0CD23129" w14:textId="2370D553" w:rsidR="0035658A" w:rsidRDefault="0035658A" w:rsidP="0035658A">
      <w:pPr>
        <w:pStyle w:val="ListParagraph"/>
        <w:ind w:left="1004" w:firstLine="0"/>
      </w:pPr>
    </w:p>
    <w:p w14:paraId="3AB49FD4" w14:textId="20E3937F" w:rsidR="0035658A" w:rsidRDefault="0035658A" w:rsidP="0035658A">
      <w:pPr>
        <w:pStyle w:val="ListParagraph"/>
        <w:ind w:left="1004" w:firstLine="0"/>
      </w:pPr>
      <w:r>
        <w:t xml:space="preserve">Depending on the flag, user can either run a manual tracking or do it automatically. The video will be playing with marks on each of the detected fish. </w:t>
      </w:r>
    </w:p>
    <w:p w14:paraId="559E33FF" w14:textId="37CD1833" w:rsidR="0035658A" w:rsidRDefault="0035658A" w:rsidP="0035658A">
      <w:pPr>
        <w:pStyle w:val="ListParagraph"/>
        <w:ind w:left="1004" w:firstLine="0"/>
      </w:pPr>
    </w:p>
    <w:p w14:paraId="52261E2A" w14:textId="1FB0439B" w:rsidR="0035658A" w:rsidRDefault="0035658A" w:rsidP="0035658A">
      <w:pPr>
        <w:pStyle w:val="ListParagraph"/>
        <w:numPr>
          <w:ilvl w:val="0"/>
          <w:numId w:val="33"/>
        </w:numPr>
      </w:pPr>
      <w:r>
        <w:t>Output the data</w:t>
      </w:r>
    </w:p>
    <w:p w14:paraId="481E526C" w14:textId="552CA257" w:rsidR="0035658A" w:rsidRDefault="0035658A" w:rsidP="0035658A">
      <w:pPr>
        <w:pStyle w:val="ListParagraph"/>
        <w:ind w:left="1004" w:firstLine="0"/>
      </w:pPr>
    </w:p>
    <w:p w14:paraId="2C5CBB46" w14:textId="3659CFF4" w:rsidR="0035658A" w:rsidRDefault="0035658A" w:rsidP="0035658A">
      <w:pPr>
        <w:pStyle w:val="ListParagraph"/>
        <w:ind w:left="1004" w:firstLine="0"/>
      </w:pPr>
      <w:r>
        <w:t xml:space="preserve">Application will output a csv file with all the data gathered for possible future work. </w:t>
      </w:r>
    </w:p>
    <w:p w14:paraId="2E8B81E8" w14:textId="10397A33" w:rsidR="0035658A" w:rsidRDefault="0035658A" w:rsidP="0035658A">
      <w:pPr>
        <w:pStyle w:val="ListParagraph"/>
        <w:ind w:left="1004" w:firstLine="0"/>
      </w:pPr>
    </w:p>
    <w:p w14:paraId="0811C32F" w14:textId="0E304454" w:rsidR="0035658A" w:rsidRDefault="0035658A" w:rsidP="0035658A">
      <w:pPr>
        <w:pStyle w:val="ListParagraph"/>
        <w:numPr>
          <w:ilvl w:val="0"/>
          <w:numId w:val="33"/>
        </w:numPr>
      </w:pPr>
      <w:r>
        <w:t>Create multiple graphs</w:t>
      </w:r>
      <w:r w:rsidR="00E13268">
        <w:t xml:space="preserve"> (data analysis)</w:t>
      </w:r>
    </w:p>
    <w:p w14:paraId="0065C0C9" w14:textId="5B8F27FE" w:rsidR="0035658A" w:rsidRDefault="0035658A" w:rsidP="0035658A">
      <w:pPr>
        <w:pStyle w:val="ListParagraph"/>
        <w:ind w:left="1004" w:firstLine="0"/>
      </w:pPr>
    </w:p>
    <w:p w14:paraId="1DFE19E9" w14:textId="5DADBDBF" w:rsidR="0035658A" w:rsidRDefault="0035658A" w:rsidP="0035658A">
      <w:pPr>
        <w:pStyle w:val="ListParagraph"/>
        <w:ind w:left="1004" w:firstLine="0"/>
      </w:pPr>
      <w:r>
        <w:t>Application will output graphs from collected data for data analysis.</w:t>
      </w:r>
    </w:p>
    <w:p w14:paraId="6EF186C4" w14:textId="13C93295" w:rsidR="0035658A" w:rsidRDefault="0035658A" w:rsidP="0035658A"/>
    <w:p w14:paraId="28A64922" w14:textId="00E59CC6" w:rsidR="0035658A" w:rsidRDefault="0035658A" w:rsidP="0035658A">
      <w:pPr>
        <w:pStyle w:val="Heading2"/>
      </w:pPr>
      <w:bookmarkStart w:id="51" w:name="_Ref511487640"/>
      <w:bookmarkStart w:id="52" w:name="_Toc511661001"/>
      <w:r>
        <w:t>Development Choices</w:t>
      </w:r>
      <w:bookmarkEnd w:id="51"/>
      <w:bookmarkEnd w:id="52"/>
    </w:p>
    <w:p w14:paraId="7187BBA0" w14:textId="24563A12" w:rsidR="0035658A" w:rsidRDefault="0035658A" w:rsidP="0035658A">
      <w:pPr>
        <w:pStyle w:val="Heading3"/>
      </w:pPr>
      <w:bookmarkStart w:id="53" w:name="_Toc511661002"/>
      <w:r>
        <w:t>Programming Language</w:t>
      </w:r>
      <w:bookmarkEnd w:id="53"/>
    </w:p>
    <w:p w14:paraId="4F03E1BE" w14:textId="77777777" w:rsidR="003D3693" w:rsidRDefault="00C75753" w:rsidP="00C75753">
      <w:pPr>
        <w:rPr>
          <w:lang w:val="en-US"/>
        </w:rPr>
      </w:pPr>
      <w:r>
        <w:rPr>
          <w:lang w:val="en-US"/>
        </w:rPr>
        <w:t xml:space="preserve">The decision for this project will be to use Python due to never </w:t>
      </w:r>
      <w:commentRangeStart w:id="54"/>
      <w:r>
        <w:rPr>
          <w:lang w:val="en-US"/>
        </w:rPr>
        <w:t xml:space="preserve">using </w:t>
      </w:r>
      <w:commentRangeEnd w:id="54"/>
      <w:r w:rsidR="00914FC9">
        <w:rPr>
          <w:rStyle w:val="CommentReference"/>
        </w:rPr>
        <w:commentReference w:id="54"/>
      </w:r>
      <w:r>
        <w:rPr>
          <w:lang w:val="en-US"/>
        </w:rPr>
        <w:t xml:space="preserve">this language and this language being used throughout the industry. This programming language is widely used with OpenCV. The project is not including embedded devices, where C++ is widely used, or is not going to be used on Android/iOS devices, where Java is the main language. </w:t>
      </w:r>
    </w:p>
    <w:p w14:paraId="51490AB8" w14:textId="6161C5BA" w:rsidR="00C75753" w:rsidRPr="00C75753" w:rsidRDefault="00C75753" w:rsidP="000F256D">
      <w:pPr>
        <w:rPr>
          <w:lang w:val="en-US"/>
        </w:rPr>
      </w:pPr>
      <w:r>
        <w:rPr>
          <w:lang w:val="en-US"/>
        </w:rPr>
        <w:t xml:space="preserve">Python is the most simple among the mentioned languages, its readability is also a plus in case a person wanting to use </w:t>
      </w:r>
      <w:r w:rsidR="003D3693">
        <w:rPr>
          <w:lang w:val="en-US"/>
        </w:rPr>
        <w:t>this</w:t>
      </w:r>
      <w:r>
        <w:rPr>
          <w:lang w:val="en-US"/>
        </w:rPr>
        <w:t xml:space="preserve"> application for any other research would like to expand the code. If in the future there will be need to create a website or server for the project, Python is also the most widely used language out of these three. </w:t>
      </w:r>
    </w:p>
    <w:p w14:paraId="1AC69284" w14:textId="7A949E70" w:rsidR="008C4CF4" w:rsidRDefault="008C4CF4" w:rsidP="008C4CF4">
      <w:pPr>
        <w:pStyle w:val="Heading3"/>
      </w:pPr>
      <w:r>
        <w:t xml:space="preserve"> </w:t>
      </w:r>
      <w:bookmarkStart w:id="55" w:name="_Toc511661003"/>
      <w:r>
        <w:t>Development Environment</w:t>
      </w:r>
      <w:bookmarkEnd w:id="55"/>
      <w:r>
        <w:t xml:space="preserve"> </w:t>
      </w:r>
    </w:p>
    <w:p w14:paraId="328F206E" w14:textId="53272095" w:rsidR="00C9478C" w:rsidRDefault="00C9478C" w:rsidP="00C9478C">
      <w:r>
        <w:t>The project will be developed using the PyCharm</w:t>
      </w:r>
      <w:r w:rsidR="00CA0E18">
        <w:t>. It is an Integrated Development Environment developed by JetBrains. I am extremely familiar with products by this company, thus this IDE was extremely easy to understand and use.</w:t>
      </w:r>
    </w:p>
    <w:p w14:paraId="1F19CA73" w14:textId="519770AB" w:rsidR="00CA0E18" w:rsidRPr="00C9478C" w:rsidRDefault="00CA0E18" w:rsidP="00C9478C">
      <w:r>
        <w:t xml:space="preserve">PyCharm provides code analysis together with the normal text editor features. The programmer can use code completion as well as syntax and error highlighting. Another addition is the graphical debugger and integrated unit testing. </w:t>
      </w:r>
    </w:p>
    <w:p w14:paraId="0BF2C661" w14:textId="3C1730BA" w:rsidR="0035658A" w:rsidRDefault="0035658A" w:rsidP="0035658A">
      <w:pPr>
        <w:pStyle w:val="Heading3"/>
      </w:pPr>
      <w:r>
        <w:t xml:space="preserve"> </w:t>
      </w:r>
      <w:bookmarkStart w:id="56" w:name="_Toc511661004"/>
      <w:r>
        <w:t>Video Tracking algorithm</w:t>
      </w:r>
      <w:bookmarkEnd w:id="56"/>
    </w:p>
    <w:p w14:paraId="51F9F422" w14:textId="619A8C63" w:rsidR="004A4CD5" w:rsidRDefault="004A4CD5" w:rsidP="004A4CD5">
      <w:pPr>
        <w:jc w:val="both"/>
        <w:rPr>
          <w:rFonts w:cs="Times New Roman"/>
        </w:rPr>
      </w:pPr>
      <w:r>
        <w:rPr>
          <w:rFonts w:cs="Times New Roman"/>
        </w:rPr>
        <w:t xml:space="preserve">The decision for this project will be to use Background Subtraction because the background of the videos is static and Background Subtraction is less computationally expensive. However, </w:t>
      </w:r>
      <w:r>
        <w:rPr>
          <w:rFonts w:cs="Times New Roman"/>
        </w:rPr>
        <w:lastRenderedPageBreak/>
        <w:t xml:space="preserve">there is some flickering in the video in the form of bubbles from the filter in the top left corner. Although, there are methods to reduce the false positives being detected in the video. </w:t>
      </w:r>
    </w:p>
    <w:p w14:paraId="01088AC2" w14:textId="3D029A20" w:rsidR="007C08D5" w:rsidRDefault="007C08D5" w:rsidP="004A4CD5">
      <w:pPr>
        <w:jc w:val="both"/>
        <w:rPr>
          <w:rFonts w:cs="Times New Roman"/>
        </w:rPr>
      </w:pPr>
      <w:r>
        <w:t>Like all background subtraction approaches, our proposed method is composed of a regularly updated background model and a similarity measure to compare a given frame with that background model.</w:t>
      </w:r>
    </w:p>
    <w:p w14:paraId="60B53146" w14:textId="77777777" w:rsidR="004A4CD5" w:rsidRPr="004A4CD5" w:rsidRDefault="004A4CD5" w:rsidP="004A4CD5"/>
    <w:p w14:paraId="4D5E5F8F" w14:textId="267293E2" w:rsidR="00743CC1" w:rsidRDefault="00743CC1" w:rsidP="00743CC1">
      <w:pPr>
        <w:pStyle w:val="Heading3"/>
      </w:pPr>
      <w:r>
        <w:t xml:space="preserve"> </w:t>
      </w:r>
      <w:bookmarkStart w:id="57" w:name="_Toc511661005"/>
      <w:r>
        <w:t>Version Control</w:t>
      </w:r>
      <w:bookmarkEnd w:id="57"/>
    </w:p>
    <w:p w14:paraId="14A005FE" w14:textId="3AD62A3B" w:rsidR="002209EE" w:rsidRPr="002209EE" w:rsidRDefault="002209EE" w:rsidP="002209EE">
      <w:r>
        <w:t>The project was using Git as a software version control method. A private GitHub repository was created for the project which allowed for regular backup and code management. This prevented the need to keep multiple copies of code in case new code implementation breaks the solution. Another benefit of storing the code on GitHub is that in case of failure</w:t>
      </w:r>
      <w:r w:rsidR="00613084">
        <w:t xml:space="preserve"> of a local computer</w:t>
      </w:r>
      <w:r>
        <w:t>, all of the code is still securely stored in a global solution on the website</w:t>
      </w:r>
      <w:r w:rsidR="00CE7F44">
        <w:t xml:space="preserve"> and can be easily accessed from a different machine. </w:t>
      </w:r>
    </w:p>
    <w:p w14:paraId="3161DFF8" w14:textId="46362700" w:rsidR="005034DA" w:rsidRDefault="005034DA" w:rsidP="005034DA"/>
    <w:p w14:paraId="2683025F" w14:textId="06891E63" w:rsidR="005034DA" w:rsidRDefault="00BB2E8B" w:rsidP="005034DA">
      <w:pPr>
        <w:pStyle w:val="Heading2"/>
      </w:pPr>
      <w:bookmarkStart w:id="58" w:name="_Toc511661006"/>
      <w:r>
        <w:t>Program</w:t>
      </w:r>
      <w:r w:rsidR="005034DA">
        <w:t xml:space="preserve"> </w:t>
      </w:r>
      <w:commentRangeStart w:id="59"/>
      <w:r w:rsidR="005034DA">
        <w:t>Design</w:t>
      </w:r>
      <w:commentRangeEnd w:id="59"/>
      <w:r w:rsidR="00005F72">
        <w:rPr>
          <w:rStyle w:val="CommentReference"/>
          <w:rFonts w:eastAsiaTheme="minorEastAsia" w:cs="Arial"/>
          <w:b w:val="0"/>
          <w:bCs w:val="0"/>
        </w:rPr>
        <w:commentReference w:id="59"/>
      </w:r>
      <w:bookmarkEnd w:id="58"/>
      <w:r w:rsidR="005034DA">
        <w:t xml:space="preserve"> </w:t>
      </w:r>
    </w:p>
    <w:p w14:paraId="1640C3AA" w14:textId="74C1254E" w:rsidR="00A156F5" w:rsidRDefault="00A156F5" w:rsidP="00A156F5">
      <w:pPr>
        <w:pStyle w:val="Heading3"/>
      </w:pPr>
      <w:r>
        <w:t xml:space="preserve"> </w:t>
      </w:r>
      <w:bookmarkStart w:id="60" w:name="_Toc511661007"/>
      <w:r>
        <w:t>FishTracker</w:t>
      </w:r>
      <w:bookmarkEnd w:id="60"/>
    </w:p>
    <w:p w14:paraId="03C3263D" w14:textId="32B9052D" w:rsidR="007E5823" w:rsidRDefault="005C5A7C" w:rsidP="007E5823">
      <w:r>
        <w:t>Description of the class</w:t>
      </w:r>
    </w:p>
    <w:p w14:paraId="6EFD8AC8" w14:textId="788B8769" w:rsidR="007E5823" w:rsidRDefault="007E5823" w:rsidP="007E5823">
      <w:pPr>
        <w:pStyle w:val="Heading3"/>
      </w:pPr>
      <w:r>
        <w:t xml:space="preserve"> </w:t>
      </w:r>
      <w:bookmarkStart w:id="61" w:name="_Toc511661008"/>
      <w:r>
        <w:t>Bac</w:t>
      </w:r>
      <w:r w:rsidR="00005F72">
        <w:t>k</w:t>
      </w:r>
      <w:r>
        <w:t>groundSubtractor</w:t>
      </w:r>
      <w:bookmarkEnd w:id="61"/>
    </w:p>
    <w:p w14:paraId="3FF5AD2F" w14:textId="77777777" w:rsidR="005C5A7C" w:rsidRDefault="005C5A7C" w:rsidP="005C5A7C">
      <w:r>
        <w:t>Description of the class</w:t>
      </w:r>
    </w:p>
    <w:p w14:paraId="3FA742F0" w14:textId="53AEBD69" w:rsidR="007E5823" w:rsidRDefault="007E5823" w:rsidP="007E5823"/>
    <w:p w14:paraId="71A534A4" w14:textId="7DD2AC13" w:rsidR="007E5823" w:rsidRDefault="00526FD9" w:rsidP="007E5823">
      <w:pPr>
        <w:pStyle w:val="Heading3"/>
      </w:pPr>
      <w:r>
        <w:t xml:space="preserve"> </w:t>
      </w:r>
      <w:bookmarkStart w:id="62" w:name="_Toc511661009"/>
      <w:r>
        <w:t>Globals</w:t>
      </w:r>
      <w:bookmarkEnd w:id="62"/>
      <w:r w:rsidR="007E5823">
        <w:t xml:space="preserve"> </w:t>
      </w:r>
    </w:p>
    <w:p w14:paraId="1534A9A6" w14:textId="574C7B1A" w:rsidR="00FA0C85" w:rsidRPr="00BC5E1F" w:rsidRDefault="005C5A7C" w:rsidP="00BC5E1F">
      <w:r>
        <w:t xml:space="preserve">Description of the </w:t>
      </w:r>
      <w:r w:rsidR="004B46A0">
        <w:t>globals</w:t>
      </w:r>
      <w:r w:rsidR="00FA0C85">
        <w:br w:type="page"/>
      </w:r>
    </w:p>
    <w:p w14:paraId="75AA9AA0" w14:textId="2E6813B6" w:rsidR="00A7293E" w:rsidRPr="00A7293E" w:rsidRDefault="00A7293E" w:rsidP="00A7293E">
      <w:pPr>
        <w:pStyle w:val="NoIndent"/>
        <w:rPr>
          <w:b/>
          <w:sz w:val="36"/>
          <w:szCs w:val="36"/>
        </w:rPr>
      </w:pPr>
      <w:bookmarkStart w:id="63" w:name="_Ref511477967"/>
      <w:r w:rsidRPr="00A7293E">
        <w:rPr>
          <w:b/>
          <w:sz w:val="36"/>
          <w:szCs w:val="36"/>
        </w:rPr>
        <w:lastRenderedPageBreak/>
        <w:t>Chapter 4</w:t>
      </w:r>
    </w:p>
    <w:p w14:paraId="2C2A624A" w14:textId="5A37A42F" w:rsidR="00A7293E" w:rsidRPr="00742EEE" w:rsidRDefault="00A7293E" w:rsidP="00A7293E">
      <w:pPr>
        <w:pStyle w:val="NoIndent"/>
        <w:rPr>
          <w:szCs w:val="32"/>
        </w:rPr>
      </w:pPr>
    </w:p>
    <w:p w14:paraId="4DF079ED" w14:textId="5F25D39F" w:rsidR="0019588A" w:rsidRDefault="0019588A" w:rsidP="003900C5">
      <w:pPr>
        <w:pStyle w:val="Heading1"/>
      </w:pPr>
      <w:bookmarkStart w:id="64" w:name="_Toc511661012"/>
      <w:r>
        <w:t>Implementation</w:t>
      </w:r>
      <w:bookmarkEnd w:id="63"/>
      <w:bookmarkEnd w:id="64"/>
    </w:p>
    <w:p w14:paraId="22D31BFF" w14:textId="77777777" w:rsidR="00950C59" w:rsidRDefault="00950C59" w:rsidP="00950C59">
      <w:pPr>
        <w:ind w:firstLine="0"/>
      </w:pPr>
    </w:p>
    <w:p w14:paraId="19D2E9AB" w14:textId="03CEAC3E" w:rsidR="00FA7464" w:rsidRDefault="00FA7464" w:rsidP="00950C59">
      <w:pPr>
        <w:ind w:firstLine="0"/>
      </w:pPr>
      <w:r>
        <w:t>This chapter describes</w:t>
      </w:r>
      <w:r w:rsidR="0059780A">
        <w:t xml:space="preserve"> the preparation and</w:t>
      </w:r>
      <w:r>
        <w:t xml:space="preserve"> development of software during all 13 sprints of this project and algorithms developed and used in the program. </w:t>
      </w:r>
    </w:p>
    <w:p w14:paraId="2AB28564" w14:textId="77777777" w:rsidR="00950C59" w:rsidRDefault="00950C59" w:rsidP="00950C59">
      <w:pPr>
        <w:ind w:firstLine="0"/>
      </w:pPr>
    </w:p>
    <w:p w14:paraId="2DFDF8FB" w14:textId="50EC3D99" w:rsidR="0019588A" w:rsidRDefault="00D14B09" w:rsidP="0019588A">
      <w:pPr>
        <w:pStyle w:val="Heading2"/>
      </w:pPr>
      <w:bookmarkStart w:id="65" w:name="_Ref511655383"/>
      <w:bookmarkStart w:id="66" w:name="_Toc511661014"/>
      <w:commentRangeStart w:id="67"/>
      <w:r>
        <w:t>Dataset preparation</w:t>
      </w:r>
      <w:commentRangeEnd w:id="67"/>
      <w:r w:rsidR="00AC051E">
        <w:rPr>
          <w:rStyle w:val="CommentReference"/>
          <w:rFonts w:eastAsiaTheme="minorEastAsia" w:cs="Arial"/>
          <w:b w:val="0"/>
          <w:bCs w:val="0"/>
        </w:rPr>
        <w:commentReference w:id="67"/>
      </w:r>
      <w:bookmarkEnd w:id="65"/>
      <w:bookmarkEnd w:id="66"/>
    </w:p>
    <w:p w14:paraId="03457F71" w14:textId="52E4C7F4" w:rsidR="0019588A" w:rsidRDefault="0019588A" w:rsidP="0019588A">
      <w:r>
        <w:t xml:space="preserve">The original videos from the experiments that were provided, were not the easiest to handle. Each of the videos were at least 2GB, they all had the audio included in them, even though it was unnecessary for the experiments. Additionally, since recorded on the wide lens on GoPro camera, there was a fish eye effect applied. </w:t>
      </w:r>
    </w:p>
    <w:p w14:paraId="1C36C5C1" w14:textId="7C07B5D7" w:rsidR="0019588A" w:rsidRDefault="0019588A" w:rsidP="0019588A">
      <w:r>
        <w:t>Thus, before any experiments were carried out, the videos had to be edited to make it available to video track and research it without carrying them on a portable hard disk</w:t>
      </w:r>
      <w:r w:rsidR="00DE29EB">
        <w:t xml:space="preserve"> (final result visible in </w:t>
      </w:r>
      <w:r w:rsidR="00DE29EB">
        <w:fldChar w:fldCharType="begin"/>
      </w:r>
      <w:r w:rsidR="00DE29EB">
        <w:instrText xml:space="preserve"> REF _Ref511647871 \h </w:instrText>
      </w:r>
      <w:r w:rsidR="00DE29EB">
        <w:fldChar w:fldCharType="separate"/>
      </w:r>
      <w:r w:rsidR="00DE29EB">
        <w:t xml:space="preserve">Figure </w:t>
      </w:r>
      <w:r w:rsidR="00DE29EB">
        <w:rPr>
          <w:noProof/>
        </w:rPr>
        <w:t>6</w:t>
      </w:r>
      <w:r w:rsidR="00DE29EB">
        <w:fldChar w:fldCharType="end"/>
      </w:r>
      <w:r w:rsidR="00DE29EB">
        <w:t>)</w:t>
      </w:r>
      <w:r>
        <w:t xml:space="preserve">. </w:t>
      </w:r>
    </w:p>
    <w:p w14:paraId="4ED7F5A3" w14:textId="4C87B943" w:rsidR="000A12AB" w:rsidRDefault="000A12AB" w:rsidP="0019588A"/>
    <w:p w14:paraId="0DDB1D87" w14:textId="03C575B6" w:rsidR="000A12AB" w:rsidRDefault="000A12AB" w:rsidP="000A12AB">
      <w:pPr>
        <w:ind w:left="-284" w:firstLine="0"/>
      </w:pPr>
      <w:r>
        <w:rPr>
          <w:rFonts w:cs="Times New Roman"/>
          <w:noProof/>
        </w:rPr>
        <mc:AlternateContent>
          <mc:Choice Requires="wpg">
            <w:drawing>
              <wp:inline distT="0" distB="0" distL="0" distR="0" wp14:anchorId="49418156" wp14:editId="66FFF923">
                <wp:extent cx="5478366" cy="2189552"/>
                <wp:effectExtent l="0" t="0" r="8255" b="1270"/>
                <wp:docPr id="16" name="Group 16"/>
                <wp:cNvGraphicFramePr/>
                <a:graphic xmlns:a="http://schemas.openxmlformats.org/drawingml/2006/main">
                  <a:graphicData uri="http://schemas.microsoft.com/office/word/2010/wordprocessingGroup">
                    <wpg:wgp>
                      <wpg:cNvGrpSpPr/>
                      <wpg:grpSpPr>
                        <a:xfrm>
                          <a:off x="0" y="0"/>
                          <a:ext cx="5478366" cy="2189552"/>
                          <a:chOff x="95693" y="0"/>
                          <a:chExt cx="6254040" cy="2189552"/>
                        </a:xfrm>
                      </wpg:grpSpPr>
                      <wpg:grpSp>
                        <wpg:cNvPr id="15" name="Group 15"/>
                        <wpg:cNvGrpSpPr/>
                        <wpg:grpSpPr>
                          <a:xfrm>
                            <a:off x="95693" y="0"/>
                            <a:ext cx="6254040" cy="1806575"/>
                            <a:chOff x="0" y="0"/>
                            <a:chExt cx="6254040" cy="1806575"/>
                          </a:xfrm>
                        </wpg:grpSpPr>
                        <pic:pic xmlns:pic="http://schemas.openxmlformats.org/drawingml/2006/picture">
                          <pic:nvPicPr>
                            <pic:cNvPr id="9" name="Picture 9">
                              <a:extLst/>
                            </pic:cNvPr>
                            <pic:cNvPicPr>
                              <a:picLocks noChangeAspect="1"/>
                            </pic:cNvPicPr>
                          </pic:nvPicPr>
                          <pic:blipFill>
                            <a:blip r:embed="rId22"/>
                            <a:stretch>
                              <a:fillRect/>
                            </a:stretch>
                          </pic:blipFill>
                          <pic:spPr>
                            <a:xfrm>
                              <a:off x="0" y="0"/>
                              <a:ext cx="3145155" cy="1806575"/>
                            </a:xfrm>
                            <a:prstGeom prst="rect">
                              <a:avLst/>
                            </a:prstGeom>
                          </pic:spPr>
                        </pic:pic>
                        <pic:pic xmlns:pic="http://schemas.openxmlformats.org/drawingml/2006/picture">
                          <pic:nvPicPr>
                            <pic:cNvPr id="10" name="Picture 10">
                              <a:extLst/>
                            </pic:cNvPr>
                            <pic:cNvPicPr>
                              <a:picLocks noChangeAspect="1"/>
                            </pic:cNvPicPr>
                          </pic:nvPicPr>
                          <pic:blipFill>
                            <a:blip r:embed="rId23">
                              <a:grayscl/>
                              <a:extLst>
                                <a:ext uri="{BEBA8EAE-BF5A-486C-A8C5-ECC9F3942E4B}">
                                  <a14:imgProps xmlns:a14="http://schemas.microsoft.com/office/drawing/2010/main">
                                    <a14:imgLayer r:embed="rId24">
                                      <a14:imgEffect>
                                        <a14:sharpenSoften amount="50000"/>
                                      </a14:imgEffect>
                                      <a14:imgEffect>
                                        <a14:brightnessContrast contrast="55000"/>
                                      </a14:imgEffect>
                                    </a14:imgLayer>
                                  </a14:imgProps>
                                </a:ext>
                              </a:extLst>
                            </a:blip>
                            <a:stretch>
                              <a:fillRect/>
                            </a:stretch>
                          </pic:blipFill>
                          <pic:spPr>
                            <a:xfrm>
                              <a:off x="3254301" y="97227"/>
                              <a:ext cx="2999739" cy="1636395"/>
                            </a:xfrm>
                            <a:prstGeom prst="rect">
                              <a:avLst/>
                            </a:prstGeom>
                          </pic:spPr>
                        </pic:pic>
                        <wps:wsp>
                          <wps:cNvPr id="11" name="Arrow: Right 11">
                            <a:extLst/>
                          </wps:cNvPr>
                          <wps:cNvSpPr/>
                          <wps:spPr>
                            <a:xfrm>
                              <a:off x="2906530" y="777187"/>
                              <a:ext cx="603287" cy="31462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3" name="Text Box 13"/>
                        <wps:cNvSpPr txBox="1"/>
                        <wps:spPr>
                          <a:xfrm>
                            <a:off x="204935" y="1931107"/>
                            <a:ext cx="6079240" cy="258445"/>
                          </a:xfrm>
                          <a:prstGeom prst="rect">
                            <a:avLst/>
                          </a:prstGeom>
                          <a:solidFill>
                            <a:prstClr val="white"/>
                          </a:solidFill>
                          <a:ln>
                            <a:noFill/>
                          </a:ln>
                        </wps:spPr>
                        <wps:txbx>
                          <w:txbxContent>
                            <w:p w14:paraId="64F41B3A" w14:textId="5E5F5559" w:rsidR="00702D21" w:rsidRPr="00290ABF" w:rsidRDefault="00702D21" w:rsidP="000A12AB">
                              <w:pPr>
                                <w:pStyle w:val="Caption"/>
                                <w:rPr>
                                  <w:rFonts w:cs="Times New Roman"/>
                                  <w:noProof/>
                                  <w:szCs w:val="24"/>
                                </w:rPr>
                              </w:pPr>
                              <w:bookmarkStart w:id="68" w:name="_Ref511647871"/>
                              <w:bookmarkStart w:id="69" w:name="_Toc511463501"/>
                              <w:bookmarkStart w:id="70" w:name="_Toc511463533"/>
                              <w:bookmarkStart w:id="71" w:name="_Toc512347545"/>
                              <w:r>
                                <w:t xml:space="preserve">Figure </w:t>
                              </w:r>
                              <w:fldSimple w:instr=" SEQ Figure \* ARABIC ">
                                <w:r>
                                  <w:rPr>
                                    <w:noProof/>
                                  </w:rPr>
                                  <w:t>6</w:t>
                                </w:r>
                              </w:fldSimple>
                              <w:bookmarkEnd w:id="68"/>
                              <w:r>
                                <w:t>. Picture before and after the video edit</w:t>
                              </w:r>
                              <w:bookmarkEnd w:id="69"/>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49418156" id="Group 16" o:spid="_x0000_s1035" style="width:431.35pt;height:172.4pt;mso-position-horizontal-relative:char;mso-position-vertical-relative:line" coordorigin="956" coordsize="62540,21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">
                <v:group id="Group 15" o:spid="_x0000_s1036" style="position:absolute;left:956;width:62541;height:18065" coordsize="62540,18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Picture 9" o:spid="_x0000_s1037" type="#_x0000_t75" style="position:absolute;width:31451;height:18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">
                    <v:imagedata r:id="rId25" o:title=""/>
                  </v:shape>
                  <v:shape id="Picture 10" o:spid="_x0000_s1038" type="#_x0000_t75" style="position:absolute;left:32543;top:972;width:29997;height:16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">
                    <v:imagedata r:id="rId26" o:title="" grayscale="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1" o:spid="_x0000_s1039" type="#_x0000_t13" style="position:absolute;left:29065;top:7771;width:6033;height:3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" adj="15968" fillcolor="#4f81bd [3204]" strokecolor="#243f60 [1604]" strokeweight="2pt"/>
                </v:group>
                <v:shape id="Text Box 13" o:spid="_x0000_s1040" type="#_x0000_t202" style="position:absolute;left:2049;top:19311;width:607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64F41B3A" w14:textId="5E5F5559" w:rsidR="00702D21" w:rsidRPr="00290ABF" w:rsidRDefault="00702D21" w:rsidP="000A12AB">
                        <w:pPr>
                          <w:pStyle w:val="Caption"/>
                          <w:rPr>
                            <w:rFonts w:cs="Times New Roman"/>
                            <w:noProof/>
                            <w:szCs w:val="24"/>
                          </w:rPr>
                        </w:pPr>
                        <w:bookmarkStart w:id="72" w:name="_Ref511647871"/>
                        <w:bookmarkStart w:id="73" w:name="_Toc511463501"/>
                        <w:bookmarkStart w:id="74" w:name="_Toc511463533"/>
                        <w:bookmarkStart w:id="75" w:name="_Toc512347545"/>
                        <w:r>
                          <w:t xml:space="preserve">Figure </w:t>
                        </w:r>
                        <w:fldSimple w:instr=" SEQ Figure \* ARABIC ">
                          <w:r>
                            <w:rPr>
                              <w:noProof/>
                            </w:rPr>
                            <w:t>6</w:t>
                          </w:r>
                        </w:fldSimple>
                        <w:bookmarkEnd w:id="72"/>
                        <w:r>
                          <w:t>. Picture before and after the video edit</w:t>
                        </w:r>
                        <w:bookmarkEnd w:id="73"/>
                        <w:bookmarkEnd w:id="74"/>
                        <w:bookmarkEnd w:id="75"/>
                      </w:p>
                    </w:txbxContent>
                  </v:textbox>
                </v:shape>
                <w10:anchorlock/>
              </v:group>
            </w:pict>
          </mc:Fallback>
        </mc:AlternateContent>
      </w:r>
    </w:p>
    <w:p w14:paraId="586C081B" w14:textId="77777777" w:rsidR="000A12AB" w:rsidRDefault="000A12AB" w:rsidP="0019588A"/>
    <w:p w14:paraId="2DEA1850" w14:textId="272D8F43" w:rsidR="00486C68" w:rsidRDefault="00B05CA0" w:rsidP="0019588A">
      <w:r>
        <w:t>Software used for edits was a</w:t>
      </w:r>
      <w:r w:rsidR="00486C68">
        <w:t xml:space="preserve"> free video editing software, GoProStudio, because there was an option to create a custom filter that encapsulated all the changes needed to </w:t>
      </w:r>
      <w:r w:rsidR="003D2037">
        <w:t xml:space="preserve">be </w:t>
      </w:r>
      <w:r w:rsidR="00486C68">
        <w:t>ma</w:t>
      </w:r>
      <w:r w:rsidR="003D2037">
        <w:t>d</w:t>
      </w:r>
      <w:r w:rsidR="00486C68">
        <w:t>e</w:t>
      </w:r>
      <w:r w:rsidR="003D2037">
        <w:t xml:space="preserve"> (See </w:t>
      </w:r>
      <w:r w:rsidR="00850C84">
        <w:fldChar w:fldCharType="begin"/>
      </w:r>
      <w:r w:rsidR="00850C84">
        <w:instrText xml:space="preserve"> REF _Ref511655461 \h </w:instrText>
      </w:r>
      <w:r w:rsidR="00850C84">
        <w:fldChar w:fldCharType="separate"/>
      </w:r>
      <w:r w:rsidR="00850C84">
        <w:t xml:space="preserve">Figure </w:t>
      </w:r>
      <w:r w:rsidR="00850C84">
        <w:rPr>
          <w:noProof/>
        </w:rPr>
        <w:t>7</w:t>
      </w:r>
      <w:r w:rsidR="00850C84">
        <w:fldChar w:fldCharType="end"/>
      </w:r>
      <w:r w:rsidR="003D2037">
        <w:t>)</w:t>
      </w:r>
      <w:r w:rsidR="00486C68">
        <w:t xml:space="preserve">. That </w:t>
      </w:r>
      <w:r w:rsidR="003D2037">
        <w:t xml:space="preserve">significantly decreased the time needed for editing the video since all it needed for most of the changes was just one click of the mouse. </w:t>
      </w:r>
    </w:p>
    <w:p w14:paraId="17A27880" w14:textId="31A96F1D" w:rsidR="003D2037" w:rsidRDefault="003D2037" w:rsidP="0019588A">
      <w:r>
        <w:t xml:space="preserve">The first step of editing </w:t>
      </w:r>
      <w:r w:rsidR="00DE29EB">
        <w:t xml:space="preserve">prior to the filter was cutting the video into shorter one. Final videos were </w:t>
      </w:r>
      <w:r w:rsidR="00AA258D">
        <w:t>2</w:t>
      </w:r>
      <w:r w:rsidR="00DE29EB">
        <w:t xml:space="preserve"> minutes long with </w:t>
      </w:r>
      <w:r w:rsidR="00AA258D">
        <w:t>a</w:t>
      </w:r>
      <w:r w:rsidR="00DE29EB">
        <w:t xml:space="preserve"> minute before the buzzer and after. That step also included of removing the audio. </w:t>
      </w:r>
    </w:p>
    <w:p w14:paraId="6B73891C" w14:textId="44094454" w:rsidR="00DE29EB" w:rsidRDefault="00DE29EB" w:rsidP="0019588A">
      <w:r>
        <w:t>The custom filter created included of:</w:t>
      </w:r>
    </w:p>
    <w:p w14:paraId="328F1D76" w14:textId="2BE2A3C3" w:rsidR="00DE29EB" w:rsidRDefault="00DE29EB" w:rsidP="00DE29EB">
      <w:pPr>
        <w:pStyle w:val="ListParagraph"/>
        <w:numPr>
          <w:ilvl w:val="0"/>
          <w:numId w:val="33"/>
        </w:numPr>
      </w:pPr>
      <w:r>
        <w:t xml:space="preserve">Zooming in to get rid of the reflections of fish </w:t>
      </w:r>
      <w:r w:rsidR="00FA7464">
        <w:t>that would be problematic in automated detection of fish.</w:t>
      </w:r>
    </w:p>
    <w:p w14:paraId="30B129C3" w14:textId="49D09ADD" w:rsidR="00FA7464" w:rsidRDefault="00FA7464" w:rsidP="00DE29EB">
      <w:pPr>
        <w:pStyle w:val="ListParagraph"/>
        <w:numPr>
          <w:ilvl w:val="0"/>
          <w:numId w:val="33"/>
        </w:numPr>
      </w:pPr>
      <w:r>
        <w:t>Removal of the fish eye effect</w:t>
      </w:r>
    </w:p>
    <w:p w14:paraId="62D1E9F9" w14:textId="1584FBFE" w:rsidR="00FA7464" w:rsidRDefault="00FA7464" w:rsidP="00DE29EB">
      <w:pPr>
        <w:pStyle w:val="ListParagraph"/>
        <w:numPr>
          <w:ilvl w:val="0"/>
          <w:numId w:val="33"/>
        </w:numPr>
      </w:pPr>
      <w:r>
        <w:t xml:space="preserve">Changing the video from RGB to the greyscale </w:t>
      </w:r>
    </w:p>
    <w:p w14:paraId="29C3FBF8" w14:textId="1821C1AE" w:rsidR="00FA7464" w:rsidRDefault="00FA7464" w:rsidP="00DE29EB">
      <w:pPr>
        <w:pStyle w:val="ListParagraph"/>
        <w:numPr>
          <w:ilvl w:val="0"/>
          <w:numId w:val="33"/>
        </w:numPr>
      </w:pPr>
      <w:r>
        <w:t>Increase of the contrast and brightness to be able to distinguish the fish better.</w:t>
      </w:r>
    </w:p>
    <w:p w14:paraId="621000FB" w14:textId="0C90CED6" w:rsidR="0041261D" w:rsidRDefault="0041261D" w:rsidP="0041261D"/>
    <w:p w14:paraId="2A5B9E84" w14:textId="19CB7BA1" w:rsidR="003A5726" w:rsidRDefault="003A5726" w:rsidP="0041261D"/>
    <w:p w14:paraId="2E528690" w14:textId="3BD49D7F" w:rsidR="003A5726" w:rsidRDefault="003A5726" w:rsidP="0041261D"/>
    <w:p w14:paraId="66AAE08F" w14:textId="181A1911" w:rsidR="003A5726" w:rsidRDefault="003A5726" w:rsidP="0041261D"/>
    <w:p w14:paraId="3C405CF8" w14:textId="02CE8B80" w:rsidR="003A5726" w:rsidRDefault="003A5726" w:rsidP="0041261D"/>
    <w:p w14:paraId="48CA6A44" w14:textId="02F1F2E5" w:rsidR="003A5726" w:rsidRDefault="003A5726" w:rsidP="0041261D"/>
    <w:p w14:paraId="16FFE874" w14:textId="73497D52" w:rsidR="003A5726" w:rsidRDefault="003A5726" w:rsidP="0041261D"/>
    <w:p w14:paraId="6559B22A" w14:textId="77777777" w:rsidR="003A5726" w:rsidRDefault="003A5726" w:rsidP="0041261D"/>
    <w:p w14:paraId="1050E04D" w14:textId="77777777" w:rsidR="000A12AB" w:rsidRDefault="0041261D" w:rsidP="000A12AB">
      <w:pPr>
        <w:keepNext/>
        <w:ind w:left="-709" w:firstLine="0"/>
      </w:pPr>
      <w:r>
        <w:rPr>
          <w:noProof/>
        </w:rPr>
        <w:lastRenderedPageBreak/>
        <w:drawing>
          <wp:inline distT="0" distB="0" distL="0" distR="0" wp14:anchorId="7C901331" wp14:editId="46CB4C6E">
            <wp:extent cx="6347323" cy="3306726"/>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59809" cy="3313231"/>
                    </a:xfrm>
                    <a:prstGeom prst="rect">
                      <a:avLst/>
                    </a:prstGeom>
                  </pic:spPr>
                </pic:pic>
              </a:graphicData>
            </a:graphic>
          </wp:inline>
        </w:drawing>
      </w:r>
    </w:p>
    <w:p w14:paraId="068CE9F5" w14:textId="30FC2A33" w:rsidR="0041261D" w:rsidRPr="00831052" w:rsidRDefault="000A12AB" w:rsidP="000A12AB">
      <w:pPr>
        <w:pStyle w:val="Caption"/>
      </w:pPr>
      <w:r>
        <w:br/>
      </w:r>
      <w:bookmarkStart w:id="76" w:name="_Ref511655461"/>
      <w:bookmarkStart w:id="77" w:name="_Toc512347546"/>
      <w:r>
        <w:t xml:space="preserve">Figure </w:t>
      </w:r>
      <w:fldSimple w:instr=" SEQ Figure \* ARABIC ">
        <w:r w:rsidR="002D2326">
          <w:rPr>
            <w:noProof/>
          </w:rPr>
          <w:t>7</w:t>
        </w:r>
      </w:fldSimple>
      <w:bookmarkEnd w:id="76"/>
      <w:r>
        <w:t>. Screenshot of the GoProStudio with preset filter selected.</w:t>
      </w:r>
      <w:bookmarkEnd w:id="77"/>
    </w:p>
    <w:p w14:paraId="5DAA485B" w14:textId="13C5078B" w:rsidR="0041261D" w:rsidRDefault="0041261D" w:rsidP="008640E2">
      <w:pPr>
        <w:ind w:firstLine="0"/>
        <w:rPr>
          <w:rFonts w:cs="Times New Roman"/>
        </w:rPr>
      </w:pPr>
    </w:p>
    <w:p w14:paraId="08BF202A" w14:textId="77777777" w:rsidR="008640E2" w:rsidRDefault="008640E2" w:rsidP="008640E2">
      <w:pPr>
        <w:ind w:firstLine="0"/>
        <w:rPr>
          <w:rFonts w:cs="Times New Roman"/>
        </w:rPr>
      </w:pPr>
    </w:p>
    <w:p w14:paraId="72ABA5D2" w14:textId="69E80B51" w:rsidR="00963753" w:rsidRDefault="00963753" w:rsidP="00963753">
      <w:pPr>
        <w:pStyle w:val="Heading2"/>
      </w:pPr>
      <w:bookmarkStart w:id="78" w:name="_Toc511661015"/>
      <w:r>
        <w:t>Sprints</w:t>
      </w:r>
      <w:bookmarkEnd w:id="78"/>
    </w:p>
    <w:p w14:paraId="17185385" w14:textId="126BFE69" w:rsidR="00E13712" w:rsidRDefault="00963753" w:rsidP="00963753">
      <w:pPr>
        <w:pStyle w:val="Heading3"/>
      </w:pPr>
      <w:r>
        <w:t xml:space="preserve"> </w:t>
      </w:r>
      <w:bookmarkStart w:id="79" w:name="_Toc511661016"/>
      <w:r w:rsidR="00E13712">
        <w:t>Sprint 1</w:t>
      </w:r>
      <w:r w:rsidR="002904B3">
        <w:t xml:space="preserve"> (30</w:t>
      </w:r>
      <w:r w:rsidR="002904B3" w:rsidRPr="002904B3">
        <w:rPr>
          <w:vertAlign w:val="superscript"/>
        </w:rPr>
        <w:t>th</w:t>
      </w:r>
      <w:r w:rsidR="002904B3">
        <w:t xml:space="preserve"> of </w:t>
      </w:r>
      <w:r w:rsidR="00BD7568">
        <w:t>January</w:t>
      </w:r>
      <w:r w:rsidR="002904B3">
        <w:t xml:space="preserve"> – 6</w:t>
      </w:r>
      <w:r w:rsidR="002904B3" w:rsidRPr="002904B3">
        <w:rPr>
          <w:vertAlign w:val="superscript"/>
        </w:rPr>
        <w:t>th</w:t>
      </w:r>
      <w:r w:rsidR="002904B3">
        <w:t xml:space="preserve"> of</w:t>
      </w:r>
      <w:r w:rsidR="00BD7568">
        <w:t xml:space="preserve"> February</w:t>
      </w:r>
      <w:r w:rsidR="002904B3">
        <w:t>)</w:t>
      </w:r>
      <w:bookmarkEnd w:id="79"/>
    </w:p>
    <w:p w14:paraId="118F79EA" w14:textId="783EEA5D" w:rsidR="00206955" w:rsidRDefault="00206955" w:rsidP="00206955">
      <w:r>
        <w:t xml:space="preserve">The purpose of the first sprint was purely research. I was away during the first week so I was unable to talk to my tutor (treated as Product Owner) about the software design yet. </w:t>
      </w:r>
    </w:p>
    <w:p w14:paraId="20B1FC68" w14:textId="30E345CC" w:rsidR="00206955" w:rsidRDefault="00206955" w:rsidP="00206955">
      <w:r>
        <w:t>The research included:</w:t>
      </w:r>
    </w:p>
    <w:p w14:paraId="19F977A2" w14:textId="51A90E21" w:rsidR="00206955" w:rsidRDefault="00206955" w:rsidP="00206955">
      <w:pPr>
        <w:pStyle w:val="ListParagraph"/>
        <w:numPr>
          <w:ilvl w:val="0"/>
          <w:numId w:val="33"/>
        </w:numPr>
      </w:pPr>
      <w:r>
        <w:t xml:space="preserve">Behaviour of fish in fish schools – gathered information about how and why they are behaving and what do we want to find during our research. </w:t>
      </w:r>
    </w:p>
    <w:p w14:paraId="5D8FEA4B" w14:textId="00FD2C53" w:rsidR="00206955" w:rsidRDefault="00206955" w:rsidP="00206955">
      <w:pPr>
        <w:pStyle w:val="ListParagraph"/>
        <w:numPr>
          <w:ilvl w:val="0"/>
          <w:numId w:val="33"/>
        </w:numPr>
      </w:pPr>
      <w:r>
        <w:t>Video Tracking tools for multiple agents – gather information about what tools are already available and how they perform in a case of ou</w:t>
      </w:r>
      <w:r w:rsidR="00426D27">
        <w:t>r</w:t>
      </w:r>
      <w:r>
        <w:t xml:space="preserve"> problem.</w:t>
      </w:r>
    </w:p>
    <w:p w14:paraId="606CAF0C" w14:textId="631BCE5C" w:rsidR="00206955" w:rsidRPr="00206955" w:rsidRDefault="00206955" w:rsidP="00206955">
      <w:pPr>
        <w:pStyle w:val="ListParagraph"/>
        <w:numPr>
          <w:ilvl w:val="0"/>
          <w:numId w:val="33"/>
        </w:numPr>
      </w:pPr>
      <w:r>
        <w:t>Research about learning, collective behaviour and collective learning.</w:t>
      </w:r>
    </w:p>
    <w:p w14:paraId="3490F17E" w14:textId="60EACA57" w:rsidR="00E13712" w:rsidRDefault="00E13712" w:rsidP="00963753">
      <w:pPr>
        <w:pStyle w:val="Heading3"/>
      </w:pPr>
      <w:bookmarkStart w:id="80" w:name="_Toc511661017"/>
      <w:r>
        <w:t>Sprint 2</w:t>
      </w:r>
      <w:r w:rsidR="00BD7568">
        <w:t xml:space="preserve"> (6</w:t>
      </w:r>
      <w:r w:rsidR="00BD7568" w:rsidRPr="00BD7568">
        <w:rPr>
          <w:vertAlign w:val="superscript"/>
        </w:rPr>
        <w:t>th</w:t>
      </w:r>
      <w:r w:rsidR="00BD7568">
        <w:t xml:space="preserve"> of February – 13</w:t>
      </w:r>
      <w:r w:rsidR="00BD7568" w:rsidRPr="00BD7568">
        <w:rPr>
          <w:vertAlign w:val="superscript"/>
        </w:rPr>
        <w:t>th</w:t>
      </w:r>
      <w:r w:rsidR="00BD7568">
        <w:t xml:space="preserve"> of February)</w:t>
      </w:r>
      <w:bookmarkEnd w:id="80"/>
    </w:p>
    <w:p w14:paraId="2A61430C" w14:textId="7A231416" w:rsidR="00803E5D" w:rsidRDefault="00803E5D" w:rsidP="00803E5D">
      <w:r>
        <w:t xml:space="preserve">The second sprint was when Otar and I had our first official meeting. He gave me videos of his experiments. </w:t>
      </w:r>
      <w:r w:rsidR="00896CD1">
        <w:t>We also talked about what we should focus on during out research.</w:t>
      </w:r>
      <w:r w:rsidR="00A24833">
        <w:t xml:space="preserve"> The initial idea was to</w:t>
      </w:r>
      <w:r w:rsidR="006538F1">
        <w:t xml:space="preserve"> use only videos from the fist experiment. We wanted to</w:t>
      </w:r>
      <w:r w:rsidR="00A24833">
        <w:t xml:space="preserve"> track each of the fish manually or in a semi-automated way to then later analyse speed or velocity of the fish and see if we can see any interesting patterns. </w:t>
      </w:r>
    </w:p>
    <w:p w14:paraId="736712D6" w14:textId="21B730D1" w:rsidR="00896CD1" w:rsidRPr="00803E5D" w:rsidRDefault="00896CD1" w:rsidP="005D1931">
      <w:r>
        <w:t>The videos were big files and had to be edited prior to being used in the video tracking. Thus, the tasks from this sprint included things already explained in</w:t>
      </w:r>
      <w:r w:rsidR="001D6F5C">
        <w:t xml:space="preserve"> Section </w:t>
      </w:r>
      <w:r w:rsidR="001D6F5C">
        <w:fldChar w:fldCharType="begin"/>
      </w:r>
      <w:r w:rsidR="001D6F5C">
        <w:instrText xml:space="preserve"> REF _Ref511655383 \r \h </w:instrText>
      </w:r>
      <w:r w:rsidR="001D6F5C">
        <w:fldChar w:fldCharType="separate"/>
      </w:r>
      <w:r w:rsidR="001D6F5C">
        <w:t>4.2</w:t>
      </w:r>
      <w:r w:rsidR="001D6F5C">
        <w:fldChar w:fldCharType="end"/>
      </w:r>
      <w:r>
        <w:t xml:space="preserve">. The videos had to be cut to make them shorter, they needed to be zoomed in and have the fisheye effect removed. Additionally, I increased contrast as well as converted them into greyscale. </w:t>
      </w:r>
      <w:r w:rsidR="00F70034">
        <w:t xml:space="preserve">One last thing was to actually remove the audio to minimize the size of the files. </w:t>
      </w:r>
      <w:r w:rsidR="00930400">
        <w:t xml:space="preserve">I did all of this using the GoProStudio program. </w:t>
      </w:r>
    </w:p>
    <w:p w14:paraId="7370533C" w14:textId="7D262B78" w:rsidR="00E13712" w:rsidRDefault="00E13712" w:rsidP="00963753">
      <w:pPr>
        <w:pStyle w:val="Heading3"/>
      </w:pPr>
      <w:bookmarkStart w:id="81" w:name="_Toc511661018"/>
      <w:r>
        <w:t>Sprint 3</w:t>
      </w:r>
      <w:r w:rsidR="00BD7568">
        <w:t xml:space="preserve"> (13</w:t>
      </w:r>
      <w:r w:rsidR="00BD7568" w:rsidRPr="00BD7568">
        <w:rPr>
          <w:vertAlign w:val="superscript"/>
        </w:rPr>
        <w:t>th</w:t>
      </w:r>
      <w:r w:rsidR="00BD7568">
        <w:t xml:space="preserve"> of February – 20</w:t>
      </w:r>
      <w:r w:rsidR="00BD7568" w:rsidRPr="00BD7568">
        <w:rPr>
          <w:vertAlign w:val="superscript"/>
        </w:rPr>
        <w:t>th</w:t>
      </w:r>
      <w:r w:rsidR="00BD7568">
        <w:t xml:space="preserve"> of February)</w:t>
      </w:r>
      <w:bookmarkEnd w:id="81"/>
    </w:p>
    <w:p w14:paraId="3C5E8644" w14:textId="7EDC952E" w:rsidR="008749AF" w:rsidRDefault="008749AF" w:rsidP="008749AF">
      <w:r>
        <w:t xml:space="preserve">The third sprint was really busy. The previously researched video tracking algorithms had to be tested and analysed. Unfortunately, none of the video tracking tools were working, either due to crashing because my computer was too slow or need of version of OpenCV that was no longer available. </w:t>
      </w:r>
    </w:p>
    <w:p w14:paraId="6F540C81" w14:textId="4F485FC2" w:rsidR="0057524C" w:rsidRDefault="0057524C" w:rsidP="008749AF">
      <w:r>
        <w:lastRenderedPageBreak/>
        <w:t>Therefore, next step taken was to install OpenCV on my computer</w:t>
      </w:r>
      <w:r w:rsidR="00DD29ED">
        <w:t xml:space="preserve"> that run Windows 10</w:t>
      </w:r>
      <w:r>
        <w:t xml:space="preserve"> and download PyCharm</w:t>
      </w:r>
      <w:r w:rsidR="003330A7">
        <w:t xml:space="preserve"> Community</w:t>
      </w:r>
      <w:r w:rsidR="00D82E8F">
        <w:t xml:space="preserve"> edition</w:t>
      </w:r>
      <w:r>
        <w:t xml:space="preserve"> to be able to easily edit and run the code. </w:t>
      </w:r>
      <w:r w:rsidR="00134708">
        <w:t xml:space="preserve">There was a lot of </w:t>
      </w:r>
      <w:r w:rsidR="00DD29ED">
        <w:t xml:space="preserve">settings that have to changed and libraries that had to be downloaded to enable everything to work together. </w:t>
      </w:r>
    </w:p>
    <w:p w14:paraId="0871B65B" w14:textId="22DE90A9" w:rsidR="00DD29ED" w:rsidRDefault="00DD29ED" w:rsidP="008749AF">
      <w:r>
        <w:t xml:space="preserve">Next step was to create a private GitHub repository to back up my code and make it easily accessible from multiple devices. </w:t>
      </w:r>
    </w:p>
    <w:p w14:paraId="4F607B0F" w14:textId="2EC36B32" w:rsidR="00A24833" w:rsidRPr="008749AF" w:rsidRDefault="00A24833" w:rsidP="008749AF">
      <w:r>
        <w:t>One more thing done during this sprint was to research face transitions in context of fish tracking. But after a day, Otar and I decided to take a completely different approach and</w:t>
      </w:r>
      <w:r w:rsidR="00C44D03">
        <w:t xml:space="preserve"> changed the aim of the project. Now we wanted to take into account all 3 experiments and</w:t>
      </w:r>
      <w:r>
        <w:t xml:space="preserve"> </w:t>
      </w:r>
      <w:r w:rsidR="00C44D03">
        <w:t xml:space="preserve">analyse how fast the changing environment changes the behaviour and learning. </w:t>
      </w:r>
    </w:p>
    <w:p w14:paraId="0ACEFCA8" w14:textId="736FA65B" w:rsidR="00E13712" w:rsidRDefault="00E13712" w:rsidP="00963753">
      <w:pPr>
        <w:pStyle w:val="Heading3"/>
      </w:pPr>
      <w:bookmarkStart w:id="82" w:name="_Toc511661019"/>
      <w:r>
        <w:t>Sprint 4</w:t>
      </w:r>
      <w:r w:rsidR="00BD7568">
        <w:t xml:space="preserve"> (20</w:t>
      </w:r>
      <w:r w:rsidR="00BD7568" w:rsidRPr="00BD7568">
        <w:rPr>
          <w:vertAlign w:val="superscript"/>
        </w:rPr>
        <w:t>th</w:t>
      </w:r>
      <w:r w:rsidR="00BD7568">
        <w:t xml:space="preserve"> of February – 27</w:t>
      </w:r>
      <w:r w:rsidR="00BD7568" w:rsidRPr="00BD7568">
        <w:rPr>
          <w:vertAlign w:val="superscript"/>
        </w:rPr>
        <w:t>th</w:t>
      </w:r>
      <w:r w:rsidR="00BD7568">
        <w:t xml:space="preserve"> of February)</w:t>
      </w:r>
      <w:bookmarkEnd w:id="82"/>
    </w:p>
    <w:p w14:paraId="1D4DE26D" w14:textId="36D5BC11" w:rsidR="00121197" w:rsidRDefault="00CB5924" w:rsidP="00121197">
      <w:r>
        <w:t xml:space="preserve">The fourth sprint was when I was finally able to start coding. I got initial code from Otar to see how to use OpenCV. The code had a threading issue with having a setMouseCallback function inside the while loop. It was able to track a single fish by clicking at the fish </w:t>
      </w:r>
      <w:r w:rsidR="0057130F">
        <w:t xml:space="preserve">manually every single frame. </w:t>
      </w:r>
      <w:r>
        <w:t xml:space="preserve">I refactored the code and ended up changing almost everything in the code. I made sure the code was changing the variables being passed in and the try catches were present in the appropriate places in the code. </w:t>
      </w:r>
    </w:p>
    <w:p w14:paraId="5A0B9B26" w14:textId="517F78ED" w:rsidR="00307C81" w:rsidRDefault="00CB5924" w:rsidP="00307C81">
      <w:r>
        <w:t xml:space="preserve">The code was separated into a FishTracker class file and the MainProgram file. I was still able to </w:t>
      </w:r>
      <w:r w:rsidR="00323B58">
        <w:t xml:space="preserve">gather output which was the coordinates of the fish, as well as create graphs of the fish during the process. </w:t>
      </w:r>
    </w:p>
    <w:p w14:paraId="224EF39E" w14:textId="311B216B" w:rsidR="003F7B30" w:rsidRPr="00121197" w:rsidRDefault="003F7B30" w:rsidP="00307C81">
      <w:r>
        <w:t>I also created a lot of unit test for the methods both used in main file and the class file.</w:t>
      </w:r>
    </w:p>
    <w:p w14:paraId="181B1B6F" w14:textId="3060AA53" w:rsidR="00E13712" w:rsidRDefault="00E13712" w:rsidP="00963753">
      <w:pPr>
        <w:pStyle w:val="Heading3"/>
      </w:pPr>
      <w:bookmarkStart w:id="83" w:name="_Toc511661020"/>
      <w:r>
        <w:t>Sprint 5</w:t>
      </w:r>
      <w:r w:rsidR="00BD7568">
        <w:t xml:space="preserve"> (27</w:t>
      </w:r>
      <w:r w:rsidR="00BD7568" w:rsidRPr="00BD7568">
        <w:rPr>
          <w:vertAlign w:val="superscript"/>
        </w:rPr>
        <w:t>th</w:t>
      </w:r>
      <w:r w:rsidR="00BD7568">
        <w:t xml:space="preserve"> of February – 6</w:t>
      </w:r>
      <w:r w:rsidR="00BD7568" w:rsidRPr="00BD7568">
        <w:rPr>
          <w:vertAlign w:val="superscript"/>
        </w:rPr>
        <w:t>th</w:t>
      </w:r>
      <w:r w:rsidR="00BD7568">
        <w:t xml:space="preserve"> of March)</w:t>
      </w:r>
      <w:bookmarkEnd w:id="83"/>
    </w:p>
    <w:p w14:paraId="0772F105" w14:textId="002D990B" w:rsidR="00C27584" w:rsidRDefault="007A23F6" w:rsidP="00C27584">
      <w:r>
        <w:t xml:space="preserve">The fifth sprint brought a lot of changes and progress into the project. </w:t>
      </w:r>
    </w:p>
    <w:p w14:paraId="7054FD4E" w14:textId="23CC958C" w:rsidR="00E65514" w:rsidRDefault="00E65514" w:rsidP="00C27584">
      <w:r>
        <w:t xml:space="preserve">I have researched the Regions Of Interest (ROI) and decided to separate the video into 6 ROI. This is further explained in section whatever. </w:t>
      </w:r>
      <w:r w:rsidR="00502E2B">
        <w:t xml:space="preserve">I created the function that took the </w:t>
      </w:r>
      <w:r w:rsidR="0023232F">
        <w:t xml:space="preserve">video size and created the boundaries for each of the ROI to be initially stored in the FishTracker class. </w:t>
      </w:r>
    </w:p>
    <w:p w14:paraId="7A91F0E6" w14:textId="39429DF4" w:rsidR="0023232F" w:rsidRPr="00C27584" w:rsidRDefault="0023232F" w:rsidP="00C27584">
      <w:r>
        <w:t>Another important function created was the one which counted how many fish are in each of the ROI. It takes the coordinates of fish and then compares them to the boundaries of the regions. There is a list that stores how many fish are in each of the ROI.</w:t>
      </w:r>
    </w:p>
    <w:p w14:paraId="4F48A938" w14:textId="661D6006" w:rsidR="00E13712" w:rsidRDefault="00E13712" w:rsidP="00963753">
      <w:pPr>
        <w:pStyle w:val="Heading3"/>
      </w:pPr>
      <w:bookmarkStart w:id="84" w:name="_Toc511661021"/>
      <w:r>
        <w:t>Sprint 6</w:t>
      </w:r>
      <w:r w:rsidR="00BD7568">
        <w:t xml:space="preserve"> (6</w:t>
      </w:r>
      <w:r w:rsidR="00BD7568" w:rsidRPr="00BD7568">
        <w:rPr>
          <w:vertAlign w:val="superscript"/>
        </w:rPr>
        <w:t>th</w:t>
      </w:r>
      <w:r w:rsidR="00BD7568">
        <w:t xml:space="preserve"> of March – 13</w:t>
      </w:r>
      <w:r w:rsidR="00BD7568" w:rsidRPr="00BD7568">
        <w:rPr>
          <w:vertAlign w:val="superscript"/>
        </w:rPr>
        <w:t>th</w:t>
      </w:r>
      <w:r w:rsidR="00BD7568">
        <w:t xml:space="preserve"> of March)</w:t>
      </w:r>
      <w:bookmarkEnd w:id="84"/>
    </w:p>
    <w:p w14:paraId="0FF9A2CB" w14:textId="732E2114" w:rsidR="003C2445" w:rsidRDefault="003C2445" w:rsidP="003C2445">
      <w:r>
        <w:t xml:space="preserve">The sixth sprint </w:t>
      </w:r>
      <w:r w:rsidR="003676ED">
        <w:t>was focused on starting to prepare myself for the Mid Project Demonstration I had on the 20</w:t>
      </w:r>
      <w:r w:rsidR="003676ED" w:rsidRPr="003676ED">
        <w:rPr>
          <w:vertAlign w:val="superscript"/>
        </w:rPr>
        <w:t>th</w:t>
      </w:r>
      <w:r w:rsidR="003676ED">
        <w:t xml:space="preserve"> of March. I was cleaning up my code and creating the presentation to be used. </w:t>
      </w:r>
    </w:p>
    <w:p w14:paraId="4BB7E145" w14:textId="7E6EE2B2" w:rsidR="003676ED" w:rsidRPr="003C2445" w:rsidRDefault="003676ED" w:rsidP="003C2445">
      <w:r>
        <w:t>The rest of the sprint was occupied by finishing the Poster Assignment for another module I was partaking (</w:t>
      </w:r>
      <w:r w:rsidRPr="003676ED">
        <w:t>CS38220</w:t>
      </w:r>
      <w:r>
        <w:t xml:space="preserve">). The assignment was closely linked to this project as it was to create a poster about the </w:t>
      </w:r>
      <w:r w:rsidR="00B0098E">
        <w:t xml:space="preserve">application and research I was carrying out. It was nice to do this together with preparing for the Mid Project Demonstration as they were both </w:t>
      </w:r>
      <w:r w:rsidR="00BC6E66">
        <w:t>related</w:t>
      </w:r>
      <w:r w:rsidR="00B0098E">
        <w:t xml:space="preserve">. </w:t>
      </w:r>
    </w:p>
    <w:p w14:paraId="59E30854" w14:textId="0B69B860" w:rsidR="00E13712" w:rsidRDefault="00E13712" w:rsidP="00963753">
      <w:pPr>
        <w:pStyle w:val="Heading3"/>
      </w:pPr>
      <w:bookmarkStart w:id="85" w:name="_Toc511661022"/>
      <w:r>
        <w:t>Sprint 7</w:t>
      </w:r>
      <w:r w:rsidR="00BD7568">
        <w:t xml:space="preserve"> (13</w:t>
      </w:r>
      <w:r w:rsidR="00BD7568" w:rsidRPr="00BD7568">
        <w:rPr>
          <w:vertAlign w:val="superscript"/>
        </w:rPr>
        <w:t>th</w:t>
      </w:r>
      <w:r w:rsidR="00BD7568">
        <w:t xml:space="preserve"> of March – 20</w:t>
      </w:r>
      <w:r w:rsidR="00BD7568" w:rsidRPr="00BD7568">
        <w:rPr>
          <w:vertAlign w:val="superscript"/>
        </w:rPr>
        <w:t>th</w:t>
      </w:r>
      <w:r w:rsidR="00BD7568">
        <w:t xml:space="preserve"> of March)</w:t>
      </w:r>
      <w:bookmarkEnd w:id="85"/>
    </w:p>
    <w:p w14:paraId="64611151" w14:textId="38DD24B6" w:rsidR="00DF5E24" w:rsidRDefault="00C27527" w:rsidP="00C27527">
      <w:r>
        <w:t xml:space="preserve">This sprint was intended to research the automated motion detection algorithms available in OpenCV. I had to install libraries mentioned in </w:t>
      </w:r>
      <w:r w:rsidR="00B004F7">
        <w:t>A</w:t>
      </w:r>
      <w:r>
        <w:t>ppendix</w:t>
      </w:r>
      <w:r w:rsidR="003E3B1B">
        <w:t xml:space="preserve"> </w:t>
      </w:r>
      <w:r w:rsidR="003E3B1B">
        <w:fldChar w:fldCharType="begin"/>
      </w:r>
      <w:r w:rsidR="003E3B1B">
        <w:instrText xml:space="preserve"> REF _Ref511655355 \r \h </w:instrText>
      </w:r>
      <w:r w:rsidR="003E3B1B">
        <w:fldChar w:fldCharType="separate"/>
      </w:r>
      <w:r w:rsidR="003E3B1B">
        <w:t>A.A</w:t>
      </w:r>
      <w:r w:rsidR="003E3B1B">
        <w:fldChar w:fldCharType="end"/>
      </w:r>
      <w:r>
        <w:t xml:space="preserve"> and finally be able to </w:t>
      </w:r>
      <w:r w:rsidR="004E4F13">
        <w:t xml:space="preserve">successfully </w:t>
      </w:r>
      <w:r>
        <w:t>run background subtraction on the videos</w:t>
      </w:r>
      <w:r w:rsidR="004E4F13">
        <w:t xml:space="preserve"> (see </w:t>
      </w:r>
      <w:r w:rsidR="004E4F13">
        <w:fldChar w:fldCharType="begin"/>
      </w:r>
      <w:r w:rsidR="004E4F13">
        <w:instrText xml:space="preserve"> REF _Ref511569868 \h </w:instrText>
      </w:r>
      <w:r w:rsidR="004E4F13">
        <w:fldChar w:fldCharType="separate"/>
      </w:r>
      <w:r w:rsidR="004E4F13">
        <w:t xml:space="preserve">Figure </w:t>
      </w:r>
      <w:r w:rsidR="004E4F13">
        <w:rPr>
          <w:noProof/>
        </w:rPr>
        <w:t>7</w:t>
      </w:r>
      <w:r w:rsidR="004E4F13">
        <w:fldChar w:fldCharType="end"/>
      </w:r>
      <w:r w:rsidR="004E4F13">
        <w:t xml:space="preserve"> below)</w:t>
      </w:r>
      <w:r>
        <w:t>.</w:t>
      </w:r>
    </w:p>
    <w:p w14:paraId="6FE7C52F" w14:textId="744D4F91" w:rsidR="00F81A03" w:rsidRDefault="00F81A03" w:rsidP="00C27527">
      <w:r>
        <w:t xml:space="preserve">For the rest of the week, the research about noise cancelling was carried out. There was a lot of noise, especially in the left upper corner as bubbles from the filter were present there. </w:t>
      </w:r>
    </w:p>
    <w:p w14:paraId="71D2E9DA" w14:textId="62EE6D66" w:rsidR="00BC6E66" w:rsidRDefault="00C27527" w:rsidP="00C27527">
      <w:r>
        <w:t xml:space="preserve"> </w:t>
      </w:r>
    </w:p>
    <w:p w14:paraId="5C635624" w14:textId="77777777" w:rsidR="004E4F13" w:rsidRDefault="00251EBF" w:rsidP="004E4F13">
      <w:pPr>
        <w:keepNext/>
      </w:pPr>
      <w:r w:rsidRPr="00251EBF">
        <w:rPr>
          <w:noProof/>
        </w:rPr>
        <w:lastRenderedPageBreak/>
        <w:drawing>
          <wp:inline distT="0" distB="0" distL="0" distR="0" wp14:anchorId="5CCED0EA" wp14:editId="6E833053">
            <wp:extent cx="5270500" cy="2839720"/>
            <wp:effectExtent l="0" t="0" r="6350" b="0"/>
            <wp:docPr id="5" name="Picture 1">
              <a:extLst xmlns:a="http://schemas.openxmlformats.org/drawingml/2006/main">
                <a:ext uri="{FF2B5EF4-FFF2-40B4-BE49-F238E27FC236}">
                  <a16:creationId xmlns:a16="http://schemas.microsoft.com/office/drawing/2014/main" id="{0DC68174-ED45-483C-BD10-C989AC9571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DC68174-ED45-483C-BD10-C989AC95717C}"/>
                        </a:ext>
                      </a:extLst>
                    </pic:cNvPr>
                    <pic:cNvPicPr>
                      <a:picLocks noChangeAspect="1"/>
                    </pic:cNvPicPr>
                  </pic:nvPicPr>
                  <pic:blipFill>
                    <a:blip r:embed="rId28"/>
                    <a:stretch>
                      <a:fillRect/>
                    </a:stretch>
                  </pic:blipFill>
                  <pic:spPr>
                    <a:xfrm>
                      <a:off x="0" y="0"/>
                      <a:ext cx="5270500" cy="2839720"/>
                    </a:xfrm>
                    <a:prstGeom prst="rect">
                      <a:avLst/>
                    </a:prstGeom>
                  </pic:spPr>
                </pic:pic>
              </a:graphicData>
            </a:graphic>
          </wp:inline>
        </w:drawing>
      </w:r>
    </w:p>
    <w:p w14:paraId="316367D9" w14:textId="661892B5" w:rsidR="00251EBF" w:rsidRDefault="004E4F13" w:rsidP="004E4F13">
      <w:pPr>
        <w:pStyle w:val="Caption"/>
      </w:pPr>
      <w:bookmarkStart w:id="86" w:name="_Ref511569868"/>
      <w:bookmarkStart w:id="87" w:name="_Toc512347547"/>
      <w:r>
        <w:t xml:space="preserve">Figure </w:t>
      </w:r>
      <w:fldSimple w:instr=" SEQ Figure \* ARABIC ">
        <w:r w:rsidR="002D2326">
          <w:rPr>
            <w:noProof/>
          </w:rPr>
          <w:t>8</w:t>
        </w:r>
      </w:fldSimple>
      <w:bookmarkEnd w:id="86"/>
      <w:r>
        <w:t>. Photo of initial Background Subtraction output window.</w:t>
      </w:r>
      <w:bookmarkEnd w:id="87"/>
    </w:p>
    <w:p w14:paraId="247425CB" w14:textId="77777777" w:rsidR="004E4F13" w:rsidRPr="00BC6E66" w:rsidRDefault="004E4F13" w:rsidP="00C27527"/>
    <w:p w14:paraId="2E2557CB" w14:textId="65EBF07F" w:rsidR="00E13712" w:rsidRDefault="00E13712" w:rsidP="00963753">
      <w:pPr>
        <w:pStyle w:val="Heading3"/>
      </w:pPr>
      <w:bookmarkStart w:id="88" w:name="_Toc511661023"/>
      <w:r>
        <w:t>Sprint 8</w:t>
      </w:r>
      <w:r w:rsidR="00BD7568">
        <w:t xml:space="preserve"> (20</w:t>
      </w:r>
      <w:r w:rsidR="00BD7568" w:rsidRPr="00BD7568">
        <w:rPr>
          <w:vertAlign w:val="superscript"/>
        </w:rPr>
        <w:t>th</w:t>
      </w:r>
      <w:r w:rsidR="00BD7568">
        <w:t xml:space="preserve"> of March – 27</w:t>
      </w:r>
      <w:r w:rsidR="00BD7568" w:rsidRPr="00BD7568">
        <w:rPr>
          <w:vertAlign w:val="superscript"/>
        </w:rPr>
        <w:t>th</w:t>
      </w:r>
      <w:r w:rsidR="00BD7568">
        <w:t xml:space="preserve"> of March)</w:t>
      </w:r>
      <w:bookmarkEnd w:id="88"/>
    </w:p>
    <w:p w14:paraId="277629E1" w14:textId="05702B47" w:rsidR="0090226F" w:rsidRDefault="0090226F" w:rsidP="0090226F">
      <w:r>
        <w:t xml:space="preserve">In sprint 8, I decided I will write the background subtraction code myself instead of using the one built in the OpenCV. I managed to create a simple algorithm and get actual output of coordinates of detected objects out. </w:t>
      </w:r>
      <w:r w:rsidR="00E66B2D">
        <w:t>The initial code I have written was assuming the first frame is the background model and then subtracting the current frame from the initial one. This was not giving good results</w:t>
      </w:r>
      <w:r w:rsidR="006667C5">
        <w:t xml:space="preserve"> (see </w:t>
      </w:r>
      <w:r w:rsidR="006667C5">
        <w:fldChar w:fldCharType="begin"/>
      </w:r>
      <w:r w:rsidR="006667C5">
        <w:instrText xml:space="preserve"> REF _Ref511570863 \h </w:instrText>
      </w:r>
      <w:r w:rsidR="006667C5">
        <w:fldChar w:fldCharType="separate"/>
      </w:r>
      <w:r w:rsidR="006667C5">
        <w:t xml:space="preserve">Figure </w:t>
      </w:r>
      <w:r w:rsidR="006667C5">
        <w:rPr>
          <w:noProof/>
        </w:rPr>
        <w:t>8</w:t>
      </w:r>
      <w:r w:rsidR="006667C5">
        <w:fldChar w:fldCharType="end"/>
      </w:r>
      <w:r w:rsidR="006667C5">
        <w:t>)</w:t>
      </w:r>
      <w:r w:rsidR="00E66B2D">
        <w:t xml:space="preserve"> as the first frame still had the fish in. </w:t>
      </w:r>
    </w:p>
    <w:p w14:paraId="3C64CA35" w14:textId="45D24CDE" w:rsidR="00B567FA" w:rsidRDefault="00B567FA" w:rsidP="0090226F">
      <w:r>
        <w:t>The rest of the week I had to spend finishing a Job Application assignment for a different module (</w:t>
      </w:r>
      <w:r w:rsidRPr="003676ED">
        <w:t>CS38220</w:t>
      </w:r>
      <w:r>
        <w:t>).</w:t>
      </w:r>
    </w:p>
    <w:p w14:paraId="04A35778" w14:textId="77777777" w:rsidR="006667C5" w:rsidRDefault="006667C5" w:rsidP="006667C5">
      <w:pPr>
        <w:keepNext/>
      </w:pPr>
      <w:r>
        <w:rPr>
          <w:noProof/>
        </w:rPr>
        <w:drawing>
          <wp:inline distT="0" distB="0" distL="0" distR="0" wp14:anchorId="5DE78003" wp14:editId="42DF6577">
            <wp:extent cx="5270500" cy="2854649"/>
            <wp:effectExtent l="0" t="0" r="635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2854649"/>
                    </a:xfrm>
                    <a:prstGeom prst="rect">
                      <a:avLst/>
                    </a:prstGeom>
                    <a:noFill/>
                    <a:ln>
                      <a:noFill/>
                    </a:ln>
                  </pic:spPr>
                </pic:pic>
              </a:graphicData>
            </a:graphic>
          </wp:inline>
        </w:drawing>
      </w:r>
    </w:p>
    <w:p w14:paraId="2FDBB2C5" w14:textId="025255CC" w:rsidR="006667C5" w:rsidRDefault="006667C5" w:rsidP="006667C5">
      <w:pPr>
        <w:pStyle w:val="Caption"/>
      </w:pPr>
      <w:bookmarkStart w:id="89" w:name="_Ref511570863"/>
      <w:bookmarkStart w:id="90" w:name="_Toc512347548"/>
      <w:r>
        <w:t xml:space="preserve">Figure </w:t>
      </w:r>
      <w:fldSimple w:instr=" SEQ Figure \* ARABIC ">
        <w:r w:rsidR="002D2326">
          <w:rPr>
            <w:noProof/>
          </w:rPr>
          <w:t>9</w:t>
        </w:r>
      </w:fldSimple>
      <w:bookmarkEnd w:id="89"/>
      <w:r>
        <w:t>. Screenshot of initial Background Subtraction with assuming the fist frame is the background.</w:t>
      </w:r>
      <w:bookmarkEnd w:id="90"/>
    </w:p>
    <w:p w14:paraId="47EC59E6" w14:textId="7CE5004A" w:rsidR="006667C5" w:rsidRDefault="006667C5" w:rsidP="0090226F"/>
    <w:p w14:paraId="784911E9" w14:textId="77777777" w:rsidR="008640E2" w:rsidRPr="0090226F" w:rsidRDefault="008640E2" w:rsidP="0090226F"/>
    <w:p w14:paraId="432325FF" w14:textId="001657D6" w:rsidR="00E13712" w:rsidRDefault="00E13712" w:rsidP="00963753">
      <w:pPr>
        <w:pStyle w:val="Heading3"/>
      </w:pPr>
      <w:bookmarkStart w:id="91" w:name="_Toc511661024"/>
      <w:r>
        <w:t>Sprint 9</w:t>
      </w:r>
      <w:r w:rsidR="002E649F">
        <w:t xml:space="preserve"> (27</w:t>
      </w:r>
      <w:r w:rsidR="002E649F" w:rsidRPr="002E649F">
        <w:rPr>
          <w:vertAlign w:val="superscript"/>
        </w:rPr>
        <w:t>th</w:t>
      </w:r>
      <w:r w:rsidR="002E649F">
        <w:t xml:space="preserve"> of March – 3</w:t>
      </w:r>
      <w:r w:rsidR="002E649F" w:rsidRPr="002E649F">
        <w:rPr>
          <w:vertAlign w:val="superscript"/>
        </w:rPr>
        <w:t>rd</w:t>
      </w:r>
      <w:r w:rsidR="002E649F">
        <w:t xml:space="preserve"> of April)</w:t>
      </w:r>
      <w:bookmarkEnd w:id="91"/>
    </w:p>
    <w:p w14:paraId="74345E1E" w14:textId="0DBCFEB8" w:rsidR="00E66B2D" w:rsidRDefault="006753DF" w:rsidP="00E66B2D">
      <w:r>
        <w:t xml:space="preserve">This sprint was </w:t>
      </w:r>
      <w:r w:rsidR="00021E97">
        <w:t xml:space="preserve">mostly dedicated to fixing the Background Subtraction algorithm. I initially changed the code to use moving average. It was working really well but it was taking a very long time until the model was good enough for detection to be almost perfect. </w:t>
      </w:r>
    </w:p>
    <w:p w14:paraId="21B39F51" w14:textId="3AF868D2" w:rsidR="006667C5" w:rsidRDefault="00021E97" w:rsidP="001421A6">
      <w:r>
        <w:lastRenderedPageBreak/>
        <w:t xml:space="preserve">Therefore, the next step I have taken was to change the behaviour of the algorithm into fist creating the background model and then doing the actual detection of fish. </w:t>
      </w:r>
      <w:r w:rsidR="00282AC8">
        <w:t>This is further explained in</w:t>
      </w:r>
      <w:r w:rsidR="002E3B01">
        <w:t xml:space="preserve"> Section</w:t>
      </w:r>
      <w:r w:rsidR="00282AC8">
        <w:t xml:space="preserve"> </w:t>
      </w:r>
      <w:r w:rsidR="002E3B01">
        <w:fldChar w:fldCharType="begin"/>
      </w:r>
      <w:r w:rsidR="002E3B01">
        <w:instrText xml:space="preserve"> REF _Ref511655183 \r \h </w:instrText>
      </w:r>
      <w:r w:rsidR="002E3B01">
        <w:fldChar w:fldCharType="separate"/>
      </w:r>
      <w:r w:rsidR="002E3B01">
        <w:t>4.4.2</w:t>
      </w:r>
      <w:r w:rsidR="002E3B01">
        <w:fldChar w:fldCharType="end"/>
      </w:r>
      <w:r w:rsidR="00282AC8">
        <w:t xml:space="preserve">. </w:t>
      </w:r>
      <w:r w:rsidR="006667C5">
        <w:t xml:space="preserve">I got actually good results (see </w:t>
      </w:r>
      <w:commentRangeStart w:id="92"/>
      <w:r w:rsidR="006667C5">
        <w:t>figure</w:t>
      </w:r>
      <w:commentRangeEnd w:id="92"/>
      <w:r w:rsidR="00496AEF">
        <w:rPr>
          <w:rStyle w:val="CommentReference"/>
        </w:rPr>
        <w:commentReference w:id="92"/>
      </w:r>
      <w:r w:rsidR="006667C5">
        <w:t xml:space="preserve">) and made the number of frames customizable as it was working better if the time to create the model was longer (further explained </w:t>
      </w:r>
      <w:r w:rsidR="00804880">
        <w:t xml:space="preserve">in Section </w:t>
      </w:r>
      <w:r w:rsidR="00804880">
        <w:fldChar w:fldCharType="begin"/>
      </w:r>
      <w:r w:rsidR="00804880">
        <w:instrText xml:space="preserve"> REF _Ref511655319 \r \h </w:instrText>
      </w:r>
      <w:r w:rsidR="00804880">
        <w:fldChar w:fldCharType="separate"/>
      </w:r>
      <w:r w:rsidR="00804880">
        <w:t>4.4.2</w:t>
      </w:r>
      <w:r w:rsidR="00804880">
        <w:fldChar w:fldCharType="end"/>
      </w:r>
      <w:r w:rsidR="006667C5">
        <w:t>)</w:t>
      </w:r>
    </w:p>
    <w:p w14:paraId="310017A0" w14:textId="4CD77EF7" w:rsidR="00787C6D" w:rsidRDefault="006667C5" w:rsidP="00E66B2D">
      <w:r>
        <w:t xml:space="preserve">After this I spent some time researching cancelling out noise in the algorithm. I ended up changing the minimum area size of the object detected and got fairly good results. Although, the bubbles were still being detected as there was a lot of it. </w:t>
      </w:r>
    </w:p>
    <w:p w14:paraId="2B56CA55" w14:textId="7341FCDD" w:rsidR="00E66B2D" w:rsidRPr="00E66B2D" w:rsidRDefault="00E66B2D" w:rsidP="00E66B2D">
      <w:r>
        <w:t xml:space="preserve">This was also when I started writing my report. I have written a draft of my motivation, description of experiments and the research questions. </w:t>
      </w:r>
    </w:p>
    <w:p w14:paraId="209B91DC" w14:textId="70E16B7E" w:rsidR="00E13712" w:rsidRDefault="00E13712" w:rsidP="00E13712">
      <w:pPr>
        <w:pStyle w:val="Heading3"/>
      </w:pPr>
      <w:bookmarkStart w:id="93" w:name="_Toc511661025"/>
      <w:r>
        <w:t>Sprint 10</w:t>
      </w:r>
      <w:r w:rsidR="00A24C8E">
        <w:t xml:space="preserve"> (3</w:t>
      </w:r>
      <w:r w:rsidR="00A24C8E" w:rsidRPr="00A24C8E">
        <w:rPr>
          <w:vertAlign w:val="superscript"/>
        </w:rPr>
        <w:t>rd</w:t>
      </w:r>
      <w:r w:rsidR="00A24C8E">
        <w:t xml:space="preserve"> of April – 10</w:t>
      </w:r>
      <w:r w:rsidR="00A24C8E" w:rsidRPr="00A24C8E">
        <w:rPr>
          <w:vertAlign w:val="superscript"/>
        </w:rPr>
        <w:t>th</w:t>
      </w:r>
      <w:r w:rsidR="00A24C8E">
        <w:t xml:space="preserve"> of April)</w:t>
      </w:r>
      <w:bookmarkEnd w:id="93"/>
    </w:p>
    <w:p w14:paraId="7752931B" w14:textId="24D9A4CD" w:rsidR="00526C1E" w:rsidRDefault="00526C1E" w:rsidP="00526C1E">
      <w:r>
        <w:t>The 10</w:t>
      </w:r>
      <w:r w:rsidRPr="00526C1E">
        <w:rPr>
          <w:vertAlign w:val="superscript"/>
        </w:rPr>
        <w:t>th</w:t>
      </w:r>
      <w:r>
        <w:t xml:space="preserve"> sprint was dedicated to merging the Background Subtraction code with the main code I have already written. This was very difficult as both of the applications were working in a slightly different way. I had to divide the new code into much smaller and concise functions. </w:t>
      </w:r>
    </w:p>
    <w:p w14:paraId="4C941EAB" w14:textId="215BA806" w:rsidR="00C21B44" w:rsidRDefault="00C21B44" w:rsidP="00526C1E">
      <w:r>
        <w:t xml:space="preserve">Additionally, the new code was doing just the detection and tracking of the fish. I had to add the functionality of dividing the video into ROI and counting the fish. </w:t>
      </w:r>
    </w:p>
    <w:p w14:paraId="12E5A960" w14:textId="5981BDF1" w:rsidR="00526C1E" w:rsidRDefault="00526C1E" w:rsidP="00526C1E">
      <w:r>
        <w:t xml:space="preserve">Another thing that I have done this sprint is creating the config file where I have put all of the </w:t>
      </w:r>
      <w:r w:rsidR="00281C08">
        <w:t>global, customisable variables as well as functions used in multiple places.</w:t>
      </w:r>
    </w:p>
    <w:p w14:paraId="2791E43E" w14:textId="6E9F7E76" w:rsidR="001526A5" w:rsidRPr="00526C1E" w:rsidRDefault="00BD4D01" w:rsidP="001526A5">
      <w:r>
        <w:t xml:space="preserve">The last thing done this week was editing the videos from experiment 2, as the only videos I had so far were the ones from the first experiment. So I had to use GoProStudio to zoom in, remove fisheye and edit the videos. </w:t>
      </w:r>
    </w:p>
    <w:p w14:paraId="616A0630" w14:textId="7EE92462" w:rsidR="00E13712" w:rsidRDefault="00E13712" w:rsidP="00E13712">
      <w:pPr>
        <w:pStyle w:val="Heading3"/>
      </w:pPr>
      <w:bookmarkStart w:id="94" w:name="_Toc511661026"/>
      <w:r>
        <w:t>Sprint 11</w:t>
      </w:r>
      <w:r w:rsidR="00A24C8E">
        <w:t xml:space="preserve"> (10</w:t>
      </w:r>
      <w:r w:rsidR="00A24C8E" w:rsidRPr="00A24C8E">
        <w:rPr>
          <w:vertAlign w:val="superscript"/>
        </w:rPr>
        <w:t>th</w:t>
      </w:r>
      <w:r w:rsidR="00A24C8E">
        <w:t xml:space="preserve"> of April – 17</w:t>
      </w:r>
      <w:r w:rsidR="00A24C8E" w:rsidRPr="00A24C8E">
        <w:rPr>
          <w:vertAlign w:val="superscript"/>
        </w:rPr>
        <w:t>th</w:t>
      </w:r>
      <w:r w:rsidR="00A24C8E">
        <w:t xml:space="preserve"> of April)</w:t>
      </w:r>
      <w:bookmarkEnd w:id="94"/>
    </w:p>
    <w:p w14:paraId="5125C5FA" w14:textId="75F976B1" w:rsidR="0013185D" w:rsidRDefault="0013185D" w:rsidP="0013185D">
      <w:r>
        <w:t xml:space="preserve">In this sprint I was mainly focused on writing the report. I have edited previously written information and fixed the sectioning of the file. Finally, I have entirely finished writing chapters 1, 2, 3 and 4. </w:t>
      </w:r>
      <w:r w:rsidR="009A3FF1">
        <w:t>I have also started on writing the draft of chapter 5.</w:t>
      </w:r>
    </w:p>
    <w:p w14:paraId="7E4B52D1" w14:textId="51DA8F6C" w:rsidR="000C6D32" w:rsidRDefault="000C6D32" w:rsidP="0013185D">
      <w:r>
        <w:t xml:space="preserve">One more thing done this week was fixing small issues, bugs in the code. </w:t>
      </w:r>
      <w:r w:rsidR="003807EC">
        <w:t xml:space="preserve">There were few error catches that I have not thought about as well as some small errors in output writing. </w:t>
      </w:r>
    </w:p>
    <w:p w14:paraId="48BCF4E1" w14:textId="0AA674B2" w:rsidR="005938B6" w:rsidRPr="0013185D" w:rsidRDefault="005938B6" w:rsidP="0013185D">
      <w:r>
        <w:t xml:space="preserve">Finally, I have written more unit tests, including ones for background subtraction and config file. </w:t>
      </w:r>
    </w:p>
    <w:p w14:paraId="4D3D1CC8" w14:textId="1733EA29" w:rsidR="00E13712" w:rsidRDefault="00E13712" w:rsidP="00E13712">
      <w:pPr>
        <w:pStyle w:val="Heading3"/>
      </w:pPr>
      <w:bookmarkStart w:id="95" w:name="_Toc511661027"/>
      <w:r>
        <w:t>Sprint 12</w:t>
      </w:r>
      <w:r w:rsidR="00A24C8E">
        <w:t xml:space="preserve"> (17</w:t>
      </w:r>
      <w:r w:rsidR="00A24C8E" w:rsidRPr="00A24C8E">
        <w:rPr>
          <w:vertAlign w:val="superscript"/>
        </w:rPr>
        <w:t>th</w:t>
      </w:r>
      <w:r w:rsidR="00A24C8E">
        <w:t xml:space="preserve"> of April – 24</w:t>
      </w:r>
      <w:r w:rsidR="00A24C8E" w:rsidRPr="00A24C8E">
        <w:rPr>
          <w:vertAlign w:val="superscript"/>
        </w:rPr>
        <w:t>th</w:t>
      </w:r>
      <w:r w:rsidR="00A24C8E">
        <w:t xml:space="preserve"> of April)</w:t>
      </w:r>
      <w:bookmarkEnd w:id="95"/>
    </w:p>
    <w:p w14:paraId="3DAAF4E5" w14:textId="0DD12CDC" w:rsidR="004C559E" w:rsidRDefault="004C559E" w:rsidP="004C559E">
      <w:r>
        <w:t xml:space="preserve">This sprint was where I have run a lot of manual testing and got lots of output files. I have created multiple graphs, all presented in section </w:t>
      </w:r>
      <w:r>
        <w:fldChar w:fldCharType="begin"/>
      </w:r>
      <w:r>
        <w:instrText xml:space="preserve"> REF _Ref511571773 \h </w:instrText>
      </w:r>
      <w:r>
        <w:fldChar w:fldCharType="separate"/>
      </w:r>
      <w:r>
        <w:t>Results and Conclusions</w:t>
      </w:r>
      <w:r>
        <w:fldChar w:fldCharType="end"/>
      </w:r>
      <w:r>
        <w:t xml:space="preserve">. </w:t>
      </w:r>
    </w:p>
    <w:p w14:paraId="2CB2AE98" w14:textId="79D0FCD7" w:rsidR="004C559E" w:rsidRPr="004C559E" w:rsidRDefault="004C559E" w:rsidP="004C559E">
      <w:r>
        <w:t xml:space="preserve">I have also </w:t>
      </w:r>
      <w:r w:rsidR="00C7423C">
        <w:t>written</w:t>
      </w:r>
      <w:r w:rsidR="00744A10">
        <w:t xml:space="preserve"> the chapter 6 and 7 and re-read the previous ones. I have also sent the draft to my tutor to give me feedback and changed few parts of the report accordingly. </w:t>
      </w:r>
    </w:p>
    <w:p w14:paraId="268E28EB" w14:textId="22F418AF" w:rsidR="00A24C8E" w:rsidRPr="00A24C8E" w:rsidRDefault="00A24C8E" w:rsidP="00A24C8E">
      <w:pPr>
        <w:pStyle w:val="Heading3"/>
      </w:pPr>
      <w:bookmarkStart w:id="96" w:name="_Toc511661028"/>
      <w:r>
        <w:t>Sprint 13 (24</w:t>
      </w:r>
      <w:r w:rsidRPr="00A24C8E">
        <w:rPr>
          <w:vertAlign w:val="superscript"/>
        </w:rPr>
        <w:t>th</w:t>
      </w:r>
      <w:r>
        <w:t xml:space="preserve"> of April – 4</w:t>
      </w:r>
      <w:r w:rsidRPr="00A24C8E">
        <w:rPr>
          <w:vertAlign w:val="superscript"/>
        </w:rPr>
        <w:t>th</w:t>
      </w:r>
      <w:r>
        <w:t xml:space="preserve"> of May)</w:t>
      </w:r>
      <w:bookmarkEnd w:id="96"/>
    </w:p>
    <w:p w14:paraId="480159CD" w14:textId="2D88D2B2" w:rsidR="00E13712" w:rsidRDefault="004C559E" w:rsidP="00E13712">
      <w:r>
        <w:t xml:space="preserve">The main purpose of the final sprint was to perform final bug fixing, cleaning up the code and making sure all of the comments are making sense. </w:t>
      </w:r>
    </w:p>
    <w:p w14:paraId="7507D36C" w14:textId="397088EC" w:rsidR="004C559E" w:rsidRDefault="004C559E" w:rsidP="00E13712">
      <w:r>
        <w:t xml:space="preserve">I added the functionality for user to choose the location for the output files to be stored in in comparison to previously hard coded path. </w:t>
      </w:r>
    </w:p>
    <w:p w14:paraId="2D41A605" w14:textId="705B86C4" w:rsidR="00B22F1B" w:rsidRDefault="00B22F1B" w:rsidP="00E13712">
      <w:r>
        <w:t xml:space="preserve">The final part of the sprint was proof reading my report to make sure everything was easy to understand and correct. </w:t>
      </w:r>
    </w:p>
    <w:p w14:paraId="13EBC5FA" w14:textId="77777777" w:rsidR="008640E2" w:rsidRDefault="008640E2">
      <w:pPr>
        <w:ind w:firstLine="0"/>
        <w:rPr>
          <w:rFonts w:eastAsiaTheme="majorEastAsia" w:cstheme="majorBidi"/>
          <w:b/>
          <w:bCs/>
          <w:sz w:val="26"/>
          <w:szCs w:val="26"/>
        </w:rPr>
      </w:pPr>
      <w:r>
        <w:br w:type="page"/>
      </w:r>
    </w:p>
    <w:p w14:paraId="3FF5C4E1" w14:textId="4862DE02" w:rsidR="00E13712" w:rsidRDefault="00E13712" w:rsidP="00E13712">
      <w:pPr>
        <w:pStyle w:val="Heading2"/>
      </w:pPr>
      <w:bookmarkStart w:id="97" w:name="_Toc511661029"/>
      <w:r>
        <w:lastRenderedPageBreak/>
        <w:t>Algorithms</w:t>
      </w:r>
      <w:bookmarkEnd w:id="97"/>
    </w:p>
    <w:p w14:paraId="753608AF" w14:textId="261D2541" w:rsidR="005234CB" w:rsidRDefault="00EF7102" w:rsidP="005234CB">
      <w:r>
        <w:t xml:space="preserve">The code for all the algorithms are presented in the Appendix </w:t>
      </w:r>
      <w:r>
        <w:fldChar w:fldCharType="begin"/>
      </w:r>
      <w:r>
        <w:instrText xml:space="preserve"> REF _Ref511647262 \w \h </w:instrText>
      </w:r>
      <w:r>
        <w:fldChar w:fldCharType="separate"/>
      </w:r>
      <w:r>
        <w:t>A.C</w:t>
      </w:r>
      <w:r>
        <w:fldChar w:fldCharType="end"/>
      </w:r>
      <w:r>
        <w:t>.</w:t>
      </w:r>
      <w:r w:rsidR="00DA535C">
        <w:t xml:space="preserve"> </w:t>
      </w:r>
      <w:r>
        <w:t xml:space="preserve"> </w:t>
      </w:r>
    </w:p>
    <w:p w14:paraId="260BA00C" w14:textId="77777777" w:rsidR="00697865" w:rsidRPr="005234CB" w:rsidRDefault="00697865" w:rsidP="00697865">
      <w:pPr>
        <w:ind w:firstLine="0"/>
      </w:pPr>
    </w:p>
    <w:p w14:paraId="0ADFECAD" w14:textId="58A93FBF" w:rsidR="00E13712" w:rsidRDefault="00E13712" w:rsidP="00E13712">
      <w:pPr>
        <w:pStyle w:val="Heading3"/>
      </w:pPr>
      <w:r>
        <w:t xml:space="preserve"> </w:t>
      </w:r>
      <w:bookmarkStart w:id="98" w:name="_Toc511661030"/>
      <w:r>
        <w:t>Manual Fish Tracking</w:t>
      </w:r>
      <w:bookmarkEnd w:id="98"/>
      <w:r>
        <w:t xml:space="preserve"> </w:t>
      </w:r>
    </w:p>
    <w:p w14:paraId="6FFF6584" w14:textId="38FEDFDE" w:rsidR="00FD6F4B" w:rsidRDefault="00697865" w:rsidP="00697865">
      <w:pPr>
        <w:ind w:firstLine="0"/>
      </w:pPr>
      <w:r>
        <w:rPr>
          <w:noProof/>
        </w:rPr>
        <mc:AlternateContent>
          <mc:Choice Requires="wpc">
            <w:drawing>
              <wp:inline distT="0" distB="0" distL="0" distR="0" wp14:anchorId="24DF0F6F" wp14:editId="0CB24D3A">
                <wp:extent cx="5270500" cy="5343896"/>
                <wp:effectExtent l="0" t="0" r="0" b="0"/>
                <wp:docPr id="34" name="Canvas 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8" name="Text Box 58"/>
                        <wps:cNvSpPr txBox="1"/>
                        <wps:spPr>
                          <a:xfrm>
                            <a:off x="3480208" y="4096210"/>
                            <a:ext cx="1032420" cy="510280"/>
                          </a:xfrm>
                          <a:prstGeom prst="rect">
                            <a:avLst/>
                          </a:prstGeom>
                          <a:solidFill>
                            <a:schemeClr val="lt1"/>
                          </a:solidFill>
                          <a:ln w="6350">
                            <a:noFill/>
                          </a:ln>
                        </wps:spPr>
                        <wps:txbx>
                          <w:txbxContent>
                            <w:p w14:paraId="2BDF8C22" w14:textId="2C5ED2BD" w:rsidR="00702D21" w:rsidRPr="00317F86" w:rsidRDefault="00702D21" w:rsidP="00E34882">
                              <w:pPr>
                                <w:ind w:firstLine="0"/>
                              </w:pPr>
                              <w:r w:rsidRPr="00317F86">
                                <w:t>Draw another or undo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Text Box 58"/>
                        <wps:cNvSpPr txBox="1"/>
                        <wps:spPr>
                          <a:xfrm>
                            <a:off x="500629" y="3290136"/>
                            <a:ext cx="1007534" cy="509905"/>
                          </a:xfrm>
                          <a:prstGeom prst="rect">
                            <a:avLst/>
                          </a:prstGeom>
                          <a:solidFill>
                            <a:schemeClr val="lt1"/>
                          </a:solidFill>
                          <a:ln w="6350">
                            <a:noFill/>
                          </a:ln>
                        </wps:spPr>
                        <wps:txbx>
                          <w:txbxContent>
                            <w:p w14:paraId="4940D5A1" w14:textId="6848FD46" w:rsidR="00702D21" w:rsidRPr="00317F86" w:rsidRDefault="00702D21" w:rsidP="00E34882">
                              <w:pPr>
                                <w:pStyle w:val="NormalWeb"/>
                                <w:spacing w:before="0" w:beforeAutospacing="0" w:after="0"/>
                                <w:ind w:firstLine="0"/>
                                <w:rPr>
                                  <w:sz w:val="24"/>
                                  <w:szCs w:val="24"/>
                                </w:rPr>
                              </w:pPr>
                              <w:r w:rsidRPr="00317F86">
                                <w:rPr>
                                  <w:rFonts w:eastAsia="MS Mincho" w:cs="Arial"/>
                                  <w:sz w:val="22"/>
                                  <w:szCs w:val="22"/>
                                </w:rPr>
                                <w:t>Press ‘n’ to go to next frame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7" name="Text Box 54"/>
                        <wps:cNvSpPr txBox="1"/>
                        <wps:spPr>
                          <a:xfrm>
                            <a:off x="2470467" y="3316583"/>
                            <a:ext cx="556260" cy="265430"/>
                          </a:xfrm>
                          <a:prstGeom prst="rect">
                            <a:avLst/>
                          </a:prstGeom>
                          <a:solidFill>
                            <a:schemeClr val="lt1"/>
                          </a:solidFill>
                          <a:ln w="6350">
                            <a:noFill/>
                          </a:ln>
                        </wps:spPr>
                        <wps:txbx>
                          <w:txbxContent>
                            <w:p w14:paraId="675EB7F4" w14:textId="77777777" w:rsidR="00702D21" w:rsidRPr="00317F86" w:rsidRDefault="00702D21" w:rsidP="00F43A16">
                              <w:pPr>
                                <w:pStyle w:val="NormalWeb"/>
                                <w:spacing w:before="0" w:beforeAutospacing="0" w:after="0"/>
                                <w:ind w:firstLine="0"/>
                                <w:rPr>
                                  <w:sz w:val="24"/>
                                  <w:szCs w:val="24"/>
                                </w:rPr>
                              </w:pPr>
                              <w:r w:rsidRPr="00317F86">
                                <w:rPr>
                                  <w:rFonts w:eastAsia="MS Mincho" w:cs="Arial"/>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6" name="Text Box 54"/>
                        <wps:cNvSpPr txBox="1"/>
                        <wps:spPr>
                          <a:xfrm>
                            <a:off x="2422568" y="1576223"/>
                            <a:ext cx="556270" cy="266065"/>
                          </a:xfrm>
                          <a:prstGeom prst="rect">
                            <a:avLst/>
                          </a:prstGeom>
                          <a:solidFill>
                            <a:schemeClr val="lt1"/>
                          </a:solidFill>
                          <a:ln w="6350">
                            <a:noFill/>
                          </a:ln>
                        </wps:spPr>
                        <wps:txbx>
                          <w:txbxContent>
                            <w:p w14:paraId="357B630D" w14:textId="613E23C1" w:rsidR="00702D21" w:rsidRPr="00317F86" w:rsidRDefault="00702D21" w:rsidP="00F43A16">
                              <w:pPr>
                                <w:pStyle w:val="NormalWeb"/>
                                <w:spacing w:before="0" w:beforeAutospacing="0" w:after="0"/>
                                <w:ind w:firstLine="0"/>
                                <w:rPr>
                                  <w:sz w:val="24"/>
                                  <w:szCs w:val="24"/>
                                </w:rPr>
                              </w:pPr>
                              <w:r w:rsidRPr="00317F86">
                                <w:rPr>
                                  <w:rFonts w:eastAsia="MS Mincho" w:cs="Arial"/>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5" name="Text Box 54"/>
                        <wps:cNvSpPr txBox="1"/>
                        <wps:spPr>
                          <a:xfrm>
                            <a:off x="3242756" y="998182"/>
                            <a:ext cx="404495" cy="266065"/>
                          </a:xfrm>
                          <a:prstGeom prst="rect">
                            <a:avLst/>
                          </a:prstGeom>
                          <a:solidFill>
                            <a:schemeClr val="lt1"/>
                          </a:solidFill>
                          <a:ln w="6350">
                            <a:noFill/>
                          </a:ln>
                        </wps:spPr>
                        <wps:txbx>
                          <w:txbxContent>
                            <w:p w14:paraId="39A41E4F" w14:textId="77777777" w:rsidR="00702D21" w:rsidRPr="00317F86" w:rsidRDefault="00702D21" w:rsidP="00F43A16">
                              <w:pPr>
                                <w:pStyle w:val="NormalWeb"/>
                                <w:spacing w:before="0" w:beforeAutospacing="0" w:after="0"/>
                                <w:ind w:firstLine="0"/>
                                <w:rPr>
                                  <w:sz w:val="24"/>
                                  <w:szCs w:val="24"/>
                                </w:rPr>
                              </w:pPr>
                              <w:r w:rsidRPr="00317F86">
                                <w:rPr>
                                  <w:rFonts w:eastAsia="MS Mincho" w:cs="Arial"/>
                                  <w:sz w:val="22"/>
                                  <w:szCs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 name="Oval 35"/>
                        <wps:cNvSpPr/>
                        <wps:spPr>
                          <a:xfrm>
                            <a:off x="1745673" y="166212"/>
                            <a:ext cx="1448790" cy="427554"/>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0F1D1B22" w14:textId="0356511E" w:rsidR="00702D21" w:rsidRPr="00317F86" w:rsidRDefault="00702D21" w:rsidP="00697865">
                              <w:pPr>
                                <w:ind w:firstLine="0"/>
                                <w:jc w:val="center"/>
                              </w:pPr>
                              <w:r w:rsidRPr="00317F86">
                                <w:t>Get video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Diamond 36"/>
                        <wps:cNvSpPr/>
                        <wps:spPr>
                          <a:xfrm>
                            <a:off x="1769427" y="926005"/>
                            <a:ext cx="1402079" cy="652779"/>
                          </a:xfrm>
                          <a:prstGeom prst="diamond">
                            <a:avLst/>
                          </a:prstGeom>
                        </wps:spPr>
                        <wps:style>
                          <a:lnRef idx="2">
                            <a:schemeClr val="accent1"/>
                          </a:lnRef>
                          <a:fillRef idx="1">
                            <a:schemeClr val="lt1"/>
                          </a:fillRef>
                          <a:effectRef idx="0">
                            <a:schemeClr val="accent1"/>
                          </a:effectRef>
                          <a:fontRef idx="minor">
                            <a:schemeClr val="dk1"/>
                          </a:fontRef>
                        </wps:style>
                        <wps:txbx>
                          <w:txbxContent>
                            <w:p w14:paraId="5EB4474C" w14:textId="39BC6586" w:rsidR="00702D21" w:rsidRPr="00317F86" w:rsidRDefault="00702D21" w:rsidP="00697865">
                              <w:pPr>
                                <w:ind w:left="-284" w:right="-338" w:firstLine="0"/>
                                <w:jc w:val="center"/>
                              </w:pPr>
                              <w:r w:rsidRPr="00317F86">
                                <w:t>Is manual?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Oval 37"/>
                        <wps:cNvSpPr/>
                        <wps:spPr>
                          <a:xfrm>
                            <a:off x="3647252" y="936530"/>
                            <a:ext cx="1340386" cy="617517"/>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4E6FB379" w14:textId="0B5B47B7" w:rsidR="00702D21" w:rsidRPr="00317F86" w:rsidRDefault="00702D21" w:rsidP="00697865">
                              <w:pPr>
                                <w:ind w:firstLine="0"/>
                              </w:pPr>
                              <w:r w:rsidRPr="00317F86">
                                <w:t>Background Subtraction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39"/>
                        <wps:cNvSpPr/>
                        <wps:spPr>
                          <a:xfrm>
                            <a:off x="1805053" y="1889900"/>
                            <a:ext cx="1353784" cy="462915"/>
                          </a:xfrm>
                          <a:prstGeom prst="rect">
                            <a:avLst/>
                          </a:prstGeom>
                        </wps:spPr>
                        <wps:style>
                          <a:lnRef idx="2">
                            <a:schemeClr val="accent1"/>
                          </a:lnRef>
                          <a:fillRef idx="1">
                            <a:schemeClr val="lt1"/>
                          </a:fillRef>
                          <a:effectRef idx="0">
                            <a:schemeClr val="accent1"/>
                          </a:effectRef>
                          <a:fontRef idx="minor">
                            <a:schemeClr val="dk1"/>
                          </a:fontRef>
                        </wps:style>
                        <wps:txbx>
                          <w:txbxContent>
                            <w:p w14:paraId="452C0580" w14:textId="3F27C1E4" w:rsidR="00702D21" w:rsidRPr="00317F86" w:rsidRDefault="00702D21" w:rsidP="00F43A16">
                              <w:pPr>
                                <w:jc w:val="center"/>
                              </w:pPr>
                              <w:r w:rsidRPr="00317F86">
                                <w:t>Read next frame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 name="Diamond 40"/>
                        <wps:cNvSpPr/>
                        <wps:spPr>
                          <a:xfrm>
                            <a:off x="1793971" y="2663893"/>
                            <a:ext cx="1376741" cy="652780"/>
                          </a:xfrm>
                          <a:prstGeom prst="diamond">
                            <a:avLst/>
                          </a:prstGeom>
                        </wps:spPr>
                        <wps:style>
                          <a:lnRef idx="2">
                            <a:schemeClr val="accent1"/>
                          </a:lnRef>
                          <a:fillRef idx="1">
                            <a:schemeClr val="lt1"/>
                          </a:fillRef>
                          <a:effectRef idx="0">
                            <a:schemeClr val="accent1"/>
                          </a:effectRef>
                          <a:fontRef idx="minor">
                            <a:schemeClr val="dk1"/>
                          </a:fontRef>
                        </wps:style>
                        <wps:txbx>
                          <w:txbxContent>
                            <w:p w14:paraId="2802B4A5" w14:textId="249439FE" w:rsidR="00702D21" w:rsidRPr="00317F86" w:rsidRDefault="00702D21" w:rsidP="00F43A16">
                              <w:pPr>
                                <w:ind w:left="-284" w:right="-263" w:firstLine="0"/>
                                <w:jc w:val="center"/>
                              </w:pPr>
                              <w:r w:rsidRPr="00317F86">
                                <w:t>Is frame ok?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1852767" y="3634999"/>
                            <a:ext cx="1258570" cy="462915"/>
                          </a:xfrm>
                          <a:prstGeom prst="rect">
                            <a:avLst/>
                          </a:prstGeom>
                        </wps:spPr>
                        <wps:style>
                          <a:lnRef idx="2">
                            <a:schemeClr val="accent1"/>
                          </a:lnRef>
                          <a:fillRef idx="1">
                            <a:schemeClr val="lt1"/>
                          </a:fillRef>
                          <a:effectRef idx="0">
                            <a:schemeClr val="accent1"/>
                          </a:effectRef>
                          <a:fontRef idx="minor">
                            <a:schemeClr val="dk1"/>
                          </a:fontRef>
                        </wps:style>
                        <wps:txbx>
                          <w:txbxContent>
                            <w:p w14:paraId="12E3F875" w14:textId="258E8B9F" w:rsidR="00702D21" w:rsidRPr="00317F86" w:rsidRDefault="00702D21" w:rsidP="00B434EE">
                              <w:pPr>
                                <w:ind w:firstLine="0"/>
                                <w:jc w:val="center"/>
                              </w:pPr>
                              <w:r w:rsidRPr="00317F86">
                                <w:t>Click to draw a point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 name="Diamond 42"/>
                        <wps:cNvSpPr/>
                        <wps:spPr>
                          <a:xfrm>
                            <a:off x="1663586" y="4412532"/>
                            <a:ext cx="1649629" cy="740134"/>
                          </a:xfrm>
                          <a:prstGeom prst="diamond">
                            <a:avLst/>
                          </a:prstGeom>
                        </wps:spPr>
                        <wps:style>
                          <a:lnRef idx="2">
                            <a:schemeClr val="accent1"/>
                          </a:lnRef>
                          <a:fillRef idx="1">
                            <a:schemeClr val="lt1"/>
                          </a:fillRef>
                          <a:effectRef idx="0">
                            <a:schemeClr val="accent1"/>
                          </a:effectRef>
                          <a:fontRef idx="minor">
                            <a:schemeClr val="dk1"/>
                          </a:fontRef>
                        </wps:style>
                        <wps:txbx>
                          <w:txbxContent>
                            <w:p w14:paraId="380AFCA8" w14:textId="6097DB5B" w:rsidR="00702D21" w:rsidRPr="00317F86" w:rsidRDefault="00702D21" w:rsidP="00E34882">
                              <w:pPr>
                                <w:ind w:left="-284" w:right="-338" w:firstLine="0"/>
                                <w:jc w:val="center"/>
                              </w:pPr>
                              <w:r w:rsidRPr="00317F86">
                                <w:t>What’s  next?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 name="Oval 43"/>
                        <wps:cNvSpPr/>
                        <wps:spPr>
                          <a:xfrm>
                            <a:off x="3623844" y="2756945"/>
                            <a:ext cx="1258570" cy="47498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4AB99AA6" w14:textId="15CD4790" w:rsidR="00702D21" w:rsidRPr="00317F86" w:rsidRDefault="00702D21" w:rsidP="00F43A16">
                              <w:pPr>
                                <w:ind w:firstLine="0"/>
                                <w:jc w:val="center"/>
                              </w:pPr>
                              <w:r w:rsidRPr="00317F86">
                                <w:t>Finish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Straight Arrow Connector 44"/>
                        <wps:cNvCnPr>
                          <a:stCxn id="35" idx="4"/>
                          <a:endCxn id="36" idx="0"/>
                        </wps:cNvCnPr>
                        <wps:spPr>
                          <a:xfrm>
                            <a:off x="2470068" y="593766"/>
                            <a:ext cx="399" cy="3322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 name="Straight Arrow Connector 46"/>
                        <wps:cNvCnPr>
                          <a:stCxn id="36" idx="2"/>
                          <a:endCxn id="39" idx="0"/>
                        </wps:cNvCnPr>
                        <wps:spPr>
                          <a:xfrm>
                            <a:off x="2470467" y="1578784"/>
                            <a:ext cx="11478" cy="3111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4" name="Text Box 54"/>
                        <wps:cNvSpPr txBox="1"/>
                        <wps:spPr>
                          <a:xfrm>
                            <a:off x="3206338" y="2746789"/>
                            <a:ext cx="404495" cy="266700"/>
                          </a:xfrm>
                          <a:prstGeom prst="rect">
                            <a:avLst/>
                          </a:prstGeom>
                          <a:solidFill>
                            <a:schemeClr val="lt1"/>
                          </a:solidFill>
                          <a:ln w="6350">
                            <a:noFill/>
                          </a:ln>
                        </wps:spPr>
                        <wps:txbx>
                          <w:txbxContent>
                            <w:p w14:paraId="64FB3998" w14:textId="7CC1B62E" w:rsidR="00702D21" w:rsidRPr="00317F86" w:rsidRDefault="00702D21" w:rsidP="00F43A16">
                              <w:pPr>
                                <w:ind w:firstLine="0"/>
                              </w:pPr>
                              <w:r w:rsidRPr="00317F86">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Straight Arrow Connector 47"/>
                        <wps:cNvCnPr>
                          <a:stCxn id="39" idx="2"/>
                          <a:endCxn id="40" idx="0"/>
                        </wps:cNvCnPr>
                        <wps:spPr>
                          <a:xfrm>
                            <a:off x="2481945" y="2352815"/>
                            <a:ext cx="397" cy="3110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a:stCxn id="40" idx="2"/>
                          <a:endCxn id="41" idx="0"/>
                        </wps:cNvCnPr>
                        <wps:spPr>
                          <a:xfrm flipH="1">
                            <a:off x="2482052" y="3316673"/>
                            <a:ext cx="290" cy="3183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 name="Straight Arrow Connector 49" title="No"/>
                        <wps:cNvCnPr>
                          <a:stCxn id="40" idx="3"/>
                          <a:endCxn id="43" idx="2"/>
                        </wps:cNvCnPr>
                        <wps:spPr>
                          <a:xfrm>
                            <a:off x="3170712" y="2990283"/>
                            <a:ext cx="453132" cy="41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 name="Straight Arrow Connector 50"/>
                        <wps:cNvCnPr>
                          <a:stCxn id="36" idx="3"/>
                          <a:endCxn id="37" idx="2"/>
                        </wps:cNvCnPr>
                        <wps:spPr>
                          <a:xfrm flipV="1">
                            <a:off x="3171506" y="1245267"/>
                            <a:ext cx="475746" cy="71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 name="Straight Arrow Connector 51"/>
                        <wps:cNvCnPr>
                          <a:stCxn id="41" idx="2"/>
                          <a:endCxn id="42" idx="0"/>
                        </wps:cNvCnPr>
                        <wps:spPr>
                          <a:xfrm>
                            <a:off x="2482052" y="4097914"/>
                            <a:ext cx="6349" cy="3146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 name="Connector: Elbow 52"/>
                        <wps:cNvCnPr>
                          <a:stCxn id="42" idx="1"/>
                          <a:endCxn id="39" idx="1"/>
                        </wps:cNvCnPr>
                        <wps:spPr>
                          <a:xfrm rot="10800000" flipH="1">
                            <a:off x="1663585" y="2121359"/>
                            <a:ext cx="141467" cy="2661241"/>
                          </a:xfrm>
                          <a:prstGeom prst="bentConnector3">
                            <a:avLst>
                              <a:gd name="adj1" fmla="val -16159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 name="Connector: Elbow 53"/>
                        <wps:cNvCnPr>
                          <a:stCxn id="42" idx="3"/>
                          <a:endCxn id="41" idx="3"/>
                        </wps:cNvCnPr>
                        <wps:spPr>
                          <a:xfrm flipH="1" flipV="1">
                            <a:off x="3111337" y="3866457"/>
                            <a:ext cx="201878" cy="916142"/>
                          </a:xfrm>
                          <a:prstGeom prst="bentConnector3">
                            <a:avLst>
                              <a:gd name="adj1" fmla="val -113237"/>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4DF0F6F" id="Canvas 34" o:spid="_x0000_s1041" editas="canvas" style="width:415pt;height:420.8pt;mso-position-horizontal-relative:char;mso-position-vertical-relative:line" coordsize="52705,53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">
                <v:shape id="_x0000_s1042" type="#_x0000_t75" style="position:absolute;width:52705;height:53435;visibility:visible;mso-wrap-style:square">
                  <v:fill o:detectmouseclick="t"/>
                  <v:path o:connecttype="none"/>
                </v:shape>
                <v:shape id="Text Box 58" o:spid="_x0000_s1043" type="#_x0000_t202" style="position:absolute;left:34802;top:40962;width:10324;height:5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" fillcolor="white [3201]" stroked="f" strokeweight=".5pt">
                  <v:textbox>
                    <w:txbxContent>
                      <w:p w14:paraId="2BDF8C22" w14:textId="2C5ED2BD" w:rsidR="00702D21" w:rsidRPr="00317F86" w:rsidRDefault="00702D21" w:rsidP="00E34882">
                        <w:pPr>
                          <w:ind w:firstLine="0"/>
                        </w:pPr>
                        <w:r w:rsidRPr="00317F86">
                          <w:t>Draw another or undo</w:t>
                        </w:r>
                      </w:p>
                    </w:txbxContent>
                  </v:textbox>
                </v:shape>
                <v:shape id="Text Box 58" o:spid="_x0000_s1044" type="#_x0000_t202" style="position:absolute;left:5006;top:32901;width:10075;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" fillcolor="white [3201]" stroked="f" strokeweight=".5pt">
                  <v:textbox>
                    <w:txbxContent>
                      <w:p w14:paraId="4940D5A1" w14:textId="6848FD46" w:rsidR="00702D21" w:rsidRPr="00317F86" w:rsidRDefault="00702D21" w:rsidP="00E34882">
                        <w:pPr>
                          <w:pStyle w:val="NormalWeb"/>
                          <w:spacing w:before="0" w:beforeAutospacing="0" w:after="0"/>
                          <w:ind w:firstLine="0"/>
                          <w:rPr>
                            <w:sz w:val="24"/>
                            <w:szCs w:val="24"/>
                          </w:rPr>
                        </w:pPr>
                        <w:r w:rsidRPr="00317F86">
                          <w:rPr>
                            <w:rFonts w:eastAsia="MS Mincho" w:cs="Arial"/>
                            <w:sz w:val="22"/>
                            <w:szCs w:val="22"/>
                          </w:rPr>
                          <w:t>Press ‘n’ to go to next frame</w:t>
                        </w:r>
                      </w:p>
                    </w:txbxContent>
                  </v:textbox>
                </v:shape>
                <v:shape id="Text Box 54" o:spid="_x0000_s1045" type="#_x0000_t202" style="position:absolute;left:24704;top:33165;width:5563;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" fillcolor="white [3201]" stroked="f" strokeweight=".5pt">
                  <v:textbox>
                    <w:txbxContent>
                      <w:p w14:paraId="675EB7F4" w14:textId="77777777" w:rsidR="00702D21" w:rsidRPr="00317F86" w:rsidRDefault="00702D21" w:rsidP="00F43A16">
                        <w:pPr>
                          <w:pStyle w:val="NormalWeb"/>
                          <w:spacing w:before="0" w:beforeAutospacing="0" w:after="0"/>
                          <w:ind w:firstLine="0"/>
                          <w:rPr>
                            <w:sz w:val="24"/>
                            <w:szCs w:val="24"/>
                          </w:rPr>
                        </w:pPr>
                        <w:r w:rsidRPr="00317F86">
                          <w:rPr>
                            <w:rFonts w:eastAsia="MS Mincho" w:cs="Arial"/>
                            <w:sz w:val="22"/>
                            <w:szCs w:val="22"/>
                          </w:rPr>
                          <w:t>Yes</w:t>
                        </w:r>
                      </w:p>
                    </w:txbxContent>
                  </v:textbox>
                </v:shape>
                <v:shape id="Text Box 54" o:spid="_x0000_s1046" type="#_x0000_t202" style="position:absolute;left:24225;top:15762;width:5563;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" fillcolor="white [3201]" stroked="f" strokeweight=".5pt">
                  <v:textbox>
                    <w:txbxContent>
                      <w:p w14:paraId="357B630D" w14:textId="613E23C1" w:rsidR="00702D21" w:rsidRPr="00317F86" w:rsidRDefault="00702D21" w:rsidP="00F43A16">
                        <w:pPr>
                          <w:pStyle w:val="NormalWeb"/>
                          <w:spacing w:before="0" w:beforeAutospacing="0" w:after="0"/>
                          <w:ind w:firstLine="0"/>
                          <w:rPr>
                            <w:sz w:val="24"/>
                            <w:szCs w:val="24"/>
                          </w:rPr>
                        </w:pPr>
                        <w:r w:rsidRPr="00317F86">
                          <w:rPr>
                            <w:rFonts w:eastAsia="MS Mincho" w:cs="Arial"/>
                            <w:sz w:val="22"/>
                            <w:szCs w:val="22"/>
                          </w:rPr>
                          <w:t>Yes</w:t>
                        </w:r>
                      </w:p>
                    </w:txbxContent>
                  </v:textbox>
                </v:shape>
                <v:shape id="Text Box 54" o:spid="_x0000_s1047" type="#_x0000_t202" style="position:absolute;left:32427;top:9981;width:4045;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" fillcolor="white [3201]" stroked="f" strokeweight=".5pt">
                  <v:textbox>
                    <w:txbxContent>
                      <w:p w14:paraId="39A41E4F" w14:textId="77777777" w:rsidR="00702D21" w:rsidRPr="00317F86" w:rsidRDefault="00702D21" w:rsidP="00F43A16">
                        <w:pPr>
                          <w:pStyle w:val="NormalWeb"/>
                          <w:spacing w:before="0" w:beforeAutospacing="0" w:after="0"/>
                          <w:ind w:firstLine="0"/>
                          <w:rPr>
                            <w:sz w:val="24"/>
                            <w:szCs w:val="24"/>
                          </w:rPr>
                        </w:pPr>
                        <w:r w:rsidRPr="00317F86">
                          <w:rPr>
                            <w:rFonts w:eastAsia="MS Mincho" w:cs="Arial"/>
                            <w:sz w:val="22"/>
                            <w:szCs w:val="22"/>
                          </w:rPr>
                          <w:t>No</w:t>
                        </w:r>
                      </w:p>
                    </w:txbxContent>
                  </v:textbox>
                </v:shape>
                <v:oval id="Oval 35" o:spid="_x0000_s1048" style="position:absolute;left:17456;top:1662;width:14488;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" fillcolor="white [3201]" strokecolor="#4f81bd [3204]" strokeweight="2pt">
                  <v:textbox>
                    <w:txbxContent>
                      <w:p w14:paraId="0F1D1B22" w14:textId="0356511E" w:rsidR="00702D21" w:rsidRPr="00317F86" w:rsidRDefault="00702D21" w:rsidP="00697865">
                        <w:pPr>
                          <w:ind w:firstLine="0"/>
                          <w:jc w:val="center"/>
                        </w:pPr>
                        <w:r w:rsidRPr="00317F86">
                          <w:t>Get video file</w:t>
                        </w:r>
                      </w:p>
                    </w:txbxContent>
                  </v:textbox>
                </v:oval>
                <v:shapetype id="_x0000_t4" coordsize="21600,21600" o:spt="4" path="m10800,l,10800,10800,21600,21600,10800xe">
                  <v:stroke joinstyle="miter"/>
                  <v:path gradientshapeok="t" o:connecttype="rect" textboxrect="5400,5400,16200,16200"/>
                </v:shapetype>
                <v:shape id="Diamond 36" o:spid="_x0000_s1049" type="#_x0000_t4" style="position:absolute;left:17694;top:9260;width:14021;height:6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" fillcolor="white [3201]" strokecolor="#4f81bd [3204]" strokeweight="2pt">
                  <v:textbox>
                    <w:txbxContent>
                      <w:p w14:paraId="5EB4474C" w14:textId="39BC6586" w:rsidR="00702D21" w:rsidRPr="00317F86" w:rsidRDefault="00702D21" w:rsidP="00697865">
                        <w:pPr>
                          <w:ind w:left="-284" w:right="-338" w:firstLine="0"/>
                          <w:jc w:val="center"/>
                        </w:pPr>
                        <w:r w:rsidRPr="00317F86">
                          <w:t>Is manual?</w:t>
                        </w:r>
                      </w:p>
                    </w:txbxContent>
                  </v:textbox>
                </v:shape>
                <v:oval id="Oval 37" o:spid="_x0000_s1050" style="position:absolute;left:36472;top:9365;width:13404;height:6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" fillcolor="white [3201]" strokecolor="#4f81bd [3204]" strokeweight="2pt">
                  <v:textbox>
                    <w:txbxContent>
                      <w:p w14:paraId="4E6FB379" w14:textId="0B5B47B7" w:rsidR="00702D21" w:rsidRPr="00317F86" w:rsidRDefault="00702D21" w:rsidP="00697865">
                        <w:pPr>
                          <w:ind w:firstLine="0"/>
                        </w:pPr>
                        <w:r w:rsidRPr="00317F86">
                          <w:t>Background Subtraction</w:t>
                        </w:r>
                      </w:p>
                    </w:txbxContent>
                  </v:textbox>
                </v:oval>
                <v:rect id="Rectangle 39" o:spid="_x0000_s1051" style="position:absolute;left:18050;top:18899;width:13538;height:4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" fillcolor="white [3201]" strokecolor="#4f81bd [3204]" strokeweight="2pt">
                  <v:textbox>
                    <w:txbxContent>
                      <w:p w14:paraId="452C0580" w14:textId="3F27C1E4" w:rsidR="00702D21" w:rsidRPr="00317F86" w:rsidRDefault="00702D21" w:rsidP="00F43A16">
                        <w:pPr>
                          <w:jc w:val="center"/>
                        </w:pPr>
                        <w:r w:rsidRPr="00317F86">
                          <w:t>Read next frame</w:t>
                        </w:r>
                      </w:p>
                    </w:txbxContent>
                  </v:textbox>
                </v:rect>
                <v:shape id="Diamond 40" o:spid="_x0000_s1052" type="#_x0000_t4" style="position:absolute;left:17939;top:26638;width:13768;height:6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" fillcolor="white [3201]" strokecolor="#4f81bd [3204]" strokeweight="2pt">
                  <v:textbox>
                    <w:txbxContent>
                      <w:p w14:paraId="2802B4A5" w14:textId="249439FE" w:rsidR="00702D21" w:rsidRPr="00317F86" w:rsidRDefault="00702D21" w:rsidP="00F43A16">
                        <w:pPr>
                          <w:ind w:left="-284" w:right="-263" w:firstLine="0"/>
                          <w:jc w:val="center"/>
                        </w:pPr>
                        <w:r w:rsidRPr="00317F86">
                          <w:t>Is frame ok?</w:t>
                        </w:r>
                      </w:p>
                    </w:txbxContent>
                  </v:textbox>
                </v:shape>
                <v:rect id="Rectangle 41" o:spid="_x0000_s1053" style="position:absolute;left:18527;top:36349;width:12586;height:4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" fillcolor="white [3201]" strokecolor="#4f81bd [3204]" strokeweight="2pt">
                  <v:textbox>
                    <w:txbxContent>
                      <w:p w14:paraId="12E3F875" w14:textId="258E8B9F" w:rsidR="00702D21" w:rsidRPr="00317F86" w:rsidRDefault="00702D21" w:rsidP="00B434EE">
                        <w:pPr>
                          <w:ind w:firstLine="0"/>
                          <w:jc w:val="center"/>
                        </w:pPr>
                        <w:r w:rsidRPr="00317F86">
                          <w:t>Click to draw a point</w:t>
                        </w:r>
                      </w:p>
                    </w:txbxContent>
                  </v:textbox>
                </v:rect>
                <v:shape id="Diamond 42" o:spid="_x0000_s1054" type="#_x0000_t4" style="position:absolute;left:16635;top:44125;width:16497;height:7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" fillcolor="white [3201]" strokecolor="#4f81bd [3204]" strokeweight="2pt">
                  <v:textbox>
                    <w:txbxContent>
                      <w:p w14:paraId="380AFCA8" w14:textId="6097DB5B" w:rsidR="00702D21" w:rsidRPr="00317F86" w:rsidRDefault="00702D21" w:rsidP="00E34882">
                        <w:pPr>
                          <w:ind w:left="-284" w:right="-338" w:firstLine="0"/>
                          <w:jc w:val="center"/>
                        </w:pPr>
                        <w:r w:rsidRPr="00317F86">
                          <w:t>What’s  next?</w:t>
                        </w:r>
                      </w:p>
                    </w:txbxContent>
                  </v:textbox>
                </v:shape>
                <v:oval id="Oval 43" o:spid="_x0000_s1055" style="position:absolute;left:36238;top:27569;width:12586;height:4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" fillcolor="white [3201]" strokecolor="#4f81bd [3204]" strokeweight="2pt">
                  <v:textbox>
                    <w:txbxContent>
                      <w:p w14:paraId="4AB99AA6" w14:textId="15CD4790" w:rsidR="00702D21" w:rsidRPr="00317F86" w:rsidRDefault="00702D21" w:rsidP="00F43A16">
                        <w:pPr>
                          <w:ind w:firstLine="0"/>
                          <w:jc w:val="center"/>
                        </w:pPr>
                        <w:r w:rsidRPr="00317F86">
                          <w:t>Finish</w:t>
                        </w:r>
                      </w:p>
                    </w:txbxContent>
                  </v:textbox>
                </v:oval>
                <v:shape id="Straight Arrow Connector 44" o:spid="_x0000_s1056" type="#_x0000_t32" style="position:absolute;left:24700;top:5937;width:4;height:33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" strokecolor="#4579b8 [3044]">
                  <v:stroke endarrow="block"/>
                </v:shape>
                <v:shape id="Straight Arrow Connector 46" o:spid="_x0000_s1057" type="#_x0000_t32" style="position:absolute;left:24704;top:15787;width:115;height:31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" strokecolor="#4579b8 [3044]">
                  <v:stroke endarrow="block"/>
                </v:shape>
                <v:shape id="Text Box 54" o:spid="_x0000_s1058" type="#_x0000_t202" style="position:absolute;left:32063;top:27467;width:40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" fillcolor="white [3201]" stroked="f" strokeweight=".5pt">
                  <v:textbox>
                    <w:txbxContent>
                      <w:p w14:paraId="64FB3998" w14:textId="7CC1B62E" w:rsidR="00702D21" w:rsidRPr="00317F86" w:rsidRDefault="00702D21" w:rsidP="00F43A16">
                        <w:pPr>
                          <w:ind w:firstLine="0"/>
                        </w:pPr>
                        <w:r w:rsidRPr="00317F86">
                          <w:t>No</w:t>
                        </w:r>
                      </w:p>
                    </w:txbxContent>
                  </v:textbox>
                </v:shape>
                <v:shape id="Straight Arrow Connector 47" o:spid="_x0000_s1059" type="#_x0000_t32" style="position:absolute;left:24819;top:23528;width:4;height:31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" strokecolor="#4579b8 [3044]">
                  <v:stroke endarrow="block"/>
                </v:shape>
                <v:shape id="Straight Arrow Connector 48" o:spid="_x0000_s1060" type="#_x0000_t32" style="position:absolute;left:24820;top:33166;width:3;height:318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" strokecolor="#4579b8 [3044]">
                  <v:stroke endarrow="block"/>
                </v:shape>
                <v:shape id="Straight Arrow Connector 49" o:spid="_x0000_s1061" type="#_x0000_t32" style="position:absolute;left:31707;top:29902;width:4531;height: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" strokecolor="#4579b8 [3044]">
                  <v:stroke endarrow="block"/>
                </v:shape>
                <v:shape id="Straight Arrow Connector 50" o:spid="_x0000_s1062" type="#_x0000_t32" style="position:absolute;left:31715;top:12452;width:4757;height: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" strokecolor="#4579b8 [3044]">
                  <v:stroke endarrow="block"/>
                </v:shape>
                <v:shape id="Straight Arrow Connector 51" o:spid="_x0000_s1063" type="#_x0000_t32" style="position:absolute;left:24820;top:40979;width:64;height:31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" strokecolor="#4579b8 [3044]">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2" o:spid="_x0000_s1064" type="#_x0000_t34" style="position:absolute;left:16635;top:21213;width:1415;height:26613;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" adj="-34904" strokecolor="#4579b8 [3044]">
                  <v:stroke endarrow="block"/>
                </v:shape>
                <v:shape id="Connector: Elbow 53" o:spid="_x0000_s1065" type="#_x0000_t34" style="position:absolute;left:31113;top:38664;width:2019;height:9161;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" adj="-24459" strokecolor="#4579b8 [3044]">
                  <v:stroke endarrow="block"/>
                </v:shape>
                <w10:anchorlock/>
              </v:group>
            </w:pict>
          </mc:Fallback>
        </mc:AlternateContent>
      </w:r>
    </w:p>
    <w:p w14:paraId="440B6B37" w14:textId="77777777" w:rsidR="00FD6F4B" w:rsidRPr="00FD6F4B" w:rsidRDefault="00FD6F4B" w:rsidP="00FD6F4B"/>
    <w:p w14:paraId="3A1FB8E0" w14:textId="2293B65C" w:rsidR="00E13712" w:rsidRDefault="00E13712" w:rsidP="00E13712">
      <w:pPr>
        <w:pStyle w:val="Heading3"/>
      </w:pPr>
      <w:r>
        <w:lastRenderedPageBreak/>
        <w:t xml:space="preserve"> </w:t>
      </w:r>
      <w:bookmarkStart w:id="99" w:name="_Ref511655183"/>
      <w:bookmarkStart w:id="100" w:name="_Ref511655319"/>
      <w:bookmarkStart w:id="101" w:name="_Toc511661031"/>
      <w:r>
        <w:t>Background Subtraction</w:t>
      </w:r>
      <w:bookmarkEnd w:id="99"/>
      <w:bookmarkEnd w:id="100"/>
      <w:bookmarkEnd w:id="101"/>
    </w:p>
    <w:p w14:paraId="17C7A251" w14:textId="3AAD7316" w:rsidR="00AD7164" w:rsidRDefault="00AD7164" w:rsidP="00AD7164">
      <w:r>
        <w:rPr>
          <w:noProof/>
        </w:rPr>
        <mc:AlternateContent>
          <mc:Choice Requires="wpc">
            <w:drawing>
              <wp:inline distT="0" distB="0" distL="0" distR="0" wp14:anchorId="06BE616B" wp14:editId="1858F038">
                <wp:extent cx="5270500" cy="6543304"/>
                <wp:effectExtent l="0" t="0" r="0" b="0"/>
                <wp:docPr id="83" name="Canvas 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2" name="Text Box 54"/>
                        <wps:cNvSpPr txBox="1"/>
                        <wps:spPr>
                          <a:xfrm>
                            <a:off x="2470467" y="3316583"/>
                            <a:ext cx="556260" cy="265430"/>
                          </a:xfrm>
                          <a:prstGeom prst="rect">
                            <a:avLst/>
                          </a:prstGeom>
                          <a:solidFill>
                            <a:schemeClr val="lt1"/>
                          </a:solidFill>
                          <a:ln w="6350">
                            <a:noFill/>
                          </a:ln>
                        </wps:spPr>
                        <wps:txbx>
                          <w:txbxContent>
                            <w:p w14:paraId="61A8C12B" w14:textId="77777777" w:rsidR="00702D21" w:rsidRDefault="00702D21" w:rsidP="00AD7164">
                              <w:pPr>
                                <w:pStyle w:val="NormalWeb"/>
                                <w:spacing w:before="0" w:beforeAutospacing="0" w:after="0"/>
                                <w:ind w:firstLine="0"/>
                                <w:rPr>
                                  <w:sz w:val="24"/>
                                  <w:szCs w:val="24"/>
                                </w:rPr>
                              </w:pPr>
                              <w:r>
                                <w:rPr>
                                  <w:rFonts w:eastAsia="MS Mincho" w:cs="Arial"/>
                                  <w:sz w:val="22"/>
                                  <w:szCs w:val="22"/>
                                  <w:lang w:val="pl-PL"/>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3" name="Text Box 54"/>
                        <wps:cNvSpPr txBox="1"/>
                        <wps:spPr>
                          <a:xfrm>
                            <a:off x="2422568" y="1576223"/>
                            <a:ext cx="556270" cy="266065"/>
                          </a:xfrm>
                          <a:prstGeom prst="rect">
                            <a:avLst/>
                          </a:prstGeom>
                          <a:solidFill>
                            <a:schemeClr val="lt1"/>
                          </a:solidFill>
                          <a:ln w="6350">
                            <a:noFill/>
                          </a:ln>
                        </wps:spPr>
                        <wps:txbx>
                          <w:txbxContent>
                            <w:p w14:paraId="1521DBCC" w14:textId="78103395" w:rsidR="00702D21" w:rsidRDefault="00702D21" w:rsidP="00AD7164">
                              <w:pPr>
                                <w:pStyle w:val="NormalWeb"/>
                                <w:spacing w:before="0" w:beforeAutospacing="0" w:after="0"/>
                                <w:ind w:firstLine="0"/>
                                <w:rPr>
                                  <w:sz w:val="24"/>
                                  <w:szCs w:val="24"/>
                                </w:rPr>
                              </w:pPr>
                              <w:r>
                                <w:rPr>
                                  <w:rFonts w:eastAsia="MS Mincho" w:cs="Arial"/>
                                  <w:sz w:val="22"/>
                                  <w:szCs w:val="22"/>
                                  <w:lang w:val="pl-PL"/>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4" name="Text Box 54"/>
                        <wps:cNvSpPr txBox="1"/>
                        <wps:spPr>
                          <a:xfrm>
                            <a:off x="3158837" y="998182"/>
                            <a:ext cx="569224" cy="247237"/>
                          </a:xfrm>
                          <a:prstGeom prst="rect">
                            <a:avLst/>
                          </a:prstGeom>
                          <a:solidFill>
                            <a:schemeClr val="lt1"/>
                          </a:solidFill>
                          <a:ln w="6350">
                            <a:noFill/>
                          </a:ln>
                        </wps:spPr>
                        <wps:txbx>
                          <w:txbxContent>
                            <w:p w14:paraId="6054DC0F" w14:textId="5AEA1EBD" w:rsidR="00702D21" w:rsidRDefault="00702D21" w:rsidP="00AD7164">
                              <w:pPr>
                                <w:pStyle w:val="NormalWeb"/>
                                <w:spacing w:before="0" w:beforeAutospacing="0" w:after="0"/>
                                <w:ind w:firstLine="0"/>
                                <w:rPr>
                                  <w:sz w:val="24"/>
                                  <w:szCs w:val="24"/>
                                </w:rPr>
                              </w:pPr>
                              <w:r>
                                <w:rPr>
                                  <w:rFonts w:eastAsia="MS Mincho" w:cs="Arial"/>
                                  <w:sz w:val="22"/>
                                  <w:szCs w:val="22"/>
                                  <w:lang w:val="pl-PL"/>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5" name="Oval 65"/>
                        <wps:cNvSpPr/>
                        <wps:spPr>
                          <a:xfrm>
                            <a:off x="1745673" y="166212"/>
                            <a:ext cx="1448790" cy="427554"/>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1F58BFE1" w14:textId="77777777" w:rsidR="00702D21" w:rsidRPr="00697865" w:rsidRDefault="00702D21" w:rsidP="00AD7164">
                              <w:pPr>
                                <w:ind w:firstLine="0"/>
                                <w:jc w:val="center"/>
                                <w:rPr>
                                  <w:lang w:val="pl-PL"/>
                                </w:rPr>
                              </w:pPr>
                              <w:r>
                                <w:rPr>
                                  <w:lang w:val="pl-PL"/>
                                </w:rPr>
                                <w:t>Get video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Diamond 66"/>
                        <wps:cNvSpPr/>
                        <wps:spPr>
                          <a:xfrm>
                            <a:off x="1769427" y="926005"/>
                            <a:ext cx="1402079" cy="652779"/>
                          </a:xfrm>
                          <a:prstGeom prst="diamond">
                            <a:avLst/>
                          </a:prstGeom>
                        </wps:spPr>
                        <wps:style>
                          <a:lnRef idx="2">
                            <a:schemeClr val="accent1"/>
                          </a:lnRef>
                          <a:fillRef idx="1">
                            <a:schemeClr val="lt1"/>
                          </a:fillRef>
                          <a:effectRef idx="0">
                            <a:schemeClr val="accent1"/>
                          </a:effectRef>
                          <a:fontRef idx="minor">
                            <a:schemeClr val="dk1"/>
                          </a:fontRef>
                        </wps:style>
                        <wps:txbx>
                          <w:txbxContent>
                            <w:p w14:paraId="01F7E07C" w14:textId="77777777" w:rsidR="00702D21" w:rsidRPr="00697865" w:rsidRDefault="00702D21" w:rsidP="00AD7164">
                              <w:pPr>
                                <w:ind w:left="-284" w:right="-338" w:firstLine="0"/>
                                <w:jc w:val="center"/>
                                <w:rPr>
                                  <w:lang w:val="pl-PL"/>
                                </w:rPr>
                              </w:pPr>
                              <w:r>
                                <w:rPr>
                                  <w:lang w:val="pl-PL"/>
                                </w:rPr>
                                <w:t>Is manual?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Oval 67"/>
                        <wps:cNvSpPr/>
                        <wps:spPr>
                          <a:xfrm>
                            <a:off x="3623844" y="936584"/>
                            <a:ext cx="1258570" cy="617517"/>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4466C2CA" w14:textId="73B5A6E6" w:rsidR="00702D21" w:rsidRPr="00697865" w:rsidRDefault="00702D21" w:rsidP="00C0151A">
                              <w:pPr>
                                <w:ind w:firstLine="0"/>
                                <w:jc w:val="center"/>
                                <w:rPr>
                                  <w:lang w:val="pl-PL"/>
                                </w:rPr>
                              </w:pPr>
                              <w:r>
                                <w:rPr>
                                  <w:lang w:val="pl-PL"/>
                                </w:rPr>
                                <w:t>Manual Tracking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1805053" y="1889900"/>
                            <a:ext cx="1353784" cy="462915"/>
                          </a:xfrm>
                          <a:prstGeom prst="rect">
                            <a:avLst/>
                          </a:prstGeom>
                        </wps:spPr>
                        <wps:style>
                          <a:lnRef idx="2">
                            <a:schemeClr val="accent1"/>
                          </a:lnRef>
                          <a:fillRef idx="1">
                            <a:schemeClr val="lt1"/>
                          </a:fillRef>
                          <a:effectRef idx="0">
                            <a:schemeClr val="accent1"/>
                          </a:effectRef>
                          <a:fontRef idx="minor">
                            <a:schemeClr val="dk1"/>
                          </a:fontRef>
                        </wps:style>
                        <wps:txbx>
                          <w:txbxContent>
                            <w:p w14:paraId="2DBB2E7B" w14:textId="77777777" w:rsidR="00702D21" w:rsidRPr="00F43A16" w:rsidRDefault="00702D21" w:rsidP="002724BB">
                              <w:pPr>
                                <w:ind w:firstLine="0"/>
                                <w:jc w:val="center"/>
                                <w:rPr>
                                  <w:lang w:val="pl-PL"/>
                                </w:rPr>
                              </w:pPr>
                              <w:r>
                                <w:rPr>
                                  <w:lang w:val="pl-PL"/>
                                </w:rPr>
                                <w:t>Read next frame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Diamond 69"/>
                        <wps:cNvSpPr/>
                        <wps:spPr>
                          <a:xfrm>
                            <a:off x="1793971" y="2663893"/>
                            <a:ext cx="1376741" cy="652780"/>
                          </a:xfrm>
                          <a:prstGeom prst="diamond">
                            <a:avLst/>
                          </a:prstGeom>
                        </wps:spPr>
                        <wps:style>
                          <a:lnRef idx="2">
                            <a:schemeClr val="accent1"/>
                          </a:lnRef>
                          <a:fillRef idx="1">
                            <a:schemeClr val="lt1"/>
                          </a:fillRef>
                          <a:effectRef idx="0">
                            <a:schemeClr val="accent1"/>
                          </a:effectRef>
                          <a:fontRef idx="minor">
                            <a:schemeClr val="dk1"/>
                          </a:fontRef>
                        </wps:style>
                        <wps:txbx>
                          <w:txbxContent>
                            <w:p w14:paraId="00444418" w14:textId="77777777" w:rsidR="00702D21" w:rsidRPr="00F43A16" w:rsidRDefault="00702D21" w:rsidP="00AD7164">
                              <w:pPr>
                                <w:ind w:left="-284" w:right="-263" w:firstLine="0"/>
                                <w:jc w:val="center"/>
                                <w:rPr>
                                  <w:lang w:val="pl-PL"/>
                                </w:rPr>
                              </w:pPr>
                              <w:r>
                                <w:rPr>
                                  <w:lang w:val="pl-PL"/>
                                </w:rPr>
                                <w:t>Is frame ok?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1852767" y="3634999"/>
                            <a:ext cx="1258570" cy="462915"/>
                          </a:xfrm>
                          <a:prstGeom prst="rect">
                            <a:avLst/>
                          </a:prstGeom>
                        </wps:spPr>
                        <wps:style>
                          <a:lnRef idx="2">
                            <a:schemeClr val="accent1"/>
                          </a:lnRef>
                          <a:fillRef idx="1">
                            <a:schemeClr val="lt1"/>
                          </a:fillRef>
                          <a:effectRef idx="0">
                            <a:schemeClr val="accent1"/>
                          </a:effectRef>
                          <a:fontRef idx="minor">
                            <a:schemeClr val="dk1"/>
                          </a:fontRef>
                        </wps:style>
                        <wps:txbx>
                          <w:txbxContent>
                            <w:p w14:paraId="34BBE853" w14:textId="77148734" w:rsidR="00702D21" w:rsidRPr="00697865" w:rsidRDefault="00702D21" w:rsidP="00AD7164">
                              <w:pPr>
                                <w:ind w:firstLine="0"/>
                                <w:jc w:val="center"/>
                                <w:rPr>
                                  <w:lang w:val="pl-PL"/>
                                </w:rPr>
                              </w:pPr>
                              <w:r>
                                <w:rPr>
                                  <w:lang w:val="pl-PL"/>
                                </w:rPr>
                                <w:t>Convert to greyscale and blur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Oval 72"/>
                        <wps:cNvSpPr/>
                        <wps:spPr>
                          <a:xfrm>
                            <a:off x="3623844" y="2756945"/>
                            <a:ext cx="1258570" cy="474980"/>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07ED4B51" w14:textId="77777777" w:rsidR="00702D21" w:rsidRPr="00F43A16" w:rsidRDefault="00702D21" w:rsidP="00AD7164">
                              <w:pPr>
                                <w:ind w:firstLine="0"/>
                                <w:jc w:val="center"/>
                                <w:rPr>
                                  <w:lang w:val="pl-PL"/>
                                </w:rPr>
                              </w:pPr>
                              <w:r>
                                <w:rPr>
                                  <w:lang w:val="pl-PL"/>
                                </w:rPr>
                                <w:t>Finish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Straight Arrow Connector 73"/>
                        <wps:cNvCnPr/>
                        <wps:spPr>
                          <a:xfrm>
                            <a:off x="2470068" y="593766"/>
                            <a:ext cx="399" cy="3322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wps:spPr>
                          <a:xfrm>
                            <a:off x="2470467" y="1578784"/>
                            <a:ext cx="11478" cy="3111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Text Box 75"/>
                        <wps:cNvSpPr txBox="1"/>
                        <wps:spPr>
                          <a:xfrm>
                            <a:off x="3206338" y="2746789"/>
                            <a:ext cx="404495" cy="266700"/>
                          </a:xfrm>
                          <a:prstGeom prst="rect">
                            <a:avLst/>
                          </a:prstGeom>
                          <a:solidFill>
                            <a:schemeClr val="lt1"/>
                          </a:solidFill>
                          <a:ln w="6350">
                            <a:noFill/>
                          </a:ln>
                        </wps:spPr>
                        <wps:txbx>
                          <w:txbxContent>
                            <w:p w14:paraId="030F606E" w14:textId="77777777" w:rsidR="00702D21" w:rsidRPr="00F43A16" w:rsidRDefault="00702D21" w:rsidP="00AD7164">
                              <w:pPr>
                                <w:ind w:firstLine="0"/>
                                <w:rPr>
                                  <w:lang w:val="pl-PL"/>
                                </w:rPr>
                              </w:pPr>
                              <w:r>
                                <w:rPr>
                                  <w:lang w:val="pl-PL"/>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Straight Arrow Connector 76"/>
                        <wps:cNvCnPr/>
                        <wps:spPr>
                          <a:xfrm>
                            <a:off x="2481945" y="2352815"/>
                            <a:ext cx="397" cy="3110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7" name="Straight Arrow Connector 77"/>
                        <wps:cNvCnPr/>
                        <wps:spPr>
                          <a:xfrm flipH="1">
                            <a:off x="2482052" y="3316673"/>
                            <a:ext cx="290" cy="3183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8" name="Straight Arrow Connector 78" title="No"/>
                        <wps:cNvCnPr/>
                        <wps:spPr>
                          <a:xfrm>
                            <a:off x="3170712" y="2990283"/>
                            <a:ext cx="453132" cy="41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 name="Straight Arrow Connector 79"/>
                        <wps:cNvCnPr>
                          <a:stCxn id="66" idx="3"/>
                          <a:endCxn id="67" idx="2"/>
                        </wps:cNvCnPr>
                        <wps:spPr>
                          <a:xfrm flipV="1">
                            <a:off x="3171506" y="1245292"/>
                            <a:ext cx="452338" cy="70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Straight Arrow Connector 80"/>
                        <wps:cNvCnPr>
                          <a:stCxn id="70" idx="2"/>
                          <a:endCxn id="84" idx="0"/>
                        </wps:cNvCnPr>
                        <wps:spPr>
                          <a:xfrm>
                            <a:off x="2482052" y="4097914"/>
                            <a:ext cx="0" cy="2740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 name="Connector: Elbow 81"/>
                        <wps:cNvCnPr>
                          <a:stCxn id="86" idx="1"/>
                          <a:endCxn id="68" idx="1"/>
                        </wps:cNvCnPr>
                        <wps:spPr>
                          <a:xfrm rot="10800000">
                            <a:off x="1805053" y="2121359"/>
                            <a:ext cx="47714" cy="3859309"/>
                          </a:xfrm>
                          <a:prstGeom prst="bentConnector3">
                            <a:avLst>
                              <a:gd name="adj1" fmla="val 132576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Rectangle 84"/>
                        <wps:cNvSpPr/>
                        <wps:spPr>
                          <a:xfrm>
                            <a:off x="1852767" y="4371990"/>
                            <a:ext cx="1258570" cy="462280"/>
                          </a:xfrm>
                          <a:prstGeom prst="rect">
                            <a:avLst/>
                          </a:prstGeom>
                        </wps:spPr>
                        <wps:style>
                          <a:lnRef idx="2">
                            <a:schemeClr val="accent1"/>
                          </a:lnRef>
                          <a:fillRef idx="1">
                            <a:schemeClr val="lt1"/>
                          </a:fillRef>
                          <a:effectRef idx="0">
                            <a:schemeClr val="accent1"/>
                          </a:effectRef>
                          <a:fontRef idx="minor">
                            <a:schemeClr val="dk1"/>
                          </a:fontRef>
                        </wps:style>
                        <wps:txbx>
                          <w:txbxContent>
                            <w:p w14:paraId="5D942537" w14:textId="332176F4" w:rsidR="00702D21" w:rsidRPr="00301350" w:rsidRDefault="00702D21" w:rsidP="00301350">
                              <w:pPr>
                                <w:pStyle w:val="NormalWeb"/>
                                <w:spacing w:before="0" w:beforeAutospacing="0" w:after="0"/>
                                <w:ind w:left="-142" w:right="-179" w:firstLine="0"/>
                                <w:jc w:val="center"/>
                                <w:rPr>
                                  <w:rFonts w:ascii="Times New Roman" w:hAnsi="Times New Roman"/>
                                  <w:sz w:val="24"/>
                                  <w:szCs w:val="24"/>
                                  <w:lang w:val="pl-PL"/>
                                </w:rPr>
                              </w:pPr>
                              <w:r w:rsidRPr="00301350">
                                <w:rPr>
                                  <w:rFonts w:ascii="Times New Roman" w:hAnsi="Times New Roman"/>
                                  <w:sz w:val="24"/>
                                  <w:szCs w:val="24"/>
                                  <w:lang w:val="pl-PL"/>
                                </w:rPr>
                                <w:t>Compute absolute difference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1852767" y="5084510"/>
                            <a:ext cx="1258570" cy="462280"/>
                          </a:xfrm>
                          <a:prstGeom prst="rect">
                            <a:avLst/>
                          </a:prstGeom>
                        </wps:spPr>
                        <wps:style>
                          <a:lnRef idx="2">
                            <a:schemeClr val="accent1"/>
                          </a:lnRef>
                          <a:fillRef idx="1">
                            <a:schemeClr val="lt1"/>
                          </a:fillRef>
                          <a:effectRef idx="0">
                            <a:schemeClr val="accent1"/>
                          </a:effectRef>
                          <a:fontRef idx="minor">
                            <a:schemeClr val="dk1"/>
                          </a:fontRef>
                        </wps:style>
                        <wps:txbx>
                          <w:txbxContent>
                            <w:p w14:paraId="2B295FBF" w14:textId="33F89DBC" w:rsidR="00702D21" w:rsidRDefault="00702D21" w:rsidP="00301350">
                              <w:pPr>
                                <w:pStyle w:val="NormalWeb"/>
                                <w:spacing w:before="0" w:beforeAutospacing="0" w:after="0"/>
                                <w:ind w:firstLine="0"/>
                                <w:jc w:val="center"/>
                                <w:rPr>
                                  <w:sz w:val="24"/>
                                  <w:szCs w:val="24"/>
                                </w:rPr>
                              </w:pPr>
                              <w:r>
                                <w:rPr>
                                  <w:rFonts w:eastAsia="MS Mincho" w:cs="Arial"/>
                                  <w:sz w:val="22"/>
                                  <w:szCs w:val="22"/>
                                  <w:lang w:val="pl-PL"/>
                                </w:rPr>
                                <w:t>Find contours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6" name="Rectangle 86"/>
                        <wps:cNvSpPr/>
                        <wps:spPr>
                          <a:xfrm>
                            <a:off x="1852767" y="5749527"/>
                            <a:ext cx="1258570" cy="462280"/>
                          </a:xfrm>
                          <a:prstGeom prst="rect">
                            <a:avLst/>
                          </a:prstGeom>
                        </wps:spPr>
                        <wps:style>
                          <a:lnRef idx="2">
                            <a:schemeClr val="accent1"/>
                          </a:lnRef>
                          <a:fillRef idx="1">
                            <a:schemeClr val="lt1"/>
                          </a:fillRef>
                          <a:effectRef idx="0">
                            <a:schemeClr val="accent1"/>
                          </a:effectRef>
                          <a:fontRef idx="minor">
                            <a:schemeClr val="dk1"/>
                          </a:fontRef>
                        </wps:style>
                        <wps:txbx>
                          <w:txbxContent>
                            <w:p w14:paraId="298513DC" w14:textId="6ABFC822" w:rsidR="00702D21" w:rsidRDefault="00702D21" w:rsidP="00301350">
                              <w:pPr>
                                <w:pStyle w:val="NormalWeb"/>
                                <w:spacing w:before="0" w:beforeAutospacing="0" w:after="0"/>
                                <w:ind w:firstLine="0"/>
                                <w:jc w:val="center"/>
                                <w:rPr>
                                  <w:sz w:val="24"/>
                                  <w:szCs w:val="24"/>
                                </w:rPr>
                              </w:pPr>
                              <w:r>
                                <w:rPr>
                                  <w:rFonts w:eastAsia="MS Mincho" w:cs="Arial"/>
                                  <w:sz w:val="22"/>
                                  <w:szCs w:val="22"/>
                                  <w:lang w:val="pl-PL"/>
                                </w:rPr>
                                <w:t>Draw points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Straight Arrow Connector 87"/>
                        <wps:cNvCnPr>
                          <a:stCxn id="84" idx="2"/>
                          <a:endCxn id="85" idx="0"/>
                        </wps:cNvCnPr>
                        <wps:spPr>
                          <a:xfrm>
                            <a:off x="2482052" y="4834270"/>
                            <a:ext cx="0" cy="250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a:stCxn id="85" idx="2"/>
                          <a:endCxn id="86" idx="0"/>
                        </wps:cNvCnPr>
                        <wps:spPr>
                          <a:xfrm>
                            <a:off x="2482052" y="5546790"/>
                            <a:ext cx="0" cy="2027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6BE616B" id="Canvas 83" o:spid="_x0000_s1066" editas="canvas" style="width:415pt;height:515.2pt;mso-position-horizontal-relative:char;mso-position-vertical-relative:line" coordsize="52705,65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">
                <v:shape id="_x0000_s1067" type="#_x0000_t75" style="position:absolute;width:52705;height:65430;visibility:visible;mso-wrap-style:square">
                  <v:fill o:detectmouseclick="t"/>
                  <v:path o:connecttype="none"/>
                </v:shape>
                <v:shape id="Text Box 54" o:spid="_x0000_s1068" type="#_x0000_t202" style="position:absolute;left:24704;top:33165;width:5563;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" fillcolor="white [3201]" stroked="f" strokeweight=".5pt">
                  <v:textbox>
                    <w:txbxContent>
                      <w:p w14:paraId="61A8C12B" w14:textId="77777777" w:rsidR="00702D21" w:rsidRDefault="00702D21" w:rsidP="00AD7164">
                        <w:pPr>
                          <w:pStyle w:val="NormalWeb"/>
                          <w:spacing w:before="0" w:beforeAutospacing="0" w:after="0"/>
                          <w:ind w:firstLine="0"/>
                          <w:rPr>
                            <w:sz w:val="24"/>
                            <w:szCs w:val="24"/>
                          </w:rPr>
                        </w:pPr>
                        <w:r>
                          <w:rPr>
                            <w:rFonts w:eastAsia="MS Mincho" w:cs="Arial"/>
                            <w:sz w:val="22"/>
                            <w:szCs w:val="22"/>
                            <w:lang w:val="pl-PL"/>
                          </w:rPr>
                          <w:t>Yes</w:t>
                        </w:r>
                      </w:p>
                    </w:txbxContent>
                  </v:textbox>
                </v:shape>
                <v:shape id="Text Box 54" o:spid="_x0000_s1069" type="#_x0000_t202" style="position:absolute;left:24225;top:15762;width:5563;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" fillcolor="white [3201]" stroked="f" strokeweight=".5pt">
                  <v:textbox>
                    <w:txbxContent>
                      <w:p w14:paraId="1521DBCC" w14:textId="78103395" w:rsidR="00702D21" w:rsidRDefault="00702D21" w:rsidP="00AD7164">
                        <w:pPr>
                          <w:pStyle w:val="NormalWeb"/>
                          <w:spacing w:before="0" w:beforeAutospacing="0" w:after="0"/>
                          <w:ind w:firstLine="0"/>
                          <w:rPr>
                            <w:sz w:val="24"/>
                            <w:szCs w:val="24"/>
                          </w:rPr>
                        </w:pPr>
                        <w:r>
                          <w:rPr>
                            <w:rFonts w:eastAsia="MS Mincho" w:cs="Arial"/>
                            <w:sz w:val="22"/>
                            <w:szCs w:val="22"/>
                            <w:lang w:val="pl-PL"/>
                          </w:rPr>
                          <w:t>No</w:t>
                        </w:r>
                      </w:p>
                    </w:txbxContent>
                  </v:textbox>
                </v:shape>
                <v:shape id="Text Box 54" o:spid="_x0000_s1070" type="#_x0000_t202" style="position:absolute;left:31588;top:9981;width:5692;height:2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" fillcolor="white [3201]" stroked="f" strokeweight=".5pt">
                  <v:textbox>
                    <w:txbxContent>
                      <w:p w14:paraId="6054DC0F" w14:textId="5AEA1EBD" w:rsidR="00702D21" w:rsidRDefault="00702D21" w:rsidP="00AD7164">
                        <w:pPr>
                          <w:pStyle w:val="NormalWeb"/>
                          <w:spacing w:before="0" w:beforeAutospacing="0" w:after="0"/>
                          <w:ind w:firstLine="0"/>
                          <w:rPr>
                            <w:sz w:val="24"/>
                            <w:szCs w:val="24"/>
                          </w:rPr>
                        </w:pPr>
                        <w:r>
                          <w:rPr>
                            <w:rFonts w:eastAsia="MS Mincho" w:cs="Arial"/>
                            <w:sz w:val="22"/>
                            <w:szCs w:val="22"/>
                            <w:lang w:val="pl-PL"/>
                          </w:rPr>
                          <w:t>Yes</w:t>
                        </w:r>
                      </w:p>
                    </w:txbxContent>
                  </v:textbox>
                </v:shape>
                <v:oval id="Oval 65" o:spid="_x0000_s1071" style="position:absolute;left:17456;top:1662;width:14488;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" fillcolor="white [3201]" strokecolor="#4f81bd [3204]" strokeweight="2pt">
                  <v:textbox>
                    <w:txbxContent>
                      <w:p w14:paraId="1F58BFE1" w14:textId="77777777" w:rsidR="00702D21" w:rsidRPr="00697865" w:rsidRDefault="00702D21" w:rsidP="00AD7164">
                        <w:pPr>
                          <w:ind w:firstLine="0"/>
                          <w:jc w:val="center"/>
                          <w:rPr>
                            <w:lang w:val="pl-PL"/>
                          </w:rPr>
                        </w:pPr>
                        <w:r>
                          <w:rPr>
                            <w:lang w:val="pl-PL"/>
                          </w:rPr>
                          <w:t>Get video file</w:t>
                        </w:r>
                      </w:p>
                    </w:txbxContent>
                  </v:textbox>
                </v:oval>
                <v:shape id="Diamond 66" o:spid="_x0000_s1072" type="#_x0000_t4" style="position:absolute;left:17694;top:9260;width:14021;height:6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" fillcolor="white [3201]" strokecolor="#4f81bd [3204]" strokeweight="2pt">
                  <v:textbox>
                    <w:txbxContent>
                      <w:p w14:paraId="01F7E07C" w14:textId="77777777" w:rsidR="00702D21" w:rsidRPr="00697865" w:rsidRDefault="00702D21" w:rsidP="00AD7164">
                        <w:pPr>
                          <w:ind w:left="-284" w:right="-338" w:firstLine="0"/>
                          <w:jc w:val="center"/>
                          <w:rPr>
                            <w:lang w:val="pl-PL"/>
                          </w:rPr>
                        </w:pPr>
                        <w:r>
                          <w:rPr>
                            <w:lang w:val="pl-PL"/>
                          </w:rPr>
                          <w:t>Is manual?</w:t>
                        </w:r>
                      </w:p>
                    </w:txbxContent>
                  </v:textbox>
                </v:shape>
                <v:oval id="Oval 67" o:spid="_x0000_s1073" style="position:absolute;left:36238;top:9365;width:12586;height:6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" fillcolor="white [3201]" strokecolor="#4f81bd [3204]" strokeweight="2pt">
                  <v:textbox>
                    <w:txbxContent>
                      <w:p w14:paraId="4466C2CA" w14:textId="73B5A6E6" w:rsidR="00702D21" w:rsidRPr="00697865" w:rsidRDefault="00702D21" w:rsidP="00C0151A">
                        <w:pPr>
                          <w:ind w:firstLine="0"/>
                          <w:jc w:val="center"/>
                          <w:rPr>
                            <w:lang w:val="pl-PL"/>
                          </w:rPr>
                        </w:pPr>
                        <w:r>
                          <w:rPr>
                            <w:lang w:val="pl-PL"/>
                          </w:rPr>
                          <w:t>Manual Tracking</w:t>
                        </w:r>
                      </w:p>
                    </w:txbxContent>
                  </v:textbox>
                </v:oval>
                <v:rect id="Rectangle 68" o:spid="_x0000_s1074" style="position:absolute;left:18050;top:18899;width:13538;height:4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" fillcolor="white [3201]" strokecolor="#4f81bd [3204]" strokeweight="2pt">
                  <v:textbox>
                    <w:txbxContent>
                      <w:p w14:paraId="2DBB2E7B" w14:textId="77777777" w:rsidR="00702D21" w:rsidRPr="00F43A16" w:rsidRDefault="00702D21" w:rsidP="002724BB">
                        <w:pPr>
                          <w:ind w:firstLine="0"/>
                          <w:jc w:val="center"/>
                          <w:rPr>
                            <w:lang w:val="pl-PL"/>
                          </w:rPr>
                        </w:pPr>
                        <w:r>
                          <w:rPr>
                            <w:lang w:val="pl-PL"/>
                          </w:rPr>
                          <w:t>Read next frame</w:t>
                        </w:r>
                      </w:p>
                    </w:txbxContent>
                  </v:textbox>
                </v:rect>
                <v:shape id="Diamond 69" o:spid="_x0000_s1075" type="#_x0000_t4" style="position:absolute;left:17939;top:26638;width:13768;height:6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" fillcolor="white [3201]" strokecolor="#4f81bd [3204]" strokeweight="2pt">
                  <v:textbox>
                    <w:txbxContent>
                      <w:p w14:paraId="00444418" w14:textId="77777777" w:rsidR="00702D21" w:rsidRPr="00F43A16" w:rsidRDefault="00702D21" w:rsidP="00AD7164">
                        <w:pPr>
                          <w:ind w:left="-284" w:right="-263" w:firstLine="0"/>
                          <w:jc w:val="center"/>
                          <w:rPr>
                            <w:lang w:val="pl-PL"/>
                          </w:rPr>
                        </w:pPr>
                        <w:r>
                          <w:rPr>
                            <w:lang w:val="pl-PL"/>
                          </w:rPr>
                          <w:t>Is frame ok?</w:t>
                        </w:r>
                      </w:p>
                    </w:txbxContent>
                  </v:textbox>
                </v:shape>
                <v:rect id="Rectangle 70" o:spid="_x0000_s1076" style="position:absolute;left:18527;top:36349;width:12586;height:46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" fillcolor="white [3201]" strokecolor="#4f81bd [3204]" strokeweight="2pt">
                  <v:textbox>
                    <w:txbxContent>
                      <w:p w14:paraId="34BBE853" w14:textId="77148734" w:rsidR="00702D21" w:rsidRPr="00697865" w:rsidRDefault="00702D21" w:rsidP="00AD7164">
                        <w:pPr>
                          <w:ind w:firstLine="0"/>
                          <w:jc w:val="center"/>
                          <w:rPr>
                            <w:lang w:val="pl-PL"/>
                          </w:rPr>
                        </w:pPr>
                        <w:r>
                          <w:rPr>
                            <w:lang w:val="pl-PL"/>
                          </w:rPr>
                          <w:t>Convert to greyscale and blur</w:t>
                        </w:r>
                      </w:p>
                    </w:txbxContent>
                  </v:textbox>
                </v:rect>
                <v:oval id="Oval 72" o:spid="_x0000_s1077" style="position:absolute;left:36238;top:27569;width:12586;height:4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" fillcolor="white [3201]" strokecolor="#4f81bd [3204]" strokeweight="2pt">
                  <v:textbox>
                    <w:txbxContent>
                      <w:p w14:paraId="07ED4B51" w14:textId="77777777" w:rsidR="00702D21" w:rsidRPr="00F43A16" w:rsidRDefault="00702D21" w:rsidP="00AD7164">
                        <w:pPr>
                          <w:ind w:firstLine="0"/>
                          <w:jc w:val="center"/>
                          <w:rPr>
                            <w:lang w:val="pl-PL"/>
                          </w:rPr>
                        </w:pPr>
                        <w:r>
                          <w:rPr>
                            <w:lang w:val="pl-PL"/>
                          </w:rPr>
                          <w:t>Finish</w:t>
                        </w:r>
                      </w:p>
                    </w:txbxContent>
                  </v:textbox>
                </v:oval>
                <v:shape id="Straight Arrow Connector 73" o:spid="_x0000_s1078" type="#_x0000_t32" style="position:absolute;left:24700;top:5937;width:4;height:33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" strokecolor="#4579b8 [3044]">
                  <v:stroke endarrow="block"/>
                </v:shape>
                <v:shape id="Straight Arrow Connector 74" o:spid="_x0000_s1079" type="#_x0000_t32" style="position:absolute;left:24704;top:15787;width:115;height:31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" strokecolor="#4579b8 [3044]">
                  <v:stroke endarrow="block"/>
                </v:shape>
                <v:shape id="Text Box 75" o:spid="_x0000_s1080" type="#_x0000_t202" style="position:absolute;left:32063;top:27467;width:40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" fillcolor="white [3201]" stroked="f" strokeweight=".5pt">
                  <v:textbox>
                    <w:txbxContent>
                      <w:p w14:paraId="030F606E" w14:textId="77777777" w:rsidR="00702D21" w:rsidRPr="00F43A16" w:rsidRDefault="00702D21" w:rsidP="00AD7164">
                        <w:pPr>
                          <w:ind w:firstLine="0"/>
                          <w:rPr>
                            <w:lang w:val="pl-PL"/>
                          </w:rPr>
                        </w:pPr>
                        <w:r>
                          <w:rPr>
                            <w:lang w:val="pl-PL"/>
                          </w:rPr>
                          <w:t>No</w:t>
                        </w:r>
                      </w:p>
                    </w:txbxContent>
                  </v:textbox>
                </v:shape>
                <v:shape id="Straight Arrow Connector 76" o:spid="_x0000_s1081" type="#_x0000_t32" style="position:absolute;left:24819;top:23528;width:4;height:31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" strokecolor="#4579b8 [3044]">
                  <v:stroke endarrow="block"/>
                </v:shape>
                <v:shape id="Straight Arrow Connector 77" o:spid="_x0000_s1082" type="#_x0000_t32" style="position:absolute;left:24820;top:33166;width:3;height:318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" strokecolor="#4579b8 [3044]">
                  <v:stroke endarrow="block"/>
                </v:shape>
                <v:shape id="Straight Arrow Connector 78" o:spid="_x0000_s1083" type="#_x0000_t32" style="position:absolute;left:31707;top:29902;width:4531;height: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" strokecolor="#4579b8 [3044]">
                  <v:stroke endarrow="block"/>
                </v:shape>
                <v:shape id="Straight Arrow Connector 79" o:spid="_x0000_s1084" type="#_x0000_t32" style="position:absolute;left:31715;top:12452;width:4523;height: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" strokecolor="#4579b8 [3044]">
                  <v:stroke endarrow="block"/>
                </v:shape>
                <v:shape id="Straight Arrow Connector 80" o:spid="_x0000_s1085" type="#_x0000_t32" style="position:absolute;left:24820;top:40979;width:0;height:27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" strokecolor="#4579b8 [3044]">
                  <v:stroke endarrow="block"/>
                </v:shape>
                <v:shape id="Connector: Elbow 81" o:spid="_x0000_s1086" type="#_x0000_t34" style="position:absolute;left:18050;top:21213;width:477;height:38593;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" adj="286364" strokecolor="#4579b8 [3044]">
                  <v:stroke endarrow="block"/>
                </v:shape>
                <v:rect id="Rectangle 84" o:spid="_x0000_s1087" style="position:absolute;left:18527;top:43719;width:12586;height:4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" fillcolor="white [3201]" strokecolor="#4f81bd [3204]" strokeweight="2pt">
                  <v:textbox>
                    <w:txbxContent>
                      <w:p w14:paraId="5D942537" w14:textId="332176F4" w:rsidR="00702D21" w:rsidRPr="00301350" w:rsidRDefault="00702D21" w:rsidP="00301350">
                        <w:pPr>
                          <w:pStyle w:val="NormalWeb"/>
                          <w:spacing w:before="0" w:beforeAutospacing="0" w:after="0"/>
                          <w:ind w:left="-142" w:right="-179" w:firstLine="0"/>
                          <w:jc w:val="center"/>
                          <w:rPr>
                            <w:rFonts w:ascii="Times New Roman" w:hAnsi="Times New Roman"/>
                            <w:sz w:val="24"/>
                            <w:szCs w:val="24"/>
                            <w:lang w:val="pl-PL"/>
                          </w:rPr>
                        </w:pPr>
                        <w:r w:rsidRPr="00301350">
                          <w:rPr>
                            <w:rFonts w:ascii="Times New Roman" w:hAnsi="Times New Roman"/>
                            <w:sz w:val="24"/>
                            <w:szCs w:val="24"/>
                            <w:lang w:val="pl-PL"/>
                          </w:rPr>
                          <w:t>Compute absolute difference</w:t>
                        </w:r>
                      </w:p>
                    </w:txbxContent>
                  </v:textbox>
                </v:rect>
                <v:rect id="Rectangle 85" o:spid="_x0000_s1088" style="position:absolute;left:18527;top:50845;width:12586;height:4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" fillcolor="white [3201]" strokecolor="#4f81bd [3204]" strokeweight="2pt">
                  <v:textbox>
                    <w:txbxContent>
                      <w:p w14:paraId="2B295FBF" w14:textId="33F89DBC" w:rsidR="00702D21" w:rsidRDefault="00702D21" w:rsidP="00301350">
                        <w:pPr>
                          <w:pStyle w:val="NormalWeb"/>
                          <w:spacing w:before="0" w:beforeAutospacing="0" w:after="0"/>
                          <w:ind w:firstLine="0"/>
                          <w:jc w:val="center"/>
                          <w:rPr>
                            <w:sz w:val="24"/>
                            <w:szCs w:val="24"/>
                          </w:rPr>
                        </w:pPr>
                        <w:r>
                          <w:rPr>
                            <w:rFonts w:eastAsia="MS Mincho" w:cs="Arial"/>
                            <w:sz w:val="22"/>
                            <w:szCs w:val="22"/>
                            <w:lang w:val="pl-PL"/>
                          </w:rPr>
                          <w:t>Find contours</w:t>
                        </w:r>
                      </w:p>
                    </w:txbxContent>
                  </v:textbox>
                </v:rect>
                <v:rect id="Rectangle 86" o:spid="_x0000_s1089" style="position:absolute;left:18527;top:57495;width:12586;height:4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" fillcolor="white [3201]" strokecolor="#4f81bd [3204]" strokeweight="2pt">
                  <v:textbox>
                    <w:txbxContent>
                      <w:p w14:paraId="298513DC" w14:textId="6ABFC822" w:rsidR="00702D21" w:rsidRDefault="00702D21" w:rsidP="00301350">
                        <w:pPr>
                          <w:pStyle w:val="NormalWeb"/>
                          <w:spacing w:before="0" w:beforeAutospacing="0" w:after="0"/>
                          <w:ind w:firstLine="0"/>
                          <w:jc w:val="center"/>
                          <w:rPr>
                            <w:sz w:val="24"/>
                            <w:szCs w:val="24"/>
                          </w:rPr>
                        </w:pPr>
                        <w:r>
                          <w:rPr>
                            <w:rFonts w:eastAsia="MS Mincho" w:cs="Arial"/>
                            <w:sz w:val="22"/>
                            <w:szCs w:val="22"/>
                            <w:lang w:val="pl-PL"/>
                          </w:rPr>
                          <w:t>Draw points</w:t>
                        </w:r>
                      </w:p>
                    </w:txbxContent>
                  </v:textbox>
                </v:rect>
                <v:shape id="Straight Arrow Connector 87" o:spid="_x0000_s1090" type="#_x0000_t32" style="position:absolute;left:24820;top:48342;width:0;height:250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" strokecolor="#4579b8 [3044]">
                  <v:stroke endarrow="block"/>
                </v:shape>
                <v:shape id="Straight Arrow Connector 89" o:spid="_x0000_s1091" type="#_x0000_t32" style="position:absolute;left:24820;top:55467;width:0;height:202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" strokecolor="#4579b8 [3044]">
                  <v:stroke endarrow="block"/>
                </v:shape>
                <w10:anchorlock/>
              </v:group>
            </w:pict>
          </mc:Fallback>
        </mc:AlternateContent>
      </w:r>
    </w:p>
    <w:p w14:paraId="2B24F17A" w14:textId="21F1B46C" w:rsidR="002A55C5" w:rsidRDefault="002A55C5" w:rsidP="00AD7164"/>
    <w:p w14:paraId="50A3552C" w14:textId="1E0AC9EE" w:rsidR="002A55C5" w:rsidRDefault="002A55C5" w:rsidP="00AD7164">
      <w:r>
        <w:rPr>
          <w:noProof/>
        </w:rPr>
        <w:lastRenderedPageBreak/>
        <mc:AlternateContent>
          <mc:Choice Requires="wpc">
            <w:drawing>
              <wp:inline distT="0" distB="0" distL="0" distR="0" wp14:anchorId="60DE5922" wp14:editId="1937E7F8">
                <wp:extent cx="5270500" cy="5308270"/>
                <wp:effectExtent l="0" t="0" r="0" b="0"/>
                <wp:docPr id="114" name="Canvas 1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2" name="Text Box 54"/>
                        <wps:cNvSpPr txBox="1"/>
                        <wps:spPr>
                          <a:xfrm>
                            <a:off x="2242558" y="4141549"/>
                            <a:ext cx="556260" cy="266065"/>
                          </a:xfrm>
                          <a:prstGeom prst="rect">
                            <a:avLst/>
                          </a:prstGeom>
                          <a:solidFill>
                            <a:schemeClr val="lt1"/>
                          </a:solidFill>
                          <a:ln w="6350">
                            <a:noFill/>
                          </a:ln>
                        </wps:spPr>
                        <wps:txbx>
                          <w:txbxContent>
                            <w:p w14:paraId="7FB00F09" w14:textId="77777777" w:rsidR="00702D21" w:rsidRPr="00067B5E" w:rsidRDefault="00702D21" w:rsidP="00E63824">
                              <w:pPr>
                                <w:pStyle w:val="NormalWeb"/>
                                <w:spacing w:before="0" w:beforeAutospacing="0" w:after="0"/>
                                <w:ind w:firstLine="0"/>
                                <w:rPr>
                                  <w:sz w:val="24"/>
                                  <w:szCs w:val="24"/>
                                </w:rPr>
                              </w:pPr>
                              <w:r w:rsidRPr="00067B5E">
                                <w:rPr>
                                  <w:rFonts w:eastAsia="MS Mincho" w:cs="Arial"/>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Text Box 54"/>
                        <wps:cNvSpPr txBox="1"/>
                        <wps:spPr>
                          <a:xfrm>
                            <a:off x="2260201" y="1771036"/>
                            <a:ext cx="556270" cy="266065"/>
                          </a:xfrm>
                          <a:prstGeom prst="rect">
                            <a:avLst/>
                          </a:prstGeom>
                          <a:solidFill>
                            <a:schemeClr val="lt1"/>
                          </a:solidFill>
                          <a:ln w="6350">
                            <a:noFill/>
                          </a:ln>
                        </wps:spPr>
                        <wps:txbx>
                          <w:txbxContent>
                            <w:p w14:paraId="68966A4A" w14:textId="55A605B3" w:rsidR="00702D21" w:rsidRPr="00067B5E" w:rsidRDefault="00702D21" w:rsidP="002A55C5">
                              <w:pPr>
                                <w:pStyle w:val="NormalWeb"/>
                                <w:spacing w:before="0" w:beforeAutospacing="0" w:after="0"/>
                                <w:ind w:firstLine="0"/>
                                <w:rPr>
                                  <w:sz w:val="24"/>
                                  <w:szCs w:val="24"/>
                                </w:rPr>
                              </w:pPr>
                              <w:r w:rsidRPr="00067B5E">
                                <w:rPr>
                                  <w:rFonts w:eastAsia="MS Mincho" w:cs="Arial"/>
                                  <w:sz w:val="22"/>
                                  <w:szCs w:val="2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 name="Text Box 54"/>
                        <wps:cNvSpPr txBox="1"/>
                        <wps:spPr>
                          <a:xfrm>
                            <a:off x="3527765" y="1047173"/>
                            <a:ext cx="569224" cy="247237"/>
                          </a:xfrm>
                          <a:prstGeom prst="rect">
                            <a:avLst/>
                          </a:prstGeom>
                          <a:solidFill>
                            <a:schemeClr val="lt1"/>
                          </a:solidFill>
                          <a:ln w="6350">
                            <a:noFill/>
                          </a:ln>
                        </wps:spPr>
                        <wps:txbx>
                          <w:txbxContent>
                            <w:p w14:paraId="429660B4" w14:textId="3B18290E" w:rsidR="00702D21" w:rsidRPr="00067B5E" w:rsidRDefault="00702D21" w:rsidP="002A55C5">
                              <w:pPr>
                                <w:pStyle w:val="NormalWeb"/>
                                <w:spacing w:before="0" w:beforeAutospacing="0" w:after="0"/>
                                <w:ind w:firstLine="0"/>
                                <w:rPr>
                                  <w:rFonts w:ascii="Times New Roman" w:hAnsi="Times New Roman"/>
                                  <w:sz w:val="24"/>
                                  <w:szCs w:val="24"/>
                                </w:rPr>
                              </w:pPr>
                              <w:r w:rsidRPr="00067B5E">
                                <w:rPr>
                                  <w:rFonts w:ascii="Times New Roman" w:hAnsi="Times New Roman"/>
                                  <w:sz w:val="24"/>
                                  <w:szCs w:val="24"/>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3" name="Oval 93"/>
                        <wps:cNvSpPr/>
                        <wps:spPr>
                          <a:xfrm>
                            <a:off x="1530048" y="166212"/>
                            <a:ext cx="1448790" cy="427554"/>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5029A096" w14:textId="505303B7" w:rsidR="00702D21" w:rsidRPr="00067B5E" w:rsidRDefault="00702D21" w:rsidP="002A55C5">
                              <w:pPr>
                                <w:ind w:firstLine="0"/>
                                <w:jc w:val="center"/>
                              </w:pPr>
                              <w:r w:rsidRPr="00067B5E">
                                <w:t>Get contour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Diamond 94"/>
                        <wps:cNvSpPr/>
                        <wps:spPr>
                          <a:xfrm>
                            <a:off x="1232588" y="807141"/>
                            <a:ext cx="2055226" cy="963895"/>
                          </a:xfrm>
                          <a:prstGeom prst="diamond">
                            <a:avLst/>
                          </a:prstGeom>
                        </wps:spPr>
                        <wps:style>
                          <a:lnRef idx="2">
                            <a:schemeClr val="accent1"/>
                          </a:lnRef>
                          <a:fillRef idx="1">
                            <a:schemeClr val="lt1"/>
                          </a:fillRef>
                          <a:effectRef idx="0">
                            <a:schemeClr val="accent1"/>
                          </a:effectRef>
                          <a:fontRef idx="minor">
                            <a:schemeClr val="dk1"/>
                          </a:fontRef>
                        </wps:style>
                        <wps:txbx>
                          <w:txbxContent>
                            <w:p w14:paraId="41C56C16" w14:textId="01947BB2" w:rsidR="00702D21" w:rsidRPr="00067B5E" w:rsidRDefault="00702D21" w:rsidP="002A55C5">
                              <w:pPr>
                                <w:ind w:left="-284" w:right="-338" w:firstLine="0"/>
                                <w:jc w:val="center"/>
                              </w:pPr>
                              <w:r w:rsidRPr="00067B5E">
                                <w:t>Is size of contour right?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Oval 95"/>
                        <wps:cNvSpPr/>
                        <wps:spPr>
                          <a:xfrm>
                            <a:off x="3851811" y="2089200"/>
                            <a:ext cx="1246909" cy="594623"/>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4C129366" w14:textId="665F95AB" w:rsidR="00702D21" w:rsidRPr="00067B5E" w:rsidRDefault="00702D21" w:rsidP="00D27694">
                              <w:pPr>
                                <w:ind w:right="-229" w:firstLine="0"/>
                              </w:pPr>
                              <w:r w:rsidRPr="00067B5E">
                                <w:t xml:space="preserve">    Finish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Oval 99"/>
                        <wps:cNvSpPr/>
                        <wps:spPr>
                          <a:xfrm>
                            <a:off x="1593163" y="4443239"/>
                            <a:ext cx="1373799" cy="651273"/>
                          </a:xfrm>
                          <a:prstGeom prst="ellipse">
                            <a:avLst/>
                          </a:prstGeom>
                        </wps:spPr>
                        <wps:style>
                          <a:lnRef idx="2">
                            <a:schemeClr val="accent1"/>
                          </a:lnRef>
                          <a:fillRef idx="1">
                            <a:schemeClr val="lt1"/>
                          </a:fillRef>
                          <a:effectRef idx="0">
                            <a:schemeClr val="accent1"/>
                          </a:effectRef>
                          <a:fontRef idx="minor">
                            <a:schemeClr val="dk1"/>
                          </a:fontRef>
                        </wps:style>
                        <wps:txbx>
                          <w:txbxContent>
                            <w:p w14:paraId="7393047F" w14:textId="72AD400A" w:rsidR="00702D21" w:rsidRPr="00067B5E" w:rsidRDefault="00702D21" w:rsidP="002A55C5">
                              <w:pPr>
                                <w:ind w:firstLine="0"/>
                                <w:jc w:val="center"/>
                              </w:pPr>
                              <w:r w:rsidRPr="00067B5E">
                                <w:t>Draw contour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0" name="Straight Arrow Connector 100"/>
                        <wps:cNvCnPr>
                          <a:stCxn id="93" idx="4"/>
                          <a:endCxn id="94" idx="0"/>
                        </wps:cNvCnPr>
                        <wps:spPr>
                          <a:xfrm>
                            <a:off x="2254443" y="593766"/>
                            <a:ext cx="5758" cy="21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1" name="Straight Arrow Connector 101"/>
                        <wps:cNvCnPr>
                          <a:stCxn id="94" idx="2"/>
                          <a:endCxn id="116" idx="0"/>
                        </wps:cNvCnPr>
                        <wps:spPr>
                          <a:xfrm>
                            <a:off x="2260201" y="1771036"/>
                            <a:ext cx="0" cy="4140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5" name="Flowchart: Decision 115"/>
                        <wps:cNvSpPr/>
                        <wps:spPr>
                          <a:xfrm>
                            <a:off x="1080654" y="3004455"/>
                            <a:ext cx="2375065" cy="1151907"/>
                          </a:xfrm>
                          <a:prstGeom prst="flowChartDecision">
                            <a:avLst/>
                          </a:prstGeom>
                        </wps:spPr>
                        <wps:style>
                          <a:lnRef idx="2">
                            <a:schemeClr val="accent1"/>
                          </a:lnRef>
                          <a:fillRef idx="1">
                            <a:schemeClr val="lt1"/>
                          </a:fillRef>
                          <a:effectRef idx="0">
                            <a:schemeClr val="accent1"/>
                          </a:effectRef>
                          <a:fontRef idx="minor">
                            <a:schemeClr val="dk1"/>
                          </a:fontRef>
                        </wps:style>
                        <wps:txbx>
                          <w:txbxContent>
                            <w:p w14:paraId="555C530D" w14:textId="5EFBDAAF" w:rsidR="00702D21" w:rsidRPr="00067B5E" w:rsidRDefault="00702D21" w:rsidP="00D27694">
                              <w:pPr>
                                <w:ind w:firstLine="0"/>
                                <w:jc w:val="center"/>
                              </w:pPr>
                              <w:r w:rsidRPr="00067B5E">
                                <w:t>Is point(x,y) darker than background?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Flowchart: Process 116"/>
                        <wps:cNvSpPr/>
                        <wps:spPr>
                          <a:xfrm>
                            <a:off x="1232588" y="2185060"/>
                            <a:ext cx="2055226" cy="498763"/>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78F859A5" w14:textId="79B025D8" w:rsidR="00702D21" w:rsidRPr="00067B5E" w:rsidRDefault="00702D21" w:rsidP="00D27694">
                              <w:pPr>
                                <w:ind w:firstLine="0"/>
                                <w:jc w:val="center"/>
                              </w:pPr>
                              <w:r w:rsidRPr="00067B5E">
                                <w:t>Get coordinates of contour from moments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 name="Connector: Elbow 117"/>
                        <wps:cNvCnPr>
                          <a:endCxn id="95" idx="0"/>
                        </wps:cNvCnPr>
                        <wps:spPr>
                          <a:xfrm>
                            <a:off x="3287814" y="1294410"/>
                            <a:ext cx="1187452" cy="79479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8" name="Connector: Elbow 118"/>
                        <wps:cNvCnPr>
                          <a:endCxn id="95" idx="4"/>
                        </wps:cNvCnPr>
                        <wps:spPr>
                          <a:xfrm flipV="1">
                            <a:off x="3467594" y="2683823"/>
                            <a:ext cx="1007672" cy="89065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9" name="Straight Arrow Connector 119"/>
                        <wps:cNvCnPr>
                          <a:stCxn id="116" idx="2"/>
                          <a:endCxn id="115" idx="0"/>
                        </wps:cNvCnPr>
                        <wps:spPr>
                          <a:xfrm>
                            <a:off x="2260201" y="2683823"/>
                            <a:ext cx="7986" cy="3206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0" name="Straight Arrow Connector 120"/>
                        <wps:cNvCnPr>
                          <a:stCxn id="115" idx="2"/>
                          <a:endCxn id="99" idx="0"/>
                        </wps:cNvCnPr>
                        <wps:spPr>
                          <a:xfrm>
                            <a:off x="2268187" y="4156362"/>
                            <a:ext cx="11876" cy="2868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1" name="Text Box 54"/>
                        <wps:cNvSpPr txBox="1"/>
                        <wps:spPr>
                          <a:xfrm>
                            <a:off x="3528029" y="3327458"/>
                            <a:ext cx="568960" cy="247015"/>
                          </a:xfrm>
                          <a:prstGeom prst="rect">
                            <a:avLst/>
                          </a:prstGeom>
                          <a:solidFill>
                            <a:schemeClr val="lt1"/>
                          </a:solidFill>
                          <a:ln w="6350">
                            <a:noFill/>
                          </a:ln>
                        </wps:spPr>
                        <wps:txbx>
                          <w:txbxContent>
                            <w:p w14:paraId="025A58C7" w14:textId="77777777" w:rsidR="00702D21" w:rsidRPr="00067B5E" w:rsidRDefault="00702D21" w:rsidP="00E63824">
                              <w:pPr>
                                <w:pStyle w:val="NormalWeb"/>
                                <w:spacing w:before="0" w:beforeAutospacing="0" w:after="0"/>
                                <w:ind w:firstLine="288"/>
                                <w:rPr>
                                  <w:rFonts w:ascii="Times New Roman" w:hAnsi="Times New Roman"/>
                                  <w:sz w:val="24"/>
                                  <w:szCs w:val="24"/>
                                </w:rPr>
                              </w:pPr>
                              <w:r w:rsidRPr="00067B5E">
                                <w:rPr>
                                  <w:rFonts w:ascii="Times New Roman" w:eastAsia="MS Mincho" w:hAnsi="Times New Roman"/>
                                  <w:sz w:val="2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0DE5922" id="Canvas 114" o:spid="_x0000_s1092" editas="canvas" style="width:415pt;height:417.95pt;mso-position-horizontal-relative:char;mso-position-vertical-relative:line" coordsize="52705,53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">
                <v:shape id="_x0000_s1093" type="#_x0000_t75" style="position:absolute;width:52705;height:53079;visibility:visible;mso-wrap-style:square">
                  <v:fill o:detectmouseclick="t"/>
                  <v:path o:connecttype="none"/>
                </v:shape>
                <v:shape id="Text Box 54" o:spid="_x0000_s1094" type="#_x0000_t202" style="position:absolute;left:22425;top:41415;width:5563;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" fillcolor="white [3201]" stroked="f" strokeweight=".5pt">
                  <v:textbox>
                    <w:txbxContent>
                      <w:p w14:paraId="7FB00F09" w14:textId="77777777" w:rsidR="00702D21" w:rsidRPr="00067B5E" w:rsidRDefault="00702D21" w:rsidP="00E63824">
                        <w:pPr>
                          <w:pStyle w:val="NormalWeb"/>
                          <w:spacing w:before="0" w:beforeAutospacing="0" w:after="0"/>
                          <w:ind w:firstLine="0"/>
                          <w:rPr>
                            <w:sz w:val="24"/>
                            <w:szCs w:val="24"/>
                          </w:rPr>
                        </w:pPr>
                        <w:r w:rsidRPr="00067B5E">
                          <w:rPr>
                            <w:rFonts w:eastAsia="MS Mincho" w:cs="Arial"/>
                            <w:sz w:val="22"/>
                            <w:szCs w:val="22"/>
                          </w:rPr>
                          <w:t>Yes</w:t>
                        </w:r>
                      </w:p>
                    </w:txbxContent>
                  </v:textbox>
                </v:shape>
                <v:shape id="Text Box 54" o:spid="_x0000_s1095" type="#_x0000_t202" style="position:absolute;left:22602;top:17710;width:5562;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" fillcolor="white [3201]" stroked="f" strokeweight=".5pt">
                  <v:textbox>
                    <w:txbxContent>
                      <w:p w14:paraId="68966A4A" w14:textId="55A605B3" w:rsidR="00702D21" w:rsidRPr="00067B5E" w:rsidRDefault="00702D21" w:rsidP="002A55C5">
                        <w:pPr>
                          <w:pStyle w:val="NormalWeb"/>
                          <w:spacing w:before="0" w:beforeAutospacing="0" w:after="0"/>
                          <w:ind w:firstLine="0"/>
                          <w:rPr>
                            <w:sz w:val="24"/>
                            <w:szCs w:val="24"/>
                          </w:rPr>
                        </w:pPr>
                        <w:r w:rsidRPr="00067B5E">
                          <w:rPr>
                            <w:rFonts w:eastAsia="MS Mincho" w:cs="Arial"/>
                            <w:sz w:val="22"/>
                            <w:szCs w:val="22"/>
                          </w:rPr>
                          <w:t>Yes</w:t>
                        </w:r>
                      </w:p>
                    </w:txbxContent>
                  </v:textbox>
                </v:shape>
                <v:shape id="Text Box 54" o:spid="_x0000_s1096" type="#_x0000_t202" style="position:absolute;left:35277;top:10471;width:5692;height:2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" fillcolor="white [3201]" stroked="f" strokeweight=".5pt">
                  <v:textbox>
                    <w:txbxContent>
                      <w:p w14:paraId="429660B4" w14:textId="3B18290E" w:rsidR="00702D21" w:rsidRPr="00067B5E" w:rsidRDefault="00702D21" w:rsidP="002A55C5">
                        <w:pPr>
                          <w:pStyle w:val="NormalWeb"/>
                          <w:spacing w:before="0" w:beforeAutospacing="0" w:after="0"/>
                          <w:ind w:firstLine="0"/>
                          <w:rPr>
                            <w:rFonts w:ascii="Times New Roman" w:hAnsi="Times New Roman"/>
                            <w:sz w:val="24"/>
                            <w:szCs w:val="24"/>
                          </w:rPr>
                        </w:pPr>
                        <w:r w:rsidRPr="00067B5E">
                          <w:rPr>
                            <w:rFonts w:ascii="Times New Roman" w:hAnsi="Times New Roman"/>
                            <w:sz w:val="24"/>
                            <w:szCs w:val="24"/>
                          </w:rPr>
                          <w:t>No</w:t>
                        </w:r>
                      </w:p>
                    </w:txbxContent>
                  </v:textbox>
                </v:shape>
                <v:oval id="Oval 93" o:spid="_x0000_s1097" style="position:absolute;left:15300;top:1662;width:14488;height:4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" fillcolor="white [3201]" strokecolor="#4f81bd [3204]" strokeweight="2pt">
                  <v:textbox>
                    <w:txbxContent>
                      <w:p w14:paraId="5029A096" w14:textId="505303B7" w:rsidR="00702D21" w:rsidRPr="00067B5E" w:rsidRDefault="00702D21" w:rsidP="002A55C5">
                        <w:pPr>
                          <w:ind w:firstLine="0"/>
                          <w:jc w:val="center"/>
                        </w:pPr>
                        <w:r w:rsidRPr="00067B5E">
                          <w:t>Get contour</w:t>
                        </w:r>
                      </w:p>
                    </w:txbxContent>
                  </v:textbox>
                </v:oval>
                <v:shape id="Diamond 94" o:spid="_x0000_s1098" type="#_x0000_t4" style="position:absolute;left:12325;top:8071;width:20553;height:9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" fillcolor="white [3201]" strokecolor="#4f81bd [3204]" strokeweight="2pt">
                  <v:textbox>
                    <w:txbxContent>
                      <w:p w14:paraId="41C56C16" w14:textId="01947BB2" w:rsidR="00702D21" w:rsidRPr="00067B5E" w:rsidRDefault="00702D21" w:rsidP="002A55C5">
                        <w:pPr>
                          <w:ind w:left="-284" w:right="-338" w:firstLine="0"/>
                          <w:jc w:val="center"/>
                        </w:pPr>
                        <w:r w:rsidRPr="00067B5E">
                          <w:t>Is size of contour right?</w:t>
                        </w:r>
                      </w:p>
                    </w:txbxContent>
                  </v:textbox>
                </v:shape>
                <v:oval id="Oval 95" o:spid="_x0000_s1099" style="position:absolute;left:38518;top:20892;width:12469;height:5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" fillcolor="white [3201]" strokecolor="#4f81bd [3204]" strokeweight="2pt">
                  <v:textbox>
                    <w:txbxContent>
                      <w:p w14:paraId="4C129366" w14:textId="665F95AB" w:rsidR="00702D21" w:rsidRPr="00067B5E" w:rsidRDefault="00702D21" w:rsidP="00D27694">
                        <w:pPr>
                          <w:ind w:right="-229" w:firstLine="0"/>
                        </w:pPr>
                        <w:r w:rsidRPr="00067B5E">
                          <w:t xml:space="preserve">    Finish</w:t>
                        </w:r>
                      </w:p>
                    </w:txbxContent>
                  </v:textbox>
                </v:oval>
                <v:oval id="Oval 99" o:spid="_x0000_s1100" style="position:absolute;left:15931;top:44432;width:13738;height:6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" fillcolor="white [3201]" strokecolor="#4f81bd [3204]" strokeweight="2pt">
                  <v:textbox>
                    <w:txbxContent>
                      <w:p w14:paraId="7393047F" w14:textId="72AD400A" w:rsidR="00702D21" w:rsidRPr="00067B5E" w:rsidRDefault="00702D21" w:rsidP="002A55C5">
                        <w:pPr>
                          <w:ind w:firstLine="0"/>
                          <w:jc w:val="center"/>
                        </w:pPr>
                        <w:r w:rsidRPr="00067B5E">
                          <w:t>Draw contour</w:t>
                        </w:r>
                      </w:p>
                    </w:txbxContent>
                  </v:textbox>
                </v:oval>
                <v:shape id="Straight Arrow Connector 100" o:spid="_x0000_s1101" type="#_x0000_t32" style="position:absolute;left:22544;top:5937;width:58;height:21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" strokecolor="#4579b8 [3044]">
                  <v:stroke endarrow="block"/>
                </v:shape>
                <v:shape id="Straight Arrow Connector 101" o:spid="_x0000_s1102" type="#_x0000_t32" style="position:absolute;left:22602;top:17710;width:0;height:41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" strokecolor="#4579b8 [3044]">
                  <v:stroke endarrow="block"/>
                </v:shape>
                <v:shapetype id="_x0000_t110" coordsize="21600,21600" o:spt="110" path="m10800,l,10800,10800,21600,21600,10800xe">
                  <v:stroke joinstyle="miter"/>
                  <v:path gradientshapeok="t" o:connecttype="rect" textboxrect="5400,5400,16200,16200"/>
                </v:shapetype>
                <v:shape id="Flowchart: Decision 115" o:spid="_x0000_s1103" type="#_x0000_t110" style="position:absolute;left:10806;top:30044;width:23751;height:115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" fillcolor="white [3201]" strokecolor="#4f81bd [3204]" strokeweight="2pt">
                  <v:textbox>
                    <w:txbxContent>
                      <w:p w14:paraId="555C530D" w14:textId="5EFBDAAF" w:rsidR="00702D21" w:rsidRPr="00067B5E" w:rsidRDefault="00702D21" w:rsidP="00D27694">
                        <w:pPr>
                          <w:ind w:firstLine="0"/>
                          <w:jc w:val="center"/>
                        </w:pPr>
                        <w:r w:rsidRPr="00067B5E">
                          <w:t>Is point(x,y) darker than background?</w:t>
                        </w:r>
                      </w:p>
                    </w:txbxContent>
                  </v:textbox>
                </v:shape>
                <v:shapetype id="_x0000_t109" coordsize="21600,21600" o:spt="109" path="m,l,21600r21600,l21600,xe">
                  <v:stroke joinstyle="miter"/>
                  <v:path gradientshapeok="t" o:connecttype="rect"/>
                </v:shapetype>
                <v:shape id="Flowchart: Process 116" o:spid="_x0000_s1104" type="#_x0000_t109" style="position:absolute;left:12325;top:21850;width:20553;height:4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" fillcolor="white [3201]" strokecolor="#4f81bd [3204]" strokeweight="2pt">
                  <v:textbox>
                    <w:txbxContent>
                      <w:p w14:paraId="78F859A5" w14:textId="79B025D8" w:rsidR="00702D21" w:rsidRPr="00067B5E" w:rsidRDefault="00702D21" w:rsidP="00D27694">
                        <w:pPr>
                          <w:ind w:firstLine="0"/>
                          <w:jc w:val="center"/>
                        </w:pPr>
                        <w:r w:rsidRPr="00067B5E">
                          <w:t>Get coordinates of contour from moments</w:t>
                        </w:r>
                      </w:p>
                    </w:txbxContent>
                  </v:textbox>
                </v:shape>
                <v:shapetype id="_x0000_t33" coordsize="21600,21600" o:spt="33" o:oned="t" path="m,l21600,r,21600e" filled="f">
                  <v:stroke joinstyle="miter"/>
                  <v:path arrowok="t" fillok="f" o:connecttype="none"/>
                  <o:lock v:ext="edit" shapetype="t"/>
                </v:shapetype>
                <v:shape id="Connector: Elbow 117" o:spid="_x0000_s1105" type="#_x0000_t33" style="position:absolute;left:32878;top:12944;width:11874;height:794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" strokecolor="#4579b8 [3044]">
                  <v:stroke endarrow="block"/>
                </v:shape>
                <v:shape id="Connector: Elbow 118" o:spid="_x0000_s1106" type="#_x0000_t33" style="position:absolute;left:34675;top:26838;width:10077;height:890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" strokecolor="#4579b8 [3044]">
                  <v:stroke endarrow="block"/>
                </v:shape>
                <v:shape id="Straight Arrow Connector 119" o:spid="_x0000_s1107" type="#_x0000_t32" style="position:absolute;left:22602;top:26838;width:79;height:32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" strokecolor="#4579b8 [3044]">
                  <v:stroke endarrow="block"/>
                </v:shape>
                <v:shape id="Straight Arrow Connector 120" o:spid="_x0000_s1108" type="#_x0000_t32" style="position:absolute;left:22681;top:41563;width:119;height:28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" strokecolor="#4579b8 [3044]">
                  <v:stroke endarrow="block"/>
                </v:shape>
                <v:shape id="Text Box 54" o:spid="_x0000_s1109" type="#_x0000_t202" style="position:absolute;left:35280;top:33274;width:5689;height:2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" fillcolor="white [3201]" stroked="f" strokeweight=".5pt">
                  <v:textbox>
                    <w:txbxContent>
                      <w:p w14:paraId="025A58C7" w14:textId="77777777" w:rsidR="00702D21" w:rsidRPr="00067B5E" w:rsidRDefault="00702D21" w:rsidP="00E63824">
                        <w:pPr>
                          <w:pStyle w:val="NormalWeb"/>
                          <w:spacing w:before="0" w:beforeAutospacing="0" w:after="0"/>
                          <w:ind w:firstLine="288"/>
                          <w:rPr>
                            <w:rFonts w:ascii="Times New Roman" w:hAnsi="Times New Roman"/>
                            <w:sz w:val="24"/>
                            <w:szCs w:val="24"/>
                          </w:rPr>
                        </w:pPr>
                        <w:r w:rsidRPr="00067B5E">
                          <w:rPr>
                            <w:rFonts w:ascii="Times New Roman" w:eastAsia="MS Mincho" w:hAnsi="Times New Roman"/>
                            <w:sz w:val="22"/>
                          </w:rPr>
                          <w:t>No</w:t>
                        </w:r>
                      </w:p>
                    </w:txbxContent>
                  </v:textbox>
                </v:shape>
                <w10:anchorlock/>
              </v:group>
            </w:pict>
          </mc:Fallback>
        </mc:AlternateContent>
      </w:r>
    </w:p>
    <w:p w14:paraId="1EF17F90" w14:textId="2CAC1428" w:rsidR="00005A91" w:rsidRDefault="00005A91" w:rsidP="00AD7164"/>
    <w:p w14:paraId="608E066A" w14:textId="2BE12812" w:rsidR="00005A91" w:rsidRDefault="00FB38AA" w:rsidP="00AD7164">
      <w:r>
        <w:rPr>
          <w:noProof/>
        </w:rPr>
        <w:drawing>
          <wp:inline distT="0" distB="0" distL="0" distR="0" wp14:anchorId="7DD22051" wp14:editId="0BFE0A63">
            <wp:extent cx="5272405" cy="2980690"/>
            <wp:effectExtent l="0" t="0" r="444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2405" cy="2980690"/>
                    </a:xfrm>
                    <a:prstGeom prst="rect">
                      <a:avLst/>
                    </a:prstGeom>
                    <a:noFill/>
                    <a:ln>
                      <a:noFill/>
                    </a:ln>
                  </pic:spPr>
                </pic:pic>
              </a:graphicData>
            </a:graphic>
          </wp:inline>
        </w:drawing>
      </w:r>
    </w:p>
    <w:p w14:paraId="3AB9448C" w14:textId="77777777" w:rsidR="00005A91" w:rsidRPr="00AD7164" w:rsidRDefault="00005A91" w:rsidP="00AD7164"/>
    <w:p w14:paraId="38DD4E8B" w14:textId="5A1625DA" w:rsidR="00191BB1" w:rsidRDefault="00191BB1" w:rsidP="00191BB1">
      <w:pPr>
        <w:pStyle w:val="Heading3"/>
      </w:pPr>
      <w:r>
        <w:t xml:space="preserve"> </w:t>
      </w:r>
      <w:bookmarkStart w:id="102" w:name="_Toc511661032"/>
      <w:r>
        <w:t>ROI</w:t>
      </w:r>
      <w:r w:rsidR="00B00D38">
        <w:t xml:space="preserve"> </w:t>
      </w:r>
      <w:r w:rsidR="0033449C">
        <w:t>D</w:t>
      </w:r>
      <w:r w:rsidR="00B00D38">
        <w:t>ivision</w:t>
      </w:r>
      <w:bookmarkEnd w:id="102"/>
    </w:p>
    <w:p w14:paraId="26BAD002" w14:textId="77777777" w:rsidR="00E04A98" w:rsidRDefault="00E04A98" w:rsidP="00AC656E"/>
    <w:p w14:paraId="11004097" w14:textId="7EBFC760" w:rsidR="00AC656E" w:rsidRPr="00AC656E" w:rsidRDefault="00AC656E" w:rsidP="00AC656E"/>
    <w:p w14:paraId="7E63D174" w14:textId="42D30DF2" w:rsidR="00E13712" w:rsidRDefault="00E13712" w:rsidP="00E13712">
      <w:pPr>
        <w:pStyle w:val="Heading3"/>
      </w:pPr>
      <w:r>
        <w:t xml:space="preserve"> </w:t>
      </w:r>
      <w:bookmarkStart w:id="103" w:name="_Toc511661033"/>
      <w:r>
        <w:t>Data Analysis</w:t>
      </w:r>
      <w:bookmarkEnd w:id="103"/>
      <w:r>
        <w:t xml:space="preserve"> </w:t>
      </w:r>
    </w:p>
    <w:p w14:paraId="35CAC811" w14:textId="44DEDE10" w:rsidR="006573A9" w:rsidRDefault="006573A9" w:rsidP="006573A9"/>
    <w:p w14:paraId="6E2FD7F1" w14:textId="77777777" w:rsidR="006573A9" w:rsidRDefault="006573A9">
      <w:pPr>
        <w:ind w:firstLine="0"/>
        <w:rPr>
          <w:rFonts w:eastAsiaTheme="majorEastAsia" w:cstheme="majorBidi"/>
          <w:b/>
          <w:bCs/>
          <w:sz w:val="32"/>
          <w:szCs w:val="32"/>
        </w:rPr>
      </w:pPr>
      <w:r>
        <w:br w:type="page"/>
      </w:r>
    </w:p>
    <w:p w14:paraId="35302084" w14:textId="642DB2E9" w:rsidR="00867AE7" w:rsidRPr="00867AE7" w:rsidRDefault="00867AE7" w:rsidP="00867AE7">
      <w:pPr>
        <w:pStyle w:val="NoIndent"/>
        <w:rPr>
          <w:b/>
          <w:sz w:val="36"/>
          <w:szCs w:val="36"/>
        </w:rPr>
      </w:pPr>
      <w:r w:rsidRPr="00867AE7">
        <w:rPr>
          <w:b/>
          <w:sz w:val="36"/>
          <w:szCs w:val="36"/>
        </w:rPr>
        <w:lastRenderedPageBreak/>
        <w:t>Chapter 5</w:t>
      </w:r>
      <w:r w:rsidRPr="00867AE7">
        <w:rPr>
          <w:b/>
          <w:sz w:val="36"/>
          <w:szCs w:val="36"/>
        </w:rPr>
        <w:br/>
      </w:r>
    </w:p>
    <w:p w14:paraId="34F9D312" w14:textId="5C4DD127" w:rsidR="006573A9" w:rsidRDefault="006573A9" w:rsidP="003900C5">
      <w:pPr>
        <w:pStyle w:val="Heading1"/>
      </w:pPr>
      <w:bookmarkStart w:id="104" w:name="_Toc511661034"/>
      <w:commentRangeStart w:id="105"/>
      <w:r>
        <w:t>Testing</w:t>
      </w:r>
      <w:bookmarkEnd w:id="104"/>
      <w:commentRangeEnd w:id="105"/>
      <w:r w:rsidR="006F2931">
        <w:rPr>
          <w:rStyle w:val="CommentReference"/>
          <w:rFonts w:eastAsiaTheme="minorEastAsia" w:cs="Arial"/>
          <w:b w:val="0"/>
          <w:bCs w:val="0"/>
        </w:rPr>
        <w:commentReference w:id="105"/>
      </w:r>
    </w:p>
    <w:p w14:paraId="47E767BA" w14:textId="77777777" w:rsidR="00C828F5" w:rsidRDefault="00C828F5" w:rsidP="00C828F5">
      <w:pPr>
        <w:ind w:firstLine="0"/>
      </w:pPr>
    </w:p>
    <w:p w14:paraId="5B9922A2" w14:textId="318F16AA" w:rsidR="00AB22B7" w:rsidRDefault="00F475F6" w:rsidP="00C828F5">
      <w:pPr>
        <w:ind w:firstLine="0"/>
      </w:pPr>
      <w:r>
        <w:t xml:space="preserve">This chapter discusses the preparation and strategy adopted for testing the program. </w:t>
      </w:r>
      <w:r w:rsidR="002A1F20">
        <w:t>It provides the description of Unit and Manual Testing of the software</w:t>
      </w:r>
      <w:r w:rsidR="000C639B">
        <w:t xml:space="preserve"> on number of videos. </w:t>
      </w:r>
    </w:p>
    <w:p w14:paraId="5965424F" w14:textId="77777777" w:rsidR="00C828F5" w:rsidRPr="00AB22B7" w:rsidRDefault="00C828F5" w:rsidP="00C828F5">
      <w:pPr>
        <w:ind w:firstLine="0"/>
      </w:pPr>
    </w:p>
    <w:p w14:paraId="5810BA2C" w14:textId="3CE89F4A" w:rsidR="006573A9" w:rsidRDefault="00AB22B7" w:rsidP="006573A9">
      <w:pPr>
        <w:pStyle w:val="Heading2"/>
      </w:pPr>
      <w:bookmarkStart w:id="106" w:name="_Toc511661036"/>
      <w:r>
        <w:t>Preparation and s</w:t>
      </w:r>
      <w:r w:rsidR="006573A9">
        <w:t>trategy</w:t>
      </w:r>
      <w:bookmarkEnd w:id="106"/>
    </w:p>
    <w:p w14:paraId="4333C10F" w14:textId="4629FCA6" w:rsidR="00AB22B7" w:rsidRPr="00AB22B7" w:rsidRDefault="00AB22B7" w:rsidP="00AB22B7">
      <w:r>
        <w:t xml:space="preserve">Before testing, the suite of programs were turned into executable files. This was able to be achieved thanks to pyinstaller and turned all the .py files into versions </w:t>
      </w:r>
      <w:r w:rsidR="00181ADE">
        <w:t xml:space="preserve">that are able to run on any operating system without the need of Python to be installed. </w:t>
      </w:r>
      <w:r>
        <w:t xml:space="preserve"> </w:t>
      </w:r>
    </w:p>
    <w:p w14:paraId="6F3A08B9" w14:textId="3F479FF7" w:rsidR="006573A9" w:rsidRDefault="006573A9" w:rsidP="006573A9">
      <w:pPr>
        <w:pStyle w:val="Heading2"/>
      </w:pPr>
      <w:bookmarkStart w:id="107" w:name="_Toc511661037"/>
      <w:r>
        <w:t xml:space="preserve">Unit </w:t>
      </w:r>
      <w:r w:rsidR="00CA58E6">
        <w:t>T</w:t>
      </w:r>
      <w:r>
        <w:t>est</w:t>
      </w:r>
      <w:r w:rsidR="0099361A">
        <w:t>s</w:t>
      </w:r>
      <w:bookmarkEnd w:id="107"/>
    </w:p>
    <w:p w14:paraId="0B5B1B46" w14:textId="5F49AB57" w:rsidR="00106561" w:rsidRDefault="00106561" w:rsidP="00106561">
      <w:r>
        <w:t xml:space="preserve">Unit testing was carried out throughout the whole duration of the project. This was to ensure the methods </w:t>
      </w:r>
      <w:r w:rsidR="00CC70B3">
        <w:t xml:space="preserve">written were performing correctly and functionality remained the same. The tests used in Unit testing were contained within the Test folder in </w:t>
      </w:r>
      <w:r w:rsidR="006873A0">
        <w:t xml:space="preserve">the source code. </w:t>
      </w:r>
    </w:p>
    <w:p w14:paraId="524848EF" w14:textId="05489AB5" w:rsidR="00106561" w:rsidRDefault="00106561" w:rsidP="00106561">
      <w:pPr>
        <w:pStyle w:val="Heading3"/>
      </w:pPr>
      <w:r>
        <w:t xml:space="preserve"> </w:t>
      </w:r>
      <w:bookmarkStart w:id="108" w:name="_Toc511661038"/>
      <w:r>
        <w:t>FishTracker</w:t>
      </w:r>
      <w:bookmarkEnd w:id="108"/>
    </w:p>
    <w:p w14:paraId="40450B96" w14:textId="5B1D1E8C" w:rsidR="00106561" w:rsidRDefault="00DF3AC2" w:rsidP="00DF3AC2">
      <w:r>
        <w:t>The tests for FishTracker class were contained in test_fishTracker.py file. Since the methods in the class rely heavily on the OpenCV, the cv2 had to be mocked. The methods tested were:</w:t>
      </w:r>
    </w:p>
    <w:p w14:paraId="5BE51F30" w14:textId="3F4AFB10" w:rsidR="00227EC0" w:rsidRDefault="00635FA4" w:rsidP="00DF3AC2">
      <w:pPr>
        <w:pStyle w:val="ListParagraph"/>
        <w:numPr>
          <w:ilvl w:val="0"/>
          <w:numId w:val="36"/>
        </w:numPr>
      </w:pPr>
      <w:r>
        <w:t>draw</w:t>
      </w:r>
      <w:r w:rsidR="00DF3AC2">
        <w:t>_point which had one test for checking that the function was setting the right values and calling the mocked function with correct attributes.</w:t>
      </w:r>
    </w:p>
    <w:p w14:paraId="0729D633" w14:textId="17BA40B3" w:rsidR="00DF3AC2" w:rsidRDefault="00227EC0" w:rsidP="00DF3AC2">
      <w:pPr>
        <w:pStyle w:val="ListParagraph"/>
        <w:numPr>
          <w:ilvl w:val="0"/>
          <w:numId w:val="36"/>
        </w:numPr>
      </w:pPr>
      <w:r>
        <w:t>get_no_fish_for_ROI which had one test for checking that the function creates the list of ROI with correct values. The values for the coordinates of borders for ROI were mocked using patch()</w:t>
      </w:r>
      <w:r w:rsidR="00B7194A">
        <w:t xml:space="preserve"> method from mock library. </w:t>
      </w:r>
      <w:r w:rsidR="00DF3AC2">
        <w:t xml:space="preserve"> </w:t>
      </w:r>
    </w:p>
    <w:p w14:paraId="039089F5" w14:textId="3307D23C" w:rsidR="00106561" w:rsidRDefault="00106561" w:rsidP="00106561">
      <w:pPr>
        <w:pStyle w:val="Heading3"/>
      </w:pPr>
      <w:r>
        <w:t xml:space="preserve"> </w:t>
      </w:r>
      <w:bookmarkStart w:id="109" w:name="_Toc511661039"/>
      <w:r>
        <w:t>Config</w:t>
      </w:r>
      <w:bookmarkEnd w:id="109"/>
    </w:p>
    <w:p w14:paraId="4E19223C" w14:textId="7B914992" w:rsidR="00780501" w:rsidRDefault="00780501" w:rsidP="00780501">
      <w:r>
        <w:t xml:space="preserve">The tests for the config file were contained in test_config.py file in the source code. </w:t>
      </w:r>
      <w:r w:rsidR="00635FA4">
        <w:t>The methods tested were:</w:t>
      </w:r>
    </w:p>
    <w:p w14:paraId="0FC05457" w14:textId="6D4D766E" w:rsidR="00635FA4" w:rsidRDefault="00635FA4" w:rsidP="00635FA4">
      <w:pPr>
        <w:pStyle w:val="ListParagraph"/>
        <w:numPr>
          <w:ilvl w:val="0"/>
          <w:numId w:val="37"/>
        </w:numPr>
      </w:pPr>
      <w:r>
        <w:t xml:space="preserve">log which </w:t>
      </w:r>
      <w:r w:rsidR="00045603">
        <w:t xml:space="preserve">had two tests. First one checks that if the DEBUG flag in the file is set to True, the logs are being printed. </w:t>
      </w:r>
      <w:r w:rsidR="00D074F9">
        <w:t xml:space="preserve">The second test checked that if the flag is set to False, the logs are not printed. </w:t>
      </w:r>
      <w:r w:rsidR="00045603">
        <w:t xml:space="preserve">It required the system output being mocked. </w:t>
      </w:r>
    </w:p>
    <w:p w14:paraId="4FC54256" w14:textId="0BD8FA8B" w:rsidR="003B3921" w:rsidRDefault="003B3921" w:rsidP="00635FA4">
      <w:pPr>
        <w:pStyle w:val="ListParagraph"/>
        <w:numPr>
          <w:ilvl w:val="0"/>
          <w:numId w:val="37"/>
        </w:numPr>
      </w:pPr>
      <w:r>
        <w:t>construct_argument_parser had one test. It checks that calling the method creates an argument parser and sets its values to ones stored in the config file as defaults.</w:t>
      </w:r>
    </w:p>
    <w:p w14:paraId="1E10539B" w14:textId="6D441B61" w:rsidR="00823DD6" w:rsidRDefault="007D5D88" w:rsidP="007D5D88">
      <w:pPr>
        <w:pStyle w:val="ListParagraph"/>
        <w:numPr>
          <w:ilvl w:val="0"/>
          <w:numId w:val="37"/>
        </w:numPr>
      </w:pPr>
      <w:r w:rsidRPr="007D5D88">
        <w:t>get_array_increments</w:t>
      </w:r>
      <w:r>
        <w:t xml:space="preserve"> had three tests. First one checks the correct functionality of the function returning array increments according to the passed arguments. The second one checks that passing arguments that are too big, returns an empty array. The last test checks that the ValueError is thrown if the values passed are equal to zero. </w:t>
      </w:r>
      <w:r w:rsidR="00DD31BE">
        <w:t xml:space="preserve">These tests contain error catching. </w:t>
      </w:r>
    </w:p>
    <w:p w14:paraId="68DB4050" w14:textId="16FC7B0B" w:rsidR="00BC5C59" w:rsidRDefault="00BC5C59" w:rsidP="00BC5C59">
      <w:pPr>
        <w:pStyle w:val="ListParagraph"/>
        <w:numPr>
          <w:ilvl w:val="0"/>
          <w:numId w:val="37"/>
        </w:numPr>
      </w:pPr>
      <w:r w:rsidRPr="00BC5C59">
        <w:t>is_not_string</w:t>
      </w:r>
      <w:r>
        <w:t xml:space="preserve"> had one test but it calls the function multiple times. It checks that it returns a right Boolean value depending on arguments passed.</w:t>
      </w:r>
    </w:p>
    <w:p w14:paraId="6F091D26" w14:textId="48BE9533" w:rsidR="00BC5C59" w:rsidRPr="00780501" w:rsidRDefault="00BC5C59" w:rsidP="00BC5C59">
      <w:pPr>
        <w:pStyle w:val="ListParagraph"/>
        <w:numPr>
          <w:ilvl w:val="0"/>
          <w:numId w:val="37"/>
        </w:numPr>
      </w:pPr>
      <w:r>
        <w:t xml:space="preserve">roi_video had two tests. First one checks that passing right arguments </w:t>
      </w:r>
      <w:r w:rsidR="00DA524F">
        <w:t>results</w:t>
      </w:r>
      <w:r>
        <w:t xml:space="preserve"> the right functionality. The second test checks the error catching for AttributeError.</w:t>
      </w:r>
    </w:p>
    <w:p w14:paraId="22856110" w14:textId="32E14D53" w:rsidR="0032049D" w:rsidRPr="004F552E" w:rsidRDefault="004F552E" w:rsidP="004F552E">
      <w:pPr>
        <w:rPr>
          <w:sz w:val="48"/>
          <w:szCs w:val="48"/>
        </w:rPr>
      </w:pPr>
      <w:r w:rsidRPr="004F552E">
        <w:rPr>
          <w:sz w:val="48"/>
          <w:szCs w:val="48"/>
        </w:rPr>
        <w:t xml:space="preserve"> </w:t>
      </w:r>
      <w:r w:rsidR="00106561" w:rsidRPr="004F552E">
        <w:rPr>
          <w:sz w:val="48"/>
          <w:szCs w:val="48"/>
        </w:rPr>
        <w:t xml:space="preserve"> </w:t>
      </w:r>
    </w:p>
    <w:p w14:paraId="263BAE2D" w14:textId="0A4209FA" w:rsidR="00106561" w:rsidRDefault="00106561" w:rsidP="00106561">
      <w:pPr>
        <w:pStyle w:val="Heading3"/>
      </w:pPr>
      <w:bookmarkStart w:id="110" w:name="_Toc511661040"/>
      <w:r>
        <w:t>Main</w:t>
      </w:r>
      <w:r w:rsidR="00B15960">
        <w:t>Program</w:t>
      </w:r>
      <w:bookmarkEnd w:id="110"/>
    </w:p>
    <w:p w14:paraId="4BACA97D" w14:textId="563A570F" w:rsidR="00B53BA9" w:rsidRDefault="00B53BA9" w:rsidP="00B53BA9">
      <w:r>
        <w:t>The tests for the main file were contained in the test_mainProgram.py in the source code. The main program was using a capture from the OpenCV, therefore two classes were created act as mocks that return the values needed for the tests.  The methods tested were:</w:t>
      </w:r>
    </w:p>
    <w:p w14:paraId="7C2044D5" w14:textId="5CD53ABF" w:rsidR="00B53BA9" w:rsidRDefault="00C04126" w:rsidP="00C04126">
      <w:pPr>
        <w:pStyle w:val="ListParagraph"/>
        <w:numPr>
          <w:ilvl w:val="0"/>
          <w:numId w:val="38"/>
        </w:numPr>
      </w:pPr>
      <w:r w:rsidRPr="00C04126">
        <w:lastRenderedPageBreak/>
        <w:t>print_frame_rate</w:t>
      </w:r>
      <w:r>
        <w:t xml:space="preserve"> had two tests. First checks the error catching for </w:t>
      </w:r>
      <w:r w:rsidR="008C289B">
        <w:t>TypeError and the second one uses mock for the print statement to check the correct functionality.</w:t>
      </w:r>
    </w:p>
    <w:p w14:paraId="7B3B939D" w14:textId="521315E2" w:rsidR="008C289B" w:rsidRDefault="008C289B" w:rsidP="00C04126">
      <w:pPr>
        <w:pStyle w:val="ListParagraph"/>
        <w:numPr>
          <w:ilvl w:val="0"/>
          <w:numId w:val="38"/>
        </w:numPr>
      </w:pPr>
      <w:r>
        <w:t>calculate_frames had two tests. They check the correct functionality and error catching with TypeError.</w:t>
      </w:r>
    </w:p>
    <w:p w14:paraId="413B5019" w14:textId="3DFAA18D" w:rsidR="008C289B" w:rsidRDefault="008C289B" w:rsidP="00C04126">
      <w:pPr>
        <w:pStyle w:val="ListParagraph"/>
        <w:numPr>
          <w:ilvl w:val="0"/>
          <w:numId w:val="38"/>
        </w:numPr>
      </w:pPr>
      <w:r>
        <w:t>calculate_video_duration had two tests. They check the right values being set and error catching with TypeError.</w:t>
      </w:r>
    </w:p>
    <w:p w14:paraId="5314657B" w14:textId="6AFEE8BD" w:rsidR="008C289B" w:rsidRPr="00B53BA9" w:rsidRDefault="008C289B" w:rsidP="00C04126">
      <w:pPr>
        <w:pStyle w:val="ListParagraph"/>
        <w:numPr>
          <w:ilvl w:val="0"/>
          <w:numId w:val="38"/>
        </w:numPr>
      </w:pPr>
      <w:r>
        <w:t>get_name_from_path had two tests. The first one checks for the correct file name to be extracted from the path passed in. The second one checks TypeError catching.</w:t>
      </w:r>
    </w:p>
    <w:p w14:paraId="059D00C8" w14:textId="22BF1A57" w:rsidR="00C946BD" w:rsidRDefault="00C946BD">
      <w:pPr>
        <w:ind w:firstLine="0"/>
        <w:rPr>
          <w:rFonts w:eastAsiaTheme="majorEastAsia" w:cstheme="majorBidi"/>
          <w:b/>
          <w:bCs/>
          <w:sz w:val="26"/>
          <w:szCs w:val="26"/>
        </w:rPr>
      </w:pPr>
    </w:p>
    <w:p w14:paraId="10C347C7" w14:textId="02FB8153" w:rsidR="00406446" w:rsidRDefault="00E66B14" w:rsidP="0099361A">
      <w:pPr>
        <w:pStyle w:val="Heading2"/>
      </w:pPr>
      <w:bookmarkStart w:id="111" w:name="_Toc511661041"/>
      <w:r>
        <w:t>Integration</w:t>
      </w:r>
      <w:r w:rsidR="00C32D42">
        <w:t xml:space="preserve"> and </w:t>
      </w:r>
      <w:r w:rsidR="00DD4748">
        <w:t>R</w:t>
      </w:r>
      <w:r w:rsidR="00C32D42">
        <w:t>e</w:t>
      </w:r>
      <w:r w:rsidR="0099361A">
        <w:t>gression Tests</w:t>
      </w:r>
      <w:bookmarkEnd w:id="111"/>
    </w:p>
    <w:p w14:paraId="0F6365F2" w14:textId="2BDDEAAC" w:rsidR="00831465" w:rsidRDefault="00831465" w:rsidP="00831465">
      <w:r>
        <w:t xml:space="preserve">The Integration tests are </w:t>
      </w:r>
      <w:r w:rsidR="008138CC">
        <w:t>verifying</w:t>
      </w:r>
      <w:r>
        <w:t xml:space="preserve"> that the interactions of components function as designed. </w:t>
      </w:r>
    </w:p>
    <w:p w14:paraId="6EA0835F" w14:textId="6C35653A" w:rsidR="00831465" w:rsidRDefault="00831465" w:rsidP="00831465">
      <w:r>
        <w:t xml:space="preserve">The Regression tests are </w:t>
      </w:r>
      <w:r w:rsidR="008138CC">
        <w:t>verifying</w:t>
      </w:r>
      <w:r>
        <w:t xml:space="preserve"> that the unchanged module does not cause any defect. </w:t>
      </w:r>
    </w:p>
    <w:p w14:paraId="086AD27B" w14:textId="4A759DCF" w:rsidR="00831465" w:rsidRDefault="00831465" w:rsidP="00831465">
      <w:r>
        <w:t xml:space="preserve">Both of the testing were carried out manually. </w:t>
      </w:r>
      <w:r w:rsidR="00772F86">
        <w:t xml:space="preserve">Below all test cases used in both testing are listed and described (see </w:t>
      </w:r>
      <w:r w:rsidR="00C946BD">
        <w:fldChar w:fldCharType="begin"/>
      </w:r>
      <w:r w:rsidR="00C946BD">
        <w:instrText xml:space="preserve"> REF _Ref511656847 \h </w:instrText>
      </w:r>
      <w:r w:rsidR="00C946BD">
        <w:fldChar w:fldCharType="separate"/>
      </w:r>
      <w:r w:rsidR="00C946BD">
        <w:t xml:space="preserve">Table </w:t>
      </w:r>
      <w:r w:rsidR="00C946BD">
        <w:rPr>
          <w:noProof/>
        </w:rPr>
        <w:t>1</w:t>
      </w:r>
      <w:r w:rsidR="00C946BD">
        <w:fldChar w:fldCharType="end"/>
      </w:r>
      <w:r w:rsidR="00772F86">
        <w:fldChar w:fldCharType="begin"/>
      </w:r>
      <w:r w:rsidR="00772F86">
        <w:instrText xml:space="preserve"> REF _Ref511646738 \h </w:instrText>
      </w:r>
      <w:r w:rsidR="00772F86">
        <w:fldChar w:fldCharType="end"/>
      </w:r>
      <w:r w:rsidR="00772F86">
        <w:t>)</w:t>
      </w:r>
      <w:r w:rsidR="00197E86">
        <w:t xml:space="preserve">. The performance of the test is described in the table </w:t>
      </w:r>
      <w:commentRangeStart w:id="112"/>
      <w:r w:rsidR="00197E86">
        <w:t>whatever</w:t>
      </w:r>
      <w:commentRangeEnd w:id="112"/>
      <w:r w:rsidR="00197E86">
        <w:rPr>
          <w:rStyle w:val="CommentReference"/>
        </w:rPr>
        <w:commentReference w:id="112"/>
      </w:r>
      <w:r w:rsidR="00197E86">
        <w:t xml:space="preserve">. </w:t>
      </w:r>
    </w:p>
    <w:p w14:paraId="2EA61547" w14:textId="6B3EFAE2" w:rsidR="00154D74" w:rsidRDefault="00154D74" w:rsidP="00831465"/>
    <w:p w14:paraId="6A2BAC8E" w14:textId="77777777" w:rsidR="00CE5EC8" w:rsidRDefault="00CE5EC8" w:rsidP="00831465"/>
    <w:p w14:paraId="1D388024" w14:textId="0EFF5D03" w:rsidR="00C946BD" w:rsidRDefault="00C946BD" w:rsidP="00C946BD">
      <w:pPr>
        <w:pStyle w:val="Caption"/>
        <w:keepNext/>
      </w:pPr>
      <w:bookmarkStart w:id="113" w:name="_Ref511656847"/>
      <w:r>
        <w:t xml:space="preserve">Table </w:t>
      </w:r>
      <w:fldSimple w:instr=" SEQ Table \* ARABIC ">
        <w:r>
          <w:rPr>
            <w:noProof/>
          </w:rPr>
          <w:t>1</w:t>
        </w:r>
      </w:fldSimple>
      <w:bookmarkEnd w:id="113"/>
      <w:r>
        <w:t>. Test cases used for testing of the project.</w:t>
      </w:r>
    </w:p>
    <w:tbl>
      <w:tblPr>
        <w:tblStyle w:val="GridTable1Light"/>
        <w:tblW w:w="10632" w:type="dxa"/>
        <w:tblInd w:w="-998" w:type="dxa"/>
        <w:tblLook w:val="04A0" w:firstRow="1" w:lastRow="0" w:firstColumn="1" w:lastColumn="0" w:noHBand="0" w:noVBand="1"/>
      </w:tblPr>
      <w:tblGrid>
        <w:gridCol w:w="461"/>
        <w:gridCol w:w="1241"/>
        <w:gridCol w:w="2126"/>
        <w:gridCol w:w="4536"/>
        <w:gridCol w:w="2268"/>
      </w:tblGrid>
      <w:tr w:rsidR="00322026" w14:paraId="5BFDFFEC" w14:textId="77777777" w:rsidTr="006107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1" w:type="dxa"/>
            <w:shd w:val="clear" w:color="auto" w:fill="BFBFBF" w:themeFill="background1" w:themeFillShade="BF"/>
          </w:tcPr>
          <w:p w14:paraId="063838D6" w14:textId="4093EB6E" w:rsidR="00322026" w:rsidRDefault="00322026" w:rsidP="008138CC">
            <w:pPr>
              <w:ind w:firstLine="0"/>
              <w:jc w:val="center"/>
            </w:pPr>
            <w:r>
              <w:t>ID</w:t>
            </w:r>
          </w:p>
        </w:tc>
        <w:tc>
          <w:tcPr>
            <w:tcW w:w="1241" w:type="dxa"/>
            <w:shd w:val="clear" w:color="auto" w:fill="BFBFBF" w:themeFill="background1" w:themeFillShade="BF"/>
          </w:tcPr>
          <w:p w14:paraId="3235765B" w14:textId="042759A9" w:rsidR="00322026" w:rsidRDefault="00322026" w:rsidP="008138CC">
            <w:pPr>
              <w:ind w:firstLine="0"/>
              <w:jc w:val="center"/>
              <w:cnfStyle w:val="100000000000" w:firstRow="1" w:lastRow="0" w:firstColumn="0" w:lastColumn="0" w:oddVBand="0" w:evenVBand="0" w:oddHBand="0" w:evenHBand="0" w:firstRowFirstColumn="0" w:firstRowLastColumn="0" w:lastRowFirstColumn="0" w:lastRowLastColumn="0"/>
            </w:pPr>
            <w:r>
              <w:t>Type</w:t>
            </w:r>
          </w:p>
        </w:tc>
        <w:tc>
          <w:tcPr>
            <w:tcW w:w="2126" w:type="dxa"/>
            <w:shd w:val="clear" w:color="auto" w:fill="BFBFBF" w:themeFill="background1" w:themeFillShade="BF"/>
          </w:tcPr>
          <w:p w14:paraId="35E91E0B" w14:textId="01624674" w:rsidR="00322026" w:rsidRDefault="00322026" w:rsidP="008138CC">
            <w:pPr>
              <w:ind w:firstLine="0"/>
              <w:jc w:val="center"/>
              <w:cnfStyle w:val="100000000000" w:firstRow="1" w:lastRow="0" w:firstColumn="0" w:lastColumn="0" w:oddVBand="0" w:evenVBand="0" w:oddHBand="0" w:evenHBand="0" w:firstRowFirstColumn="0" w:firstRowLastColumn="0" w:lastRowFirstColumn="0" w:lastRowLastColumn="0"/>
            </w:pPr>
            <w:r>
              <w:t>Title</w:t>
            </w:r>
          </w:p>
        </w:tc>
        <w:tc>
          <w:tcPr>
            <w:tcW w:w="4536" w:type="dxa"/>
            <w:shd w:val="clear" w:color="auto" w:fill="BFBFBF" w:themeFill="background1" w:themeFillShade="BF"/>
          </w:tcPr>
          <w:p w14:paraId="4B325D98" w14:textId="7FA25475" w:rsidR="00322026" w:rsidRDefault="00322026" w:rsidP="008138CC">
            <w:pPr>
              <w:ind w:firstLine="0"/>
              <w:jc w:val="center"/>
              <w:cnfStyle w:val="100000000000" w:firstRow="1" w:lastRow="0" w:firstColumn="0" w:lastColumn="0" w:oddVBand="0" w:evenVBand="0" w:oddHBand="0" w:evenHBand="0" w:firstRowFirstColumn="0" w:firstRowLastColumn="0" w:lastRowFirstColumn="0" w:lastRowLastColumn="0"/>
            </w:pPr>
            <w:r>
              <w:t>Description</w:t>
            </w:r>
          </w:p>
        </w:tc>
        <w:tc>
          <w:tcPr>
            <w:tcW w:w="2268" w:type="dxa"/>
            <w:shd w:val="clear" w:color="auto" w:fill="BFBFBF" w:themeFill="background1" w:themeFillShade="BF"/>
          </w:tcPr>
          <w:p w14:paraId="57AE5528" w14:textId="1FCF7EE9" w:rsidR="00322026" w:rsidRDefault="00322026" w:rsidP="008138CC">
            <w:pPr>
              <w:ind w:firstLine="0"/>
              <w:jc w:val="center"/>
              <w:cnfStyle w:val="100000000000" w:firstRow="1" w:lastRow="0" w:firstColumn="0" w:lastColumn="0" w:oddVBand="0" w:evenVBand="0" w:oddHBand="0" w:evenHBand="0" w:firstRowFirstColumn="0" w:firstRowLastColumn="0" w:lastRowFirstColumn="0" w:lastRowLastColumn="0"/>
            </w:pPr>
            <w:r>
              <w:t>Expected Result</w:t>
            </w:r>
          </w:p>
        </w:tc>
      </w:tr>
      <w:tr w:rsidR="00322026" w14:paraId="02C34480" w14:textId="77777777" w:rsidTr="0061077D">
        <w:tc>
          <w:tcPr>
            <w:cnfStyle w:val="001000000000" w:firstRow="0" w:lastRow="0" w:firstColumn="1" w:lastColumn="0" w:oddVBand="0" w:evenVBand="0" w:oddHBand="0" w:evenHBand="0" w:firstRowFirstColumn="0" w:firstRowLastColumn="0" w:lastRowFirstColumn="0" w:lastRowLastColumn="0"/>
            <w:tcW w:w="461" w:type="dxa"/>
          </w:tcPr>
          <w:p w14:paraId="3A4FF27A" w14:textId="0A72C86E" w:rsidR="00322026" w:rsidRDefault="00322026" w:rsidP="008138CC">
            <w:pPr>
              <w:ind w:firstLine="0"/>
              <w:jc w:val="center"/>
            </w:pPr>
            <w:r>
              <w:t>1</w:t>
            </w:r>
          </w:p>
        </w:tc>
        <w:tc>
          <w:tcPr>
            <w:tcW w:w="1241" w:type="dxa"/>
          </w:tcPr>
          <w:p w14:paraId="4E375EC8" w14:textId="7C142765"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File dialog</w:t>
            </w:r>
          </w:p>
        </w:tc>
        <w:tc>
          <w:tcPr>
            <w:tcW w:w="2126" w:type="dxa"/>
          </w:tcPr>
          <w:p w14:paraId="281601D2" w14:textId="480A4CF6"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Choose ‘avi’ video</w:t>
            </w:r>
          </w:p>
        </w:tc>
        <w:tc>
          <w:tcPr>
            <w:tcW w:w="4536" w:type="dxa"/>
          </w:tcPr>
          <w:p w14:paraId="6F50A469" w14:textId="7A6BAC87"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When file dialog opens, choose the video with ‘avi’ format.</w:t>
            </w:r>
          </w:p>
        </w:tc>
        <w:tc>
          <w:tcPr>
            <w:tcW w:w="2268" w:type="dxa"/>
          </w:tcPr>
          <w:p w14:paraId="35AAD76A" w14:textId="23EB56A6"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File opens</w:t>
            </w:r>
          </w:p>
        </w:tc>
      </w:tr>
      <w:tr w:rsidR="00322026" w14:paraId="542F6173" w14:textId="77777777" w:rsidTr="0061077D">
        <w:tc>
          <w:tcPr>
            <w:cnfStyle w:val="001000000000" w:firstRow="0" w:lastRow="0" w:firstColumn="1" w:lastColumn="0" w:oddVBand="0" w:evenVBand="0" w:oddHBand="0" w:evenHBand="0" w:firstRowFirstColumn="0" w:firstRowLastColumn="0" w:lastRowFirstColumn="0" w:lastRowLastColumn="0"/>
            <w:tcW w:w="461" w:type="dxa"/>
          </w:tcPr>
          <w:p w14:paraId="1827821F" w14:textId="39A47F6C" w:rsidR="00322026" w:rsidRDefault="00322026" w:rsidP="008138CC">
            <w:pPr>
              <w:ind w:firstLine="0"/>
              <w:jc w:val="center"/>
            </w:pPr>
            <w:r>
              <w:t>2</w:t>
            </w:r>
          </w:p>
        </w:tc>
        <w:tc>
          <w:tcPr>
            <w:tcW w:w="1241" w:type="dxa"/>
          </w:tcPr>
          <w:p w14:paraId="42BB7AA9" w14:textId="22DF0E7D"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File dialog</w:t>
            </w:r>
          </w:p>
        </w:tc>
        <w:tc>
          <w:tcPr>
            <w:tcW w:w="2126" w:type="dxa"/>
          </w:tcPr>
          <w:p w14:paraId="3EB7ABC4" w14:textId="3D3C05E8"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Choosing ‘mp4’ video</w:t>
            </w:r>
          </w:p>
        </w:tc>
        <w:tc>
          <w:tcPr>
            <w:tcW w:w="4536" w:type="dxa"/>
          </w:tcPr>
          <w:p w14:paraId="27455A24" w14:textId="56F09B81"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When file dialog opens, choose the video with ‘mp4’ format.</w:t>
            </w:r>
          </w:p>
        </w:tc>
        <w:tc>
          <w:tcPr>
            <w:tcW w:w="2268" w:type="dxa"/>
          </w:tcPr>
          <w:p w14:paraId="668994E8" w14:textId="2F86E0F3"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File opens</w:t>
            </w:r>
          </w:p>
        </w:tc>
      </w:tr>
      <w:tr w:rsidR="00322026" w14:paraId="7702B527" w14:textId="77777777" w:rsidTr="0061077D">
        <w:tc>
          <w:tcPr>
            <w:cnfStyle w:val="001000000000" w:firstRow="0" w:lastRow="0" w:firstColumn="1" w:lastColumn="0" w:oddVBand="0" w:evenVBand="0" w:oddHBand="0" w:evenHBand="0" w:firstRowFirstColumn="0" w:firstRowLastColumn="0" w:lastRowFirstColumn="0" w:lastRowLastColumn="0"/>
            <w:tcW w:w="461" w:type="dxa"/>
          </w:tcPr>
          <w:p w14:paraId="38BA517E" w14:textId="0F15723A" w:rsidR="00322026" w:rsidRDefault="00322026" w:rsidP="008138CC">
            <w:pPr>
              <w:ind w:firstLine="0"/>
              <w:jc w:val="center"/>
            </w:pPr>
            <w:r>
              <w:t>3</w:t>
            </w:r>
          </w:p>
        </w:tc>
        <w:tc>
          <w:tcPr>
            <w:tcW w:w="1241" w:type="dxa"/>
          </w:tcPr>
          <w:p w14:paraId="7585625F" w14:textId="6C578E21"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File dialog</w:t>
            </w:r>
          </w:p>
        </w:tc>
        <w:tc>
          <w:tcPr>
            <w:tcW w:w="2126" w:type="dxa"/>
          </w:tcPr>
          <w:p w14:paraId="5ED52B02" w14:textId="2D5D7605"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Choosing unsupported format of file</w:t>
            </w:r>
          </w:p>
        </w:tc>
        <w:tc>
          <w:tcPr>
            <w:tcW w:w="4536" w:type="dxa"/>
          </w:tcPr>
          <w:p w14:paraId="32DFDC92" w14:textId="03D8915C"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When file dialog opens, try opening a different file format.</w:t>
            </w:r>
          </w:p>
        </w:tc>
        <w:tc>
          <w:tcPr>
            <w:tcW w:w="2268" w:type="dxa"/>
          </w:tcPr>
          <w:p w14:paraId="0EB8FE50" w14:textId="51ED5779"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Unable to select the file. No errors.</w:t>
            </w:r>
          </w:p>
        </w:tc>
      </w:tr>
      <w:tr w:rsidR="00322026" w14:paraId="1CDBD0E6" w14:textId="77777777" w:rsidTr="00563845">
        <w:tc>
          <w:tcPr>
            <w:cnfStyle w:val="001000000000" w:firstRow="0" w:lastRow="0" w:firstColumn="1" w:lastColumn="0" w:oddVBand="0" w:evenVBand="0" w:oddHBand="0" w:evenHBand="0" w:firstRowFirstColumn="0" w:firstRowLastColumn="0" w:lastRowFirstColumn="0" w:lastRowLastColumn="0"/>
            <w:tcW w:w="461" w:type="dxa"/>
            <w:tcBorders>
              <w:bottom w:val="single" w:sz="8" w:space="0" w:color="auto"/>
            </w:tcBorders>
          </w:tcPr>
          <w:p w14:paraId="3DEC8DAF" w14:textId="4ACAB8A7" w:rsidR="00322026" w:rsidRDefault="00322026" w:rsidP="008138CC">
            <w:pPr>
              <w:ind w:firstLine="0"/>
              <w:jc w:val="center"/>
            </w:pPr>
            <w:r>
              <w:t>4</w:t>
            </w:r>
          </w:p>
        </w:tc>
        <w:tc>
          <w:tcPr>
            <w:tcW w:w="1241" w:type="dxa"/>
            <w:tcBorders>
              <w:bottom w:val="single" w:sz="8" w:space="0" w:color="auto"/>
            </w:tcBorders>
          </w:tcPr>
          <w:p w14:paraId="5D310EFB" w14:textId="6C2F849F"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File dialog</w:t>
            </w:r>
          </w:p>
        </w:tc>
        <w:tc>
          <w:tcPr>
            <w:tcW w:w="2126" w:type="dxa"/>
            <w:tcBorders>
              <w:bottom w:val="single" w:sz="8" w:space="0" w:color="auto"/>
            </w:tcBorders>
          </w:tcPr>
          <w:p w14:paraId="3704376F" w14:textId="191BDE6F"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 xml:space="preserve">Closing the file dialog </w:t>
            </w:r>
          </w:p>
        </w:tc>
        <w:tc>
          <w:tcPr>
            <w:tcW w:w="4536" w:type="dxa"/>
            <w:tcBorders>
              <w:bottom w:val="single" w:sz="8" w:space="0" w:color="auto"/>
            </w:tcBorders>
          </w:tcPr>
          <w:p w14:paraId="37CF7464" w14:textId="0D824AC5"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Do not select any file and close the dialog.</w:t>
            </w:r>
          </w:p>
        </w:tc>
        <w:tc>
          <w:tcPr>
            <w:tcW w:w="2268" w:type="dxa"/>
            <w:tcBorders>
              <w:bottom w:val="single" w:sz="8" w:space="0" w:color="auto"/>
            </w:tcBorders>
          </w:tcPr>
          <w:p w14:paraId="44FB7B67" w14:textId="7148A57C"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Dialog reopens. No errors.</w:t>
            </w:r>
          </w:p>
        </w:tc>
      </w:tr>
      <w:tr w:rsidR="00322026" w14:paraId="6976EBB2" w14:textId="77777777" w:rsidTr="00563845">
        <w:tc>
          <w:tcPr>
            <w:cnfStyle w:val="001000000000" w:firstRow="0" w:lastRow="0" w:firstColumn="1" w:lastColumn="0" w:oddVBand="0" w:evenVBand="0" w:oddHBand="0" w:evenHBand="0" w:firstRowFirstColumn="0" w:firstRowLastColumn="0" w:lastRowFirstColumn="0" w:lastRowLastColumn="0"/>
            <w:tcW w:w="461" w:type="dxa"/>
            <w:tcBorders>
              <w:top w:val="single" w:sz="8" w:space="0" w:color="auto"/>
            </w:tcBorders>
          </w:tcPr>
          <w:p w14:paraId="37E9C7EB" w14:textId="28A6BD3C" w:rsidR="00322026" w:rsidRDefault="00322026" w:rsidP="008138CC">
            <w:pPr>
              <w:ind w:firstLine="0"/>
              <w:jc w:val="center"/>
            </w:pPr>
            <w:r>
              <w:t>5</w:t>
            </w:r>
          </w:p>
        </w:tc>
        <w:tc>
          <w:tcPr>
            <w:tcW w:w="1241" w:type="dxa"/>
            <w:tcBorders>
              <w:top w:val="single" w:sz="8" w:space="0" w:color="auto"/>
            </w:tcBorders>
          </w:tcPr>
          <w:p w14:paraId="508D7DD7" w14:textId="04CD174A"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Argument Parser</w:t>
            </w:r>
          </w:p>
        </w:tc>
        <w:tc>
          <w:tcPr>
            <w:tcW w:w="2126" w:type="dxa"/>
            <w:tcBorders>
              <w:top w:val="single" w:sz="8" w:space="0" w:color="auto"/>
            </w:tcBorders>
          </w:tcPr>
          <w:p w14:paraId="1EA75D56" w14:textId="0C7D4103"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Run with no arguments passed</w:t>
            </w:r>
          </w:p>
        </w:tc>
        <w:tc>
          <w:tcPr>
            <w:tcW w:w="4536" w:type="dxa"/>
            <w:tcBorders>
              <w:top w:val="single" w:sz="8" w:space="0" w:color="auto"/>
            </w:tcBorders>
          </w:tcPr>
          <w:p w14:paraId="15B4735A" w14:textId="02A2DD0E"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Run the program in terminal with no arguments passed in.</w:t>
            </w:r>
          </w:p>
        </w:tc>
        <w:tc>
          <w:tcPr>
            <w:tcW w:w="2268" w:type="dxa"/>
            <w:tcBorders>
              <w:top w:val="single" w:sz="8" w:space="0" w:color="auto"/>
            </w:tcBorders>
          </w:tcPr>
          <w:p w14:paraId="41D7323B" w14:textId="199A3A11"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Program runs with default settings.</w:t>
            </w:r>
          </w:p>
        </w:tc>
      </w:tr>
      <w:tr w:rsidR="00322026" w14:paraId="3BEFC60D" w14:textId="77777777" w:rsidTr="0061077D">
        <w:tc>
          <w:tcPr>
            <w:cnfStyle w:val="001000000000" w:firstRow="0" w:lastRow="0" w:firstColumn="1" w:lastColumn="0" w:oddVBand="0" w:evenVBand="0" w:oddHBand="0" w:evenHBand="0" w:firstRowFirstColumn="0" w:firstRowLastColumn="0" w:lastRowFirstColumn="0" w:lastRowLastColumn="0"/>
            <w:tcW w:w="461" w:type="dxa"/>
          </w:tcPr>
          <w:p w14:paraId="41CD950E" w14:textId="5BF091A8" w:rsidR="00322026" w:rsidRDefault="00322026" w:rsidP="008138CC">
            <w:pPr>
              <w:ind w:firstLine="0"/>
              <w:jc w:val="center"/>
            </w:pPr>
            <w:r>
              <w:t>6</w:t>
            </w:r>
          </w:p>
        </w:tc>
        <w:tc>
          <w:tcPr>
            <w:tcW w:w="1241" w:type="dxa"/>
          </w:tcPr>
          <w:p w14:paraId="2398BA87" w14:textId="4B1CE038"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Argument Parser</w:t>
            </w:r>
          </w:p>
        </w:tc>
        <w:tc>
          <w:tcPr>
            <w:tcW w:w="2126" w:type="dxa"/>
          </w:tcPr>
          <w:p w14:paraId="06DC1D72" w14:textId="4B544247"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Run with arguments passed</w:t>
            </w:r>
          </w:p>
        </w:tc>
        <w:tc>
          <w:tcPr>
            <w:tcW w:w="4536" w:type="dxa"/>
          </w:tcPr>
          <w:p w14:paraId="45624C58" w14:textId="2FFEE53A"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Run the program in the terminal with arguments passed.</w:t>
            </w:r>
          </w:p>
        </w:tc>
        <w:tc>
          <w:tcPr>
            <w:tcW w:w="2268" w:type="dxa"/>
          </w:tcPr>
          <w:p w14:paraId="6717B311" w14:textId="40E7DE91"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Program runs with new settings.</w:t>
            </w:r>
          </w:p>
        </w:tc>
      </w:tr>
      <w:tr w:rsidR="00322026" w14:paraId="344BDF96" w14:textId="77777777" w:rsidTr="00563845">
        <w:tc>
          <w:tcPr>
            <w:cnfStyle w:val="001000000000" w:firstRow="0" w:lastRow="0" w:firstColumn="1" w:lastColumn="0" w:oddVBand="0" w:evenVBand="0" w:oddHBand="0" w:evenHBand="0" w:firstRowFirstColumn="0" w:firstRowLastColumn="0" w:lastRowFirstColumn="0" w:lastRowLastColumn="0"/>
            <w:tcW w:w="461" w:type="dxa"/>
            <w:tcBorders>
              <w:bottom w:val="single" w:sz="8" w:space="0" w:color="auto"/>
            </w:tcBorders>
          </w:tcPr>
          <w:p w14:paraId="788DA488" w14:textId="33DFB029" w:rsidR="00322026" w:rsidRDefault="00322026" w:rsidP="008138CC">
            <w:pPr>
              <w:ind w:firstLine="0"/>
              <w:jc w:val="center"/>
            </w:pPr>
            <w:r>
              <w:t>7</w:t>
            </w:r>
          </w:p>
        </w:tc>
        <w:tc>
          <w:tcPr>
            <w:tcW w:w="1241" w:type="dxa"/>
            <w:tcBorders>
              <w:bottom w:val="single" w:sz="8" w:space="0" w:color="auto"/>
            </w:tcBorders>
          </w:tcPr>
          <w:p w14:paraId="547356CE" w14:textId="3D0B5DFD"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Argument Parser</w:t>
            </w:r>
          </w:p>
        </w:tc>
        <w:tc>
          <w:tcPr>
            <w:tcW w:w="2126" w:type="dxa"/>
            <w:tcBorders>
              <w:bottom w:val="single" w:sz="8" w:space="0" w:color="auto"/>
            </w:tcBorders>
          </w:tcPr>
          <w:p w14:paraId="6CEDDE01" w14:textId="25DE2456"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Run with unknown arguments</w:t>
            </w:r>
          </w:p>
        </w:tc>
        <w:tc>
          <w:tcPr>
            <w:tcW w:w="4536" w:type="dxa"/>
            <w:tcBorders>
              <w:bottom w:val="single" w:sz="8" w:space="0" w:color="auto"/>
            </w:tcBorders>
          </w:tcPr>
          <w:p w14:paraId="7C6ABC14" w14:textId="344925EC"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Run the program in terminal and pass in arguments that are not specified. (example ‘-flag inexistent’)</w:t>
            </w:r>
          </w:p>
        </w:tc>
        <w:tc>
          <w:tcPr>
            <w:tcW w:w="2268" w:type="dxa"/>
            <w:tcBorders>
              <w:bottom w:val="single" w:sz="8" w:space="0" w:color="auto"/>
            </w:tcBorders>
          </w:tcPr>
          <w:p w14:paraId="25BE44E0" w14:textId="2D48505B"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Program returns an error and does not run.</w:t>
            </w:r>
          </w:p>
        </w:tc>
      </w:tr>
      <w:tr w:rsidR="00322026" w14:paraId="6A43E959" w14:textId="77777777" w:rsidTr="00563845">
        <w:tc>
          <w:tcPr>
            <w:cnfStyle w:val="001000000000" w:firstRow="0" w:lastRow="0" w:firstColumn="1" w:lastColumn="0" w:oddVBand="0" w:evenVBand="0" w:oddHBand="0" w:evenHBand="0" w:firstRowFirstColumn="0" w:firstRowLastColumn="0" w:lastRowFirstColumn="0" w:lastRowLastColumn="0"/>
            <w:tcW w:w="461" w:type="dxa"/>
            <w:tcBorders>
              <w:top w:val="single" w:sz="8" w:space="0" w:color="auto"/>
            </w:tcBorders>
          </w:tcPr>
          <w:p w14:paraId="5DCD4CFD" w14:textId="550CA01D" w:rsidR="00322026" w:rsidRDefault="00322026" w:rsidP="008138CC">
            <w:pPr>
              <w:ind w:firstLine="0"/>
              <w:jc w:val="center"/>
            </w:pPr>
            <w:r>
              <w:t>8</w:t>
            </w:r>
          </w:p>
        </w:tc>
        <w:tc>
          <w:tcPr>
            <w:tcW w:w="1241" w:type="dxa"/>
            <w:tcBorders>
              <w:top w:val="single" w:sz="8" w:space="0" w:color="auto"/>
            </w:tcBorders>
          </w:tcPr>
          <w:p w14:paraId="1878E499" w14:textId="4B2C1C78"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Flags</w:t>
            </w:r>
          </w:p>
        </w:tc>
        <w:tc>
          <w:tcPr>
            <w:tcW w:w="2126" w:type="dxa"/>
            <w:tcBorders>
              <w:top w:val="single" w:sz="8" w:space="0" w:color="auto"/>
            </w:tcBorders>
          </w:tcPr>
          <w:p w14:paraId="280F7B66" w14:textId="19C77F28"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Run with DEBUG set to True</w:t>
            </w:r>
          </w:p>
        </w:tc>
        <w:tc>
          <w:tcPr>
            <w:tcW w:w="4536" w:type="dxa"/>
            <w:tcBorders>
              <w:top w:val="single" w:sz="8" w:space="0" w:color="auto"/>
            </w:tcBorders>
          </w:tcPr>
          <w:p w14:paraId="74FDCAB3" w14:textId="789AB959"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Run the program with the DEBUG flag set to true.</w:t>
            </w:r>
          </w:p>
        </w:tc>
        <w:tc>
          <w:tcPr>
            <w:tcW w:w="2268" w:type="dxa"/>
            <w:tcBorders>
              <w:top w:val="single" w:sz="8" w:space="0" w:color="auto"/>
            </w:tcBorders>
          </w:tcPr>
          <w:p w14:paraId="47561C47" w14:textId="1833D59F"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Prints logging information.</w:t>
            </w:r>
          </w:p>
        </w:tc>
      </w:tr>
      <w:tr w:rsidR="00322026" w14:paraId="13F775B4" w14:textId="77777777" w:rsidTr="0061077D">
        <w:tc>
          <w:tcPr>
            <w:cnfStyle w:val="001000000000" w:firstRow="0" w:lastRow="0" w:firstColumn="1" w:lastColumn="0" w:oddVBand="0" w:evenVBand="0" w:oddHBand="0" w:evenHBand="0" w:firstRowFirstColumn="0" w:firstRowLastColumn="0" w:lastRowFirstColumn="0" w:lastRowLastColumn="0"/>
            <w:tcW w:w="461" w:type="dxa"/>
          </w:tcPr>
          <w:p w14:paraId="4A5BDE03" w14:textId="075CA9FD" w:rsidR="00322026" w:rsidRDefault="00322026" w:rsidP="008138CC">
            <w:pPr>
              <w:ind w:firstLine="0"/>
              <w:jc w:val="center"/>
            </w:pPr>
            <w:r>
              <w:t>9</w:t>
            </w:r>
          </w:p>
        </w:tc>
        <w:tc>
          <w:tcPr>
            <w:tcW w:w="1241" w:type="dxa"/>
          </w:tcPr>
          <w:p w14:paraId="54CF2A7D" w14:textId="4CFBFEBC"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Flags</w:t>
            </w:r>
          </w:p>
        </w:tc>
        <w:tc>
          <w:tcPr>
            <w:tcW w:w="2126" w:type="dxa"/>
          </w:tcPr>
          <w:p w14:paraId="4160FB65" w14:textId="6EDA2D49"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Run with DEBUG set to False</w:t>
            </w:r>
          </w:p>
        </w:tc>
        <w:tc>
          <w:tcPr>
            <w:tcW w:w="4536" w:type="dxa"/>
          </w:tcPr>
          <w:p w14:paraId="40993785" w14:textId="75642B04" w:rsidR="00322026" w:rsidRDefault="001C5EEA" w:rsidP="008138CC">
            <w:pPr>
              <w:ind w:firstLine="0"/>
              <w:jc w:val="center"/>
              <w:cnfStyle w:val="000000000000" w:firstRow="0" w:lastRow="0" w:firstColumn="0" w:lastColumn="0" w:oddVBand="0" w:evenVBand="0" w:oddHBand="0" w:evenHBand="0" w:firstRowFirstColumn="0" w:firstRowLastColumn="0" w:lastRowFirstColumn="0" w:lastRowLastColumn="0"/>
            </w:pPr>
            <w:r>
              <w:t>Run the program with the DEBUG flag set to false.</w:t>
            </w:r>
          </w:p>
        </w:tc>
        <w:tc>
          <w:tcPr>
            <w:tcW w:w="2268" w:type="dxa"/>
          </w:tcPr>
          <w:p w14:paraId="50F3BD63" w14:textId="15F702CE"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No logs displayed.</w:t>
            </w:r>
          </w:p>
        </w:tc>
      </w:tr>
      <w:tr w:rsidR="00322026" w14:paraId="60F92225" w14:textId="77777777" w:rsidTr="0061077D">
        <w:tc>
          <w:tcPr>
            <w:cnfStyle w:val="001000000000" w:firstRow="0" w:lastRow="0" w:firstColumn="1" w:lastColumn="0" w:oddVBand="0" w:evenVBand="0" w:oddHBand="0" w:evenHBand="0" w:firstRowFirstColumn="0" w:firstRowLastColumn="0" w:lastRowFirstColumn="0" w:lastRowLastColumn="0"/>
            <w:tcW w:w="461" w:type="dxa"/>
          </w:tcPr>
          <w:p w14:paraId="176B2BC5" w14:textId="55AD1244" w:rsidR="00322026" w:rsidRDefault="00322026" w:rsidP="008138CC">
            <w:pPr>
              <w:ind w:firstLine="0"/>
              <w:jc w:val="center"/>
            </w:pPr>
            <w:r>
              <w:t>10</w:t>
            </w:r>
          </w:p>
        </w:tc>
        <w:tc>
          <w:tcPr>
            <w:tcW w:w="1241" w:type="dxa"/>
          </w:tcPr>
          <w:p w14:paraId="081798BB" w14:textId="53716359"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Flags</w:t>
            </w:r>
          </w:p>
        </w:tc>
        <w:tc>
          <w:tcPr>
            <w:tcW w:w="2126" w:type="dxa"/>
          </w:tcPr>
          <w:p w14:paraId="057AF2F2" w14:textId="6EE52C05"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Run with MANUAL set to True</w:t>
            </w:r>
          </w:p>
        </w:tc>
        <w:tc>
          <w:tcPr>
            <w:tcW w:w="4536" w:type="dxa"/>
          </w:tcPr>
          <w:p w14:paraId="58C6E13D" w14:textId="5640B18F" w:rsidR="00322026" w:rsidRDefault="001C5EEA" w:rsidP="008138CC">
            <w:pPr>
              <w:ind w:firstLine="0"/>
              <w:jc w:val="center"/>
              <w:cnfStyle w:val="000000000000" w:firstRow="0" w:lastRow="0" w:firstColumn="0" w:lastColumn="0" w:oddVBand="0" w:evenVBand="0" w:oddHBand="0" w:evenHBand="0" w:firstRowFirstColumn="0" w:firstRowLastColumn="0" w:lastRowFirstColumn="0" w:lastRowLastColumn="0"/>
            </w:pPr>
            <w:r>
              <w:t>Run the program with the MANUAL flag set to true.</w:t>
            </w:r>
          </w:p>
        </w:tc>
        <w:tc>
          <w:tcPr>
            <w:tcW w:w="2268" w:type="dxa"/>
          </w:tcPr>
          <w:p w14:paraId="60BBCB42" w14:textId="512C5C13"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Runs manual version of the application.</w:t>
            </w:r>
          </w:p>
        </w:tc>
      </w:tr>
      <w:tr w:rsidR="00322026" w14:paraId="53A2298D" w14:textId="77777777" w:rsidTr="00563845">
        <w:tc>
          <w:tcPr>
            <w:cnfStyle w:val="001000000000" w:firstRow="0" w:lastRow="0" w:firstColumn="1" w:lastColumn="0" w:oddVBand="0" w:evenVBand="0" w:oddHBand="0" w:evenHBand="0" w:firstRowFirstColumn="0" w:firstRowLastColumn="0" w:lastRowFirstColumn="0" w:lastRowLastColumn="0"/>
            <w:tcW w:w="461" w:type="dxa"/>
            <w:tcBorders>
              <w:bottom w:val="single" w:sz="8" w:space="0" w:color="auto"/>
            </w:tcBorders>
          </w:tcPr>
          <w:p w14:paraId="509FDE9A" w14:textId="407CD9A5" w:rsidR="00322026" w:rsidRDefault="00322026" w:rsidP="008138CC">
            <w:pPr>
              <w:ind w:firstLine="0"/>
              <w:jc w:val="center"/>
            </w:pPr>
            <w:r>
              <w:t>11</w:t>
            </w:r>
          </w:p>
        </w:tc>
        <w:tc>
          <w:tcPr>
            <w:tcW w:w="1241" w:type="dxa"/>
            <w:tcBorders>
              <w:bottom w:val="single" w:sz="8" w:space="0" w:color="auto"/>
            </w:tcBorders>
          </w:tcPr>
          <w:p w14:paraId="32BD1393" w14:textId="6D2DE252"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Flags</w:t>
            </w:r>
          </w:p>
        </w:tc>
        <w:tc>
          <w:tcPr>
            <w:tcW w:w="2126" w:type="dxa"/>
            <w:tcBorders>
              <w:bottom w:val="single" w:sz="8" w:space="0" w:color="auto"/>
            </w:tcBorders>
          </w:tcPr>
          <w:p w14:paraId="202B88C6" w14:textId="22843353"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Run with MANUAL set to False</w:t>
            </w:r>
          </w:p>
        </w:tc>
        <w:tc>
          <w:tcPr>
            <w:tcW w:w="4536" w:type="dxa"/>
            <w:tcBorders>
              <w:bottom w:val="single" w:sz="8" w:space="0" w:color="auto"/>
            </w:tcBorders>
          </w:tcPr>
          <w:p w14:paraId="412ACAB4" w14:textId="1F399BBD" w:rsidR="00322026" w:rsidRDefault="001C5EEA" w:rsidP="008138CC">
            <w:pPr>
              <w:ind w:firstLine="0"/>
              <w:jc w:val="center"/>
              <w:cnfStyle w:val="000000000000" w:firstRow="0" w:lastRow="0" w:firstColumn="0" w:lastColumn="0" w:oddVBand="0" w:evenVBand="0" w:oddHBand="0" w:evenHBand="0" w:firstRowFirstColumn="0" w:firstRowLastColumn="0" w:lastRowFirstColumn="0" w:lastRowLastColumn="0"/>
            </w:pPr>
            <w:r>
              <w:t>Run the program with the MANUAL flag set to false.</w:t>
            </w:r>
          </w:p>
        </w:tc>
        <w:tc>
          <w:tcPr>
            <w:tcW w:w="2268" w:type="dxa"/>
            <w:tcBorders>
              <w:bottom w:val="single" w:sz="8" w:space="0" w:color="auto"/>
            </w:tcBorders>
          </w:tcPr>
          <w:p w14:paraId="21AF2CC4" w14:textId="07E63D7B" w:rsidR="00322026" w:rsidRDefault="00322026" w:rsidP="008138CC">
            <w:pPr>
              <w:ind w:firstLine="0"/>
              <w:jc w:val="center"/>
              <w:cnfStyle w:val="000000000000" w:firstRow="0" w:lastRow="0" w:firstColumn="0" w:lastColumn="0" w:oddVBand="0" w:evenVBand="0" w:oddHBand="0" w:evenHBand="0" w:firstRowFirstColumn="0" w:firstRowLastColumn="0" w:lastRowFirstColumn="0" w:lastRowLastColumn="0"/>
            </w:pPr>
            <w:r>
              <w:t>Runs background subtraction.</w:t>
            </w:r>
          </w:p>
        </w:tc>
      </w:tr>
      <w:tr w:rsidR="00322026" w14:paraId="1B87A859" w14:textId="77777777" w:rsidTr="00563845">
        <w:tc>
          <w:tcPr>
            <w:cnfStyle w:val="001000000000" w:firstRow="0" w:lastRow="0" w:firstColumn="1" w:lastColumn="0" w:oddVBand="0" w:evenVBand="0" w:oddHBand="0" w:evenHBand="0" w:firstRowFirstColumn="0" w:firstRowLastColumn="0" w:lastRowFirstColumn="0" w:lastRowLastColumn="0"/>
            <w:tcW w:w="461" w:type="dxa"/>
            <w:tcBorders>
              <w:top w:val="single" w:sz="8" w:space="0" w:color="auto"/>
            </w:tcBorders>
          </w:tcPr>
          <w:p w14:paraId="16C120BA" w14:textId="40887F86" w:rsidR="00322026" w:rsidRDefault="00310D06" w:rsidP="008138CC">
            <w:pPr>
              <w:ind w:firstLine="0"/>
              <w:jc w:val="center"/>
            </w:pPr>
            <w:r>
              <w:t>12</w:t>
            </w:r>
          </w:p>
        </w:tc>
        <w:tc>
          <w:tcPr>
            <w:tcW w:w="1241" w:type="dxa"/>
            <w:tcBorders>
              <w:top w:val="single" w:sz="8" w:space="0" w:color="auto"/>
            </w:tcBorders>
          </w:tcPr>
          <w:p w14:paraId="0A114F73" w14:textId="45BA907D" w:rsidR="00322026" w:rsidRDefault="00310D06" w:rsidP="008138CC">
            <w:pPr>
              <w:ind w:firstLine="0"/>
              <w:jc w:val="center"/>
              <w:cnfStyle w:val="000000000000" w:firstRow="0" w:lastRow="0" w:firstColumn="0" w:lastColumn="0" w:oddVBand="0" w:evenVBand="0" w:oddHBand="0" w:evenHBand="0" w:firstRowFirstColumn="0" w:firstRowLastColumn="0" w:lastRowFirstColumn="0" w:lastRowLastColumn="0"/>
            </w:pPr>
            <w:r>
              <w:t>Manual</w:t>
            </w:r>
          </w:p>
        </w:tc>
        <w:tc>
          <w:tcPr>
            <w:tcW w:w="2126" w:type="dxa"/>
            <w:tcBorders>
              <w:top w:val="single" w:sz="8" w:space="0" w:color="auto"/>
            </w:tcBorders>
          </w:tcPr>
          <w:p w14:paraId="55219404" w14:textId="55B4693B" w:rsidR="00322026" w:rsidRDefault="00A41E3E" w:rsidP="008138CC">
            <w:pPr>
              <w:ind w:firstLine="0"/>
              <w:jc w:val="center"/>
              <w:cnfStyle w:val="000000000000" w:firstRow="0" w:lastRow="0" w:firstColumn="0" w:lastColumn="0" w:oddVBand="0" w:evenVBand="0" w:oddHBand="0" w:evenHBand="0" w:firstRowFirstColumn="0" w:firstRowLastColumn="0" w:lastRowFirstColumn="0" w:lastRowLastColumn="0"/>
            </w:pPr>
            <w:r>
              <w:t xml:space="preserve">Run manual program </w:t>
            </w:r>
          </w:p>
        </w:tc>
        <w:tc>
          <w:tcPr>
            <w:tcW w:w="4536" w:type="dxa"/>
            <w:tcBorders>
              <w:top w:val="single" w:sz="8" w:space="0" w:color="auto"/>
            </w:tcBorders>
          </w:tcPr>
          <w:p w14:paraId="043841DC" w14:textId="7397E8B8" w:rsidR="00322026" w:rsidRDefault="00A41E3E" w:rsidP="008138CC">
            <w:pPr>
              <w:ind w:firstLine="0"/>
              <w:jc w:val="center"/>
              <w:cnfStyle w:val="000000000000" w:firstRow="0" w:lastRow="0" w:firstColumn="0" w:lastColumn="0" w:oddVBand="0" w:evenVBand="0" w:oddHBand="0" w:evenHBand="0" w:firstRowFirstColumn="0" w:firstRowLastColumn="0" w:lastRowFirstColumn="0" w:lastRowLastColumn="0"/>
            </w:pPr>
            <w:r>
              <w:t>Run manual version correctly on at least 3 fish.</w:t>
            </w:r>
          </w:p>
        </w:tc>
        <w:tc>
          <w:tcPr>
            <w:tcW w:w="2268" w:type="dxa"/>
            <w:tcBorders>
              <w:top w:val="single" w:sz="8" w:space="0" w:color="auto"/>
            </w:tcBorders>
          </w:tcPr>
          <w:p w14:paraId="7D4357AE" w14:textId="2D342FC6" w:rsidR="00322026" w:rsidRDefault="00A41E3E" w:rsidP="008138CC">
            <w:pPr>
              <w:ind w:firstLine="0"/>
              <w:jc w:val="center"/>
              <w:cnfStyle w:val="000000000000" w:firstRow="0" w:lastRow="0" w:firstColumn="0" w:lastColumn="0" w:oddVBand="0" w:evenVBand="0" w:oddHBand="0" w:evenHBand="0" w:firstRowFirstColumn="0" w:firstRowLastColumn="0" w:lastRowFirstColumn="0" w:lastRowLastColumn="0"/>
            </w:pPr>
            <w:r>
              <w:t>No errors</w:t>
            </w:r>
            <w:r w:rsidR="000A19DB">
              <w:t xml:space="preserve"> logged</w:t>
            </w:r>
            <w:r>
              <w:t>.</w:t>
            </w:r>
          </w:p>
        </w:tc>
      </w:tr>
      <w:tr w:rsidR="00322026" w14:paraId="5C47F33E" w14:textId="77777777" w:rsidTr="00563845">
        <w:tc>
          <w:tcPr>
            <w:cnfStyle w:val="001000000000" w:firstRow="0" w:lastRow="0" w:firstColumn="1" w:lastColumn="0" w:oddVBand="0" w:evenVBand="0" w:oddHBand="0" w:evenHBand="0" w:firstRowFirstColumn="0" w:firstRowLastColumn="0" w:lastRowFirstColumn="0" w:lastRowLastColumn="0"/>
            <w:tcW w:w="461" w:type="dxa"/>
            <w:tcBorders>
              <w:bottom w:val="single" w:sz="8" w:space="0" w:color="auto"/>
            </w:tcBorders>
          </w:tcPr>
          <w:p w14:paraId="64DB577C" w14:textId="5B963581" w:rsidR="00322026" w:rsidRDefault="00310D06" w:rsidP="008138CC">
            <w:pPr>
              <w:ind w:firstLine="0"/>
              <w:jc w:val="center"/>
            </w:pPr>
            <w:r>
              <w:t>13</w:t>
            </w:r>
          </w:p>
        </w:tc>
        <w:tc>
          <w:tcPr>
            <w:tcW w:w="1241" w:type="dxa"/>
            <w:tcBorders>
              <w:bottom w:val="single" w:sz="8" w:space="0" w:color="auto"/>
            </w:tcBorders>
          </w:tcPr>
          <w:p w14:paraId="4DB80C22" w14:textId="275FBFE7" w:rsidR="00322026" w:rsidRDefault="00A41E3E" w:rsidP="008138CC">
            <w:pPr>
              <w:ind w:firstLine="0"/>
              <w:jc w:val="center"/>
              <w:cnfStyle w:val="000000000000" w:firstRow="0" w:lastRow="0" w:firstColumn="0" w:lastColumn="0" w:oddVBand="0" w:evenVBand="0" w:oddHBand="0" w:evenHBand="0" w:firstRowFirstColumn="0" w:firstRowLastColumn="0" w:lastRowFirstColumn="0" w:lastRowLastColumn="0"/>
            </w:pPr>
            <w:r>
              <w:t>Manual</w:t>
            </w:r>
          </w:p>
        </w:tc>
        <w:tc>
          <w:tcPr>
            <w:tcW w:w="2126" w:type="dxa"/>
            <w:tcBorders>
              <w:bottom w:val="single" w:sz="8" w:space="0" w:color="auto"/>
            </w:tcBorders>
          </w:tcPr>
          <w:p w14:paraId="28B65742" w14:textId="0E304824" w:rsidR="00322026" w:rsidRDefault="0053526B" w:rsidP="008138CC">
            <w:pPr>
              <w:ind w:firstLine="0"/>
              <w:jc w:val="center"/>
              <w:cnfStyle w:val="000000000000" w:firstRow="0" w:lastRow="0" w:firstColumn="0" w:lastColumn="0" w:oddVBand="0" w:evenVBand="0" w:oddHBand="0" w:evenHBand="0" w:firstRowFirstColumn="0" w:firstRowLastColumn="0" w:lastRowFirstColumn="0" w:lastRowLastColumn="0"/>
            </w:pPr>
            <w:r>
              <w:t>Right click to undo one track</w:t>
            </w:r>
            <w:r w:rsidR="009D0E3F">
              <w:t>ing point</w:t>
            </w:r>
            <w:r>
              <w:t>.</w:t>
            </w:r>
          </w:p>
        </w:tc>
        <w:tc>
          <w:tcPr>
            <w:tcW w:w="4536" w:type="dxa"/>
            <w:tcBorders>
              <w:bottom w:val="single" w:sz="8" w:space="0" w:color="auto"/>
            </w:tcBorders>
          </w:tcPr>
          <w:p w14:paraId="763E4FD2" w14:textId="1990074D" w:rsidR="00322026" w:rsidRDefault="0053526B" w:rsidP="008138CC">
            <w:pPr>
              <w:ind w:firstLine="0"/>
              <w:jc w:val="center"/>
              <w:cnfStyle w:val="000000000000" w:firstRow="0" w:lastRow="0" w:firstColumn="0" w:lastColumn="0" w:oddVBand="0" w:evenVBand="0" w:oddHBand="0" w:evenHBand="0" w:firstRowFirstColumn="0" w:firstRowLastColumn="0" w:lastRowFirstColumn="0" w:lastRowLastColumn="0"/>
            </w:pPr>
            <w:r>
              <w:t>Run manual version. Click on the fish, right click to undo the selection.</w:t>
            </w:r>
          </w:p>
        </w:tc>
        <w:tc>
          <w:tcPr>
            <w:tcW w:w="2268" w:type="dxa"/>
            <w:tcBorders>
              <w:bottom w:val="single" w:sz="8" w:space="0" w:color="auto"/>
            </w:tcBorders>
          </w:tcPr>
          <w:p w14:paraId="4F892B1E" w14:textId="07C9C968" w:rsidR="00322026" w:rsidRDefault="0053526B" w:rsidP="008138CC">
            <w:pPr>
              <w:ind w:firstLine="0"/>
              <w:jc w:val="center"/>
              <w:cnfStyle w:val="000000000000" w:firstRow="0" w:lastRow="0" w:firstColumn="0" w:lastColumn="0" w:oddVBand="0" w:evenVBand="0" w:oddHBand="0" w:evenHBand="0" w:firstRowFirstColumn="0" w:firstRowLastColumn="0" w:lastRowFirstColumn="0" w:lastRowLastColumn="0"/>
            </w:pPr>
            <w:r>
              <w:t>No errors, the selection disappears and is not logged.</w:t>
            </w:r>
          </w:p>
        </w:tc>
      </w:tr>
      <w:tr w:rsidR="00322026" w14:paraId="17F146E9" w14:textId="77777777" w:rsidTr="00563845">
        <w:tc>
          <w:tcPr>
            <w:cnfStyle w:val="001000000000" w:firstRow="0" w:lastRow="0" w:firstColumn="1" w:lastColumn="0" w:oddVBand="0" w:evenVBand="0" w:oddHBand="0" w:evenHBand="0" w:firstRowFirstColumn="0" w:firstRowLastColumn="0" w:lastRowFirstColumn="0" w:lastRowLastColumn="0"/>
            <w:tcW w:w="461" w:type="dxa"/>
            <w:tcBorders>
              <w:top w:val="single" w:sz="8" w:space="0" w:color="auto"/>
            </w:tcBorders>
          </w:tcPr>
          <w:p w14:paraId="1DD65E5B" w14:textId="7A7320F9" w:rsidR="00322026" w:rsidRDefault="00310D06" w:rsidP="008138CC">
            <w:pPr>
              <w:ind w:firstLine="0"/>
              <w:jc w:val="center"/>
            </w:pPr>
            <w:r>
              <w:t>14</w:t>
            </w:r>
          </w:p>
        </w:tc>
        <w:tc>
          <w:tcPr>
            <w:tcW w:w="1241" w:type="dxa"/>
            <w:tcBorders>
              <w:top w:val="single" w:sz="8" w:space="0" w:color="auto"/>
            </w:tcBorders>
          </w:tcPr>
          <w:p w14:paraId="43EE8933" w14:textId="19DD0BD4" w:rsidR="00322026" w:rsidRDefault="009A5507" w:rsidP="008138CC">
            <w:pPr>
              <w:ind w:firstLine="0"/>
              <w:jc w:val="center"/>
              <w:cnfStyle w:val="000000000000" w:firstRow="0" w:lastRow="0" w:firstColumn="0" w:lastColumn="0" w:oddVBand="0" w:evenVBand="0" w:oddHBand="0" w:evenHBand="0" w:firstRowFirstColumn="0" w:firstRowLastColumn="0" w:lastRowFirstColumn="0" w:lastRowLastColumn="0"/>
            </w:pPr>
            <w:r>
              <w:t>Automated</w:t>
            </w:r>
          </w:p>
        </w:tc>
        <w:tc>
          <w:tcPr>
            <w:tcW w:w="2126" w:type="dxa"/>
            <w:tcBorders>
              <w:top w:val="single" w:sz="8" w:space="0" w:color="auto"/>
            </w:tcBorders>
          </w:tcPr>
          <w:p w14:paraId="31122F96" w14:textId="69E74DFD" w:rsidR="00322026" w:rsidRDefault="009A5507" w:rsidP="008138CC">
            <w:pPr>
              <w:ind w:firstLine="0"/>
              <w:jc w:val="center"/>
              <w:cnfStyle w:val="000000000000" w:firstRow="0" w:lastRow="0" w:firstColumn="0" w:lastColumn="0" w:oddVBand="0" w:evenVBand="0" w:oddHBand="0" w:evenHBand="0" w:firstRowFirstColumn="0" w:firstRowLastColumn="0" w:lastRowFirstColumn="0" w:lastRowLastColumn="0"/>
            </w:pPr>
            <w:r>
              <w:t>Run automated program with default values.</w:t>
            </w:r>
          </w:p>
        </w:tc>
        <w:tc>
          <w:tcPr>
            <w:tcW w:w="4536" w:type="dxa"/>
            <w:tcBorders>
              <w:top w:val="single" w:sz="8" w:space="0" w:color="auto"/>
            </w:tcBorders>
          </w:tcPr>
          <w:p w14:paraId="21B860F7" w14:textId="666AA322" w:rsidR="00322026" w:rsidRDefault="003E7BDF" w:rsidP="008138CC">
            <w:pPr>
              <w:ind w:firstLine="0"/>
              <w:jc w:val="center"/>
              <w:cnfStyle w:val="000000000000" w:firstRow="0" w:lastRow="0" w:firstColumn="0" w:lastColumn="0" w:oddVBand="0" w:evenVBand="0" w:oddHBand="0" w:evenHBand="0" w:firstRowFirstColumn="0" w:firstRowLastColumn="0" w:lastRowFirstColumn="0" w:lastRowLastColumn="0"/>
            </w:pPr>
            <w:r>
              <w:t>Run automated version of the program with default values and watch the selections.</w:t>
            </w:r>
          </w:p>
        </w:tc>
        <w:tc>
          <w:tcPr>
            <w:tcW w:w="2268" w:type="dxa"/>
            <w:tcBorders>
              <w:top w:val="single" w:sz="8" w:space="0" w:color="auto"/>
            </w:tcBorders>
          </w:tcPr>
          <w:p w14:paraId="396CA48B" w14:textId="7DD64218" w:rsidR="00322026" w:rsidRDefault="003E7BDF" w:rsidP="008138CC">
            <w:pPr>
              <w:ind w:firstLine="0"/>
              <w:jc w:val="center"/>
              <w:cnfStyle w:val="000000000000" w:firstRow="0" w:lastRow="0" w:firstColumn="0" w:lastColumn="0" w:oddVBand="0" w:evenVBand="0" w:oddHBand="0" w:evenHBand="0" w:firstRowFirstColumn="0" w:firstRowLastColumn="0" w:lastRowFirstColumn="0" w:lastRowLastColumn="0"/>
            </w:pPr>
            <w:r>
              <w:t xml:space="preserve">Background model created, the fish are being detected, no </w:t>
            </w:r>
            <w:r>
              <w:lastRenderedPageBreak/>
              <w:t>errors</w:t>
            </w:r>
            <w:r w:rsidR="0029649C">
              <w:t xml:space="preserve"> logged</w:t>
            </w:r>
            <w:r>
              <w:t>.</w:t>
            </w:r>
            <w:r w:rsidR="003A3CAD">
              <w:t xml:space="preserve"> Opened windows are: Background, Frame, Foreground and Motion.</w:t>
            </w:r>
            <w:r>
              <w:t xml:space="preserve"> </w:t>
            </w:r>
          </w:p>
        </w:tc>
      </w:tr>
      <w:tr w:rsidR="00322026" w14:paraId="4FDC4E14" w14:textId="77777777" w:rsidTr="00563845">
        <w:tc>
          <w:tcPr>
            <w:cnfStyle w:val="001000000000" w:firstRow="0" w:lastRow="0" w:firstColumn="1" w:lastColumn="0" w:oddVBand="0" w:evenVBand="0" w:oddHBand="0" w:evenHBand="0" w:firstRowFirstColumn="0" w:firstRowLastColumn="0" w:lastRowFirstColumn="0" w:lastRowLastColumn="0"/>
            <w:tcW w:w="461" w:type="dxa"/>
            <w:tcBorders>
              <w:bottom w:val="single" w:sz="8" w:space="0" w:color="auto"/>
            </w:tcBorders>
          </w:tcPr>
          <w:p w14:paraId="468119B6" w14:textId="59FD386B" w:rsidR="00322026" w:rsidRDefault="00310D06" w:rsidP="008138CC">
            <w:pPr>
              <w:ind w:firstLine="0"/>
              <w:jc w:val="center"/>
            </w:pPr>
            <w:r>
              <w:lastRenderedPageBreak/>
              <w:t>15</w:t>
            </w:r>
          </w:p>
        </w:tc>
        <w:tc>
          <w:tcPr>
            <w:tcW w:w="1241" w:type="dxa"/>
            <w:tcBorders>
              <w:bottom w:val="single" w:sz="8" w:space="0" w:color="auto"/>
            </w:tcBorders>
          </w:tcPr>
          <w:p w14:paraId="61C42D50" w14:textId="3A2324CD" w:rsidR="00322026" w:rsidRDefault="003E7BDF" w:rsidP="008138CC">
            <w:pPr>
              <w:ind w:firstLine="0"/>
              <w:jc w:val="center"/>
              <w:cnfStyle w:val="000000000000" w:firstRow="0" w:lastRow="0" w:firstColumn="0" w:lastColumn="0" w:oddVBand="0" w:evenVBand="0" w:oddHBand="0" w:evenHBand="0" w:firstRowFirstColumn="0" w:firstRowLastColumn="0" w:lastRowFirstColumn="0" w:lastRowLastColumn="0"/>
            </w:pPr>
            <w:r>
              <w:t>Automated</w:t>
            </w:r>
          </w:p>
        </w:tc>
        <w:tc>
          <w:tcPr>
            <w:tcW w:w="2126" w:type="dxa"/>
            <w:tcBorders>
              <w:bottom w:val="single" w:sz="8" w:space="0" w:color="auto"/>
            </w:tcBorders>
          </w:tcPr>
          <w:p w14:paraId="3E0B39DE" w14:textId="4B2B3B5F" w:rsidR="00322026" w:rsidRDefault="009A5507" w:rsidP="008138CC">
            <w:pPr>
              <w:ind w:firstLine="0"/>
              <w:jc w:val="center"/>
              <w:cnfStyle w:val="000000000000" w:firstRow="0" w:lastRow="0" w:firstColumn="0" w:lastColumn="0" w:oddVBand="0" w:evenVBand="0" w:oddHBand="0" w:evenHBand="0" w:firstRowFirstColumn="0" w:firstRowLastColumn="0" w:lastRowFirstColumn="0" w:lastRowLastColumn="0"/>
            </w:pPr>
            <w:r>
              <w:t>Press ‘q’ to exit.</w:t>
            </w:r>
          </w:p>
        </w:tc>
        <w:tc>
          <w:tcPr>
            <w:tcW w:w="4536" w:type="dxa"/>
            <w:tcBorders>
              <w:bottom w:val="single" w:sz="8" w:space="0" w:color="auto"/>
            </w:tcBorders>
          </w:tcPr>
          <w:p w14:paraId="4FB7D164" w14:textId="307A1D59" w:rsidR="00322026" w:rsidRDefault="009A5507" w:rsidP="008138CC">
            <w:pPr>
              <w:ind w:firstLine="0"/>
              <w:jc w:val="center"/>
              <w:cnfStyle w:val="000000000000" w:firstRow="0" w:lastRow="0" w:firstColumn="0" w:lastColumn="0" w:oddVBand="0" w:evenVBand="0" w:oddHBand="0" w:evenHBand="0" w:firstRowFirstColumn="0" w:firstRowLastColumn="0" w:lastRowFirstColumn="0" w:lastRowLastColumn="0"/>
            </w:pPr>
            <w:r>
              <w:t>Run the automated program. Wait for background model to be created and when the tracking starts, press ‘q’ to exit the program.</w:t>
            </w:r>
          </w:p>
        </w:tc>
        <w:tc>
          <w:tcPr>
            <w:tcW w:w="2268" w:type="dxa"/>
            <w:tcBorders>
              <w:bottom w:val="single" w:sz="8" w:space="0" w:color="auto"/>
            </w:tcBorders>
          </w:tcPr>
          <w:p w14:paraId="59E8B7B4" w14:textId="591F0F4B" w:rsidR="00322026" w:rsidRDefault="009A5507" w:rsidP="008138CC">
            <w:pPr>
              <w:ind w:firstLine="0"/>
              <w:jc w:val="center"/>
              <w:cnfStyle w:val="000000000000" w:firstRow="0" w:lastRow="0" w:firstColumn="0" w:lastColumn="0" w:oddVBand="0" w:evenVBand="0" w:oddHBand="0" w:evenHBand="0" w:firstRowFirstColumn="0" w:firstRowLastColumn="0" w:lastRowFirstColumn="0" w:lastRowLastColumn="0"/>
            </w:pPr>
            <w:r>
              <w:t>The program is exited, no errors logged.</w:t>
            </w:r>
          </w:p>
        </w:tc>
      </w:tr>
      <w:tr w:rsidR="00322026" w14:paraId="1ACED97A" w14:textId="77777777" w:rsidTr="00563845">
        <w:tc>
          <w:tcPr>
            <w:cnfStyle w:val="001000000000" w:firstRow="0" w:lastRow="0" w:firstColumn="1" w:lastColumn="0" w:oddVBand="0" w:evenVBand="0" w:oddHBand="0" w:evenHBand="0" w:firstRowFirstColumn="0" w:firstRowLastColumn="0" w:lastRowFirstColumn="0" w:lastRowLastColumn="0"/>
            <w:tcW w:w="461" w:type="dxa"/>
            <w:tcBorders>
              <w:top w:val="single" w:sz="8" w:space="0" w:color="auto"/>
            </w:tcBorders>
          </w:tcPr>
          <w:p w14:paraId="3ED297B3" w14:textId="047D4597" w:rsidR="00322026" w:rsidRDefault="00310D06" w:rsidP="008138CC">
            <w:pPr>
              <w:ind w:firstLine="0"/>
              <w:jc w:val="center"/>
            </w:pPr>
            <w:r>
              <w:t>16</w:t>
            </w:r>
          </w:p>
        </w:tc>
        <w:tc>
          <w:tcPr>
            <w:tcW w:w="1241" w:type="dxa"/>
            <w:tcBorders>
              <w:top w:val="single" w:sz="8" w:space="0" w:color="auto"/>
            </w:tcBorders>
          </w:tcPr>
          <w:p w14:paraId="30127AFB" w14:textId="72EC5196" w:rsidR="00322026" w:rsidRDefault="005D6692" w:rsidP="008138CC">
            <w:pPr>
              <w:ind w:firstLine="0"/>
              <w:jc w:val="center"/>
              <w:cnfStyle w:val="000000000000" w:firstRow="0" w:lastRow="0" w:firstColumn="0" w:lastColumn="0" w:oddVBand="0" w:evenVBand="0" w:oddHBand="0" w:evenHBand="0" w:firstRowFirstColumn="0" w:firstRowLastColumn="0" w:lastRowFirstColumn="0" w:lastRowLastColumn="0"/>
            </w:pPr>
            <w:r>
              <w:t>Output</w:t>
            </w:r>
          </w:p>
        </w:tc>
        <w:tc>
          <w:tcPr>
            <w:tcW w:w="2126" w:type="dxa"/>
            <w:tcBorders>
              <w:top w:val="single" w:sz="8" w:space="0" w:color="auto"/>
            </w:tcBorders>
          </w:tcPr>
          <w:p w14:paraId="5004B790" w14:textId="6A6CB18F" w:rsidR="00322026" w:rsidRDefault="005D6692" w:rsidP="008138CC">
            <w:pPr>
              <w:ind w:firstLine="0"/>
              <w:jc w:val="center"/>
              <w:cnfStyle w:val="000000000000" w:firstRow="0" w:lastRow="0" w:firstColumn="0" w:lastColumn="0" w:oddVBand="0" w:evenVBand="0" w:oddHBand="0" w:evenHBand="0" w:firstRowFirstColumn="0" w:firstRowLastColumn="0" w:lastRowFirstColumn="0" w:lastRowLastColumn="0"/>
            </w:pPr>
            <w:r>
              <w:t>Coordinate output file is created.</w:t>
            </w:r>
          </w:p>
        </w:tc>
        <w:tc>
          <w:tcPr>
            <w:tcW w:w="4536" w:type="dxa"/>
            <w:tcBorders>
              <w:top w:val="single" w:sz="8" w:space="0" w:color="auto"/>
            </w:tcBorders>
          </w:tcPr>
          <w:p w14:paraId="6002FAFC" w14:textId="442B7895" w:rsidR="00322026" w:rsidRDefault="00F12F4F" w:rsidP="008138CC">
            <w:pPr>
              <w:ind w:firstLine="0"/>
              <w:jc w:val="center"/>
              <w:cnfStyle w:val="000000000000" w:firstRow="0" w:lastRow="0" w:firstColumn="0" w:lastColumn="0" w:oddVBand="0" w:evenVBand="0" w:oddHBand="0" w:evenHBand="0" w:firstRowFirstColumn="0" w:firstRowLastColumn="0" w:lastRowFirstColumn="0" w:lastRowLastColumn="0"/>
            </w:pPr>
            <w:r>
              <w:t>Run both manual and automated</w:t>
            </w:r>
            <w:r w:rsidR="00454A06">
              <w:t xml:space="preserve"> version, </w:t>
            </w:r>
            <w:r>
              <w:t>check the coordinate file is created</w:t>
            </w:r>
            <w:r w:rsidR="00454A06">
              <w:t xml:space="preserve"> with right values</w:t>
            </w:r>
            <w:r>
              <w:t>.</w:t>
            </w:r>
          </w:p>
        </w:tc>
        <w:tc>
          <w:tcPr>
            <w:tcW w:w="2268" w:type="dxa"/>
            <w:tcBorders>
              <w:top w:val="single" w:sz="8" w:space="0" w:color="auto"/>
            </w:tcBorders>
          </w:tcPr>
          <w:p w14:paraId="6D63700F" w14:textId="1A53F390" w:rsidR="00322026" w:rsidRDefault="00F12F4F" w:rsidP="008138CC">
            <w:pPr>
              <w:ind w:firstLine="0"/>
              <w:jc w:val="center"/>
              <w:cnfStyle w:val="000000000000" w:firstRow="0" w:lastRow="0" w:firstColumn="0" w:lastColumn="0" w:oddVBand="0" w:evenVBand="0" w:oddHBand="0" w:evenHBand="0" w:firstRowFirstColumn="0" w:firstRowLastColumn="0" w:lastRowFirstColumn="0" w:lastRowLastColumn="0"/>
            </w:pPr>
            <w:r>
              <w:t xml:space="preserve">Output file is created, no errors. </w:t>
            </w:r>
          </w:p>
        </w:tc>
      </w:tr>
      <w:tr w:rsidR="000A19DB" w14:paraId="73F19854" w14:textId="77777777" w:rsidTr="0061077D">
        <w:tc>
          <w:tcPr>
            <w:cnfStyle w:val="001000000000" w:firstRow="0" w:lastRow="0" w:firstColumn="1" w:lastColumn="0" w:oddVBand="0" w:evenVBand="0" w:oddHBand="0" w:evenHBand="0" w:firstRowFirstColumn="0" w:firstRowLastColumn="0" w:lastRowFirstColumn="0" w:lastRowLastColumn="0"/>
            <w:tcW w:w="461" w:type="dxa"/>
          </w:tcPr>
          <w:p w14:paraId="329DBCFE" w14:textId="66DC5EE6" w:rsidR="000A19DB" w:rsidRDefault="000A19DB" w:rsidP="008138CC">
            <w:pPr>
              <w:ind w:firstLine="0"/>
              <w:jc w:val="center"/>
            </w:pPr>
            <w:r>
              <w:t>17</w:t>
            </w:r>
          </w:p>
        </w:tc>
        <w:tc>
          <w:tcPr>
            <w:tcW w:w="1241" w:type="dxa"/>
          </w:tcPr>
          <w:p w14:paraId="68683390" w14:textId="612A5C89" w:rsidR="000A19DB" w:rsidRDefault="000A19DB" w:rsidP="008138CC">
            <w:pPr>
              <w:ind w:firstLine="0"/>
              <w:jc w:val="center"/>
              <w:cnfStyle w:val="000000000000" w:firstRow="0" w:lastRow="0" w:firstColumn="0" w:lastColumn="0" w:oddVBand="0" w:evenVBand="0" w:oddHBand="0" w:evenHBand="0" w:firstRowFirstColumn="0" w:firstRowLastColumn="0" w:lastRowFirstColumn="0" w:lastRowLastColumn="0"/>
            </w:pPr>
            <w:r>
              <w:t>Output</w:t>
            </w:r>
          </w:p>
        </w:tc>
        <w:tc>
          <w:tcPr>
            <w:tcW w:w="2126" w:type="dxa"/>
          </w:tcPr>
          <w:p w14:paraId="008F0C9C" w14:textId="704C1C59" w:rsidR="000A19DB" w:rsidRDefault="000A19DB" w:rsidP="008138CC">
            <w:pPr>
              <w:ind w:firstLine="0"/>
              <w:jc w:val="center"/>
              <w:cnfStyle w:val="000000000000" w:firstRow="0" w:lastRow="0" w:firstColumn="0" w:lastColumn="0" w:oddVBand="0" w:evenVBand="0" w:oddHBand="0" w:evenHBand="0" w:firstRowFirstColumn="0" w:firstRowLastColumn="0" w:lastRowFirstColumn="0" w:lastRowLastColumn="0"/>
            </w:pPr>
            <w:r>
              <w:t>Coordinate output not created.</w:t>
            </w:r>
          </w:p>
        </w:tc>
        <w:tc>
          <w:tcPr>
            <w:tcW w:w="4536" w:type="dxa"/>
          </w:tcPr>
          <w:p w14:paraId="0AE3625D" w14:textId="326071A0" w:rsidR="000A19DB" w:rsidRDefault="000A19DB" w:rsidP="008138CC">
            <w:pPr>
              <w:ind w:firstLine="0"/>
              <w:jc w:val="center"/>
              <w:cnfStyle w:val="000000000000" w:firstRow="0" w:lastRow="0" w:firstColumn="0" w:lastColumn="0" w:oddVBand="0" w:evenVBand="0" w:oddHBand="0" w:evenHBand="0" w:firstRowFirstColumn="0" w:firstRowLastColumn="0" w:lastRowFirstColumn="0" w:lastRowLastColumn="0"/>
            </w:pPr>
            <w:r>
              <w:t>Run automated version and manual and stop before it finishes.</w:t>
            </w:r>
          </w:p>
        </w:tc>
        <w:tc>
          <w:tcPr>
            <w:tcW w:w="2268" w:type="dxa"/>
          </w:tcPr>
          <w:p w14:paraId="50414B46" w14:textId="74E42498" w:rsidR="000A19DB" w:rsidRDefault="000A19DB" w:rsidP="008138CC">
            <w:pPr>
              <w:ind w:firstLine="0"/>
              <w:jc w:val="center"/>
              <w:cnfStyle w:val="000000000000" w:firstRow="0" w:lastRow="0" w:firstColumn="0" w:lastColumn="0" w:oddVBand="0" w:evenVBand="0" w:oddHBand="0" w:evenHBand="0" w:firstRowFirstColumn="0" w:firstRowLastColumn="0" w:lastRowFirstColumn="0" w:lastRowLastColumn="0"/>
            </w:pPr>
            <w:r>
              <w:t>No output file created.</w:t>
            </w:r>
          </w:p>
        </w:tc>
      </w:tr>
      <w:tr w:rsidR="000A19DB" w14:paraId="4707A2C7" w14:textId="77777777" w:rsidTr="0061077D">
        <w:tc>
          <w:tcPr>
            <w:cnfStyle w:val="001000000000" w:firstRow="0" w:lastRow="0" w:firstColumn="1" w:lastColumn="0" w:oddVBand="0" w:evenVBand="0" w:oddHBand="0" w:evenHBand="0" w:firstRowFirstColumn="0" w:firstRowLastColumn="0" w:lastRowFirstColumn="0" w:lastRowLastColumn="0"/>
            <w:tcW w:w="461" w:type="dxa"/>
          </w:tcPr>
          <w:p w14:paraId="140322D3" w14:textId="67A2E8BD" w:rsidR="000A19DB" w:rsidRDefault="000A19DB" w:rsidP="008138CC">
            <w:pPr>
              <w:ind w:firstLine="0"/>
              <w:jc w:val="center"/>
            </w:pPr>
            <w:r>
              <w:t>18</w:t>
            </w:r>
          </w:p>
        </w:tc>
        <w:tc>
          <w:tcPr>
            <w:tcW w:w="1241" w:type="dxa"/>
          </w:tcPr>
          <w:p w14:paraId="575BA5AF" w14:textId="36CE86E6" w:rsidR="000A19DB" w:rsidRDefault="000A19DB" w:rsidP="008138CC">
            <w:pPr>
              <w:ind w:firstLine="0"/>
              <w:jc w:val="center"/>
              <w:cnfStyle w:val="000000000000" w:firstRow="0" w:lastRow="0" w:firstColumn="0" w:lastColumn="0" w:oddVBand="0" w:evenVBand="0" w:oddHBand="0" w:evenHBand="0" w:firstRowFirstColumn="0" w:firstRowLastColumn="0" w:lastRowFirstColumn="0" w:lastRowLastColumn="0"/>
            </w:pPr>
            <w:r>
              <w:t>Output</w:t>
            </w:r>
          </w:p>
        </w:tc>
        <w:tc>
          <w:tcPr>
            <w:tcW w:w="2126" w:type="dxa"/>
          </w:tcPr>
          <w:p w14:paraId="71F00AC8" w14:textId="7DEACE4D" w:rsidR="000A19DB" w:rsidRDefault="00454A06" w:rsidP="008138CC">
            <w:pPr>
              <w:ind w:firstLine="0"/>
              <w:jc w:val="center"/>
              <w:cnfStyle w:val="000000000000" w:firstRow="0" w:lastRow="0" w:firstColumn="0" w:lastColumn="0" w:oddVBand="0" w:evenVBand="0" w:oddHBand="0" w:evenHBand="0" w:firstRowFirstColumn="0" w:firstRowLastColumn="0" w:lastRowFirstColumn="0" w:lastRowLastColumn="0"/>
            </w:pPr>
            <w:r>
              <w:t>Fish count file created.</w:t>
            </w:r>
          </w:p>
        </w:tc>
        <w:tc>
          <w:tcPr>
            <w:tcW w:w="4536" w:type="dxa"/>
          </w:tcPr>
          <w:p w14:paraId="20DA7D30" w14:textId="76E7C837" w:rsidR="000A19DB" w:rsidRDefault="00454A06" w:rsidP="008138CC">
            <w:pPr>
              <w:ind w:firstLine="0"/>
              <w:jc w:val="center"/>
              <w:cnfStyle w:val="000000000000" w:firstRow="0" w:lastRow="0" w:firstColumn="0" w:lastColumn="0" w:oddVBand="0" w:evenVBand="0" w:oddHBand="0" w:evenHBand="0" w:firstRowFirstColumn="0" w:firstRowLastColumn="0" w:lastRowFirstColumn="0" w:lastRowLastColumn="0"/>
            </w:pPr>
            <w:r>
              <w:t>Run both manual and automated version, check the fish count file is created with right values.</w:t>
            </w:r>
          </w:p>
        </w:tc>
        <w:tc>
          <w:tcPr>
            <w:tcW w:w="2268" w:type="dxa"/>
          </w:tcPr>
          <w:p w14:paraId="79016EE1" w14:textId="2D6805D0" w:rsidR="000A19DB" w:rsidRDefault="00292A50" w:rsidP="008138CC">
            <w:pPr>
              <w:ind w:firstLine="0"/>
              <w:jc w:val="center"/>
              <w:cnfStyle w:val="000000000000" w:firstRow="0" w:lastRow="0" w:firstColumn="0" w:lastColumn="0" w:oddVBand="0" w:evenVBand="0" w:oddHBand="0" w:evenHBand="0" w:firstRowFirstColumn="0" w:firstRowLastColumn="0" w:lastRowFirstColumn="0" w:lastRowLastColumn="0"/>
            </w:pPr>
            <w:r>
              <w:t>Output file is created, no errors.</w:t>
            </w:r>
          </w:p>
        </w:tc>
      </w:tr>
      <w:tr w:rsidR="000A19DB" w14:paraId="040294CF" w14:textId="77777777" w:rsidTr="00563845">
        <w:tc>
          <w:tcPr>
            <w:cnfStyle w:val="001000000000" w:firstRow="0" w:lastRow="0" w:firstColumn="1" w:lastColumn="0" w:oddVBand="0" w:evenVBand="0" w:oddHBand="0" w:evenHBand="0" w:firstRowFirstColumn="0" w:firstRowLastColumn="0" w:lastRowFirstColumn="0" w:lastRowLastColumn="0"/>
            <w:tcW w:w="461" w:type="dxa"/>
            <w:tcBorders>
              <w:bottom w:val="single" w:sz="8" w:space="0" w:color="auto"/>
            </w:tcBorders>
          </w:tcPr>
          <w:p w14:paraId="746C4E34" w14:textId="2F27A95F" w:rsidR="000A19DB" w:rsidRDefault="000A19DB" w:rsidP="008138CC">
            <w:pPr>
              <w:ind w:firstLine="0"/>
              <w:jc w:val="center"/>
            </w:pPr>
            <w:r>
              <w:t>19</w:t>
            </w:r>
          </w:p>
        </w:tc>
        <w:tc>
          <w:tcPr>
            <w:tcW w:w="1241" w:type="dxa"/>
            <w:tcBorders>
              <w:bottom w:val="single" w:sz="8" w:space="0" w:color="auto"/>
            </w:tcBorders>
          </w:tcPr>
          <w:p w14:paraId="7A010B49" w14:textId="32009F04" w:rsidR="000A19DB" w:rsidRDefault="00454A06" w:rsidP="008138CC">
            <w:pPr>
              <w:ind w:firstLine="0"/>
              <w:jc w:val="center"/>
              <w:cnfStyle w:val="000000000000" w:firstRow="0" w:lastRow="0" w:firstColumn="0" w:lastColumn="0" w:oddVBand="0" w:evenVBand="0" w:oddHBand="0" w:evenHBand="0" w:firstRowFirstColumn="0" w:firstRowLastColumn="0" w:lastRowFirstColumn="0" w:lastRowLastColumn="0"/>
            </w:pPr>
            <w:r>
              <w:t>Output</w:t>
            </w:r>
          </w:p>
        </w:tc>
        <w:tc>
          <w:tcPr>
            <w:tcW w:w="2126" w:type="dxa"/>
            <w:tcBorders>
              <w:bottom w:val="single" w:sz="8" w:space="0" w:color="auto"/>
            </w:tcBorders>
          </w:tcPr>
          <w:p w14:paraId="151AED07" w14:textId="77B95F32" w:rsidR="000A19DB" w:rsidRDefault="00454A06" w:rsidP="008138CC">
            <w:pPr>
              <w:ind w:firstLine="0"/>
              <w:jc w:val="center"/>
              <w:cnfStyle w:val="000000000000" w:firstRow="0" w:lastRow="0" w:firstColumn="0" w:lastColumn="0" w:oddVBand="0" w:evenVBand="0" w:oddHBand="0" w:evenHBand="0" w:firstRowFirstColumn="0" w:firstRowLastColumn="0" w:lastRowFirstColumn="0" w:lastRowLastColumn="0"/>
            </w:pPr>
            <w:r>
              <w:t>Fish count file not created.</w:t>
            </w:r>
          </w:p>
        </w:tc>
        <w:tc>
          <w:tcPr>
            <w:tcW w:w="4536" w:type="dxa"/>
            <w:tcBorders>
              <w:bottom w:val="single" w:sz="8" w:space="0" w:color="auto"/>
            </w:tcBorders>
          </w:tcPr>
          <w:p w14:paraId="4503E29C" w14:textId="337B2CC7" w:rsidR="000A19DB" w:rsidRDefault="00292A50" w:rsidP="008138CC">
            <w:pPr>
              <w:ind w:firstLine="0"/>
              <w:jc w:val="center"/>
              <w:cnfStyle w:val="000000000000" w:firstRow="0" w:lastRow="0" w:firstColumn="0" w:lastColumn="0" w:oddVBand="0" w:evenVBand="0" w:oddHBand="0" w:evenHBand="0" w:firstRowFirstColumn="0" w:firstRowLastColumn="0" w:lastRowFirstColumn="0" w:lastRowLastColumn="0"/>
            </w:pPr>
            <w:r>
              <w:t>Run automated and manual version and stop before it finishes.</w:t>
            </w:r>
          </w:p>
        </w:tc>
        <w:tc>
          <w:tcPr>
            <w:tcW w:w="2268" w:type="dxa"/>
            <w:tcBorders>
              <w:bottom w:val="single" w:sz="8" w:space="0" w:color="auto"/>
            </w:tcBorders>
          </w:tcPr>
          <w:p w14:paraId="411955EF" w14:textId="111880B1" w:rsidR="000A19DB" w:rsidRDefault="00292A50" w:rsidP="008138CC">
            <w:pPr>
              <w:ind w:firstLine="0"/>
              <w:jc w:val="center"/>
              <w:cnfStyle w:val="000000000000" w:firstRow="0" w:lastRow="0" w:firstColumn="0" w:lastColumn="0" w:oddVBand="0" w:evenVBand="0" w:oddHBand="0" w:evenHBand="0" w:firstRowFirstColumn="0" w:firstRowLastColumn="0" w:lastRowFirstColumn="0" w:lastRowLastColumn="0"/>
            </w:pPr>
            <w:r>
              <w:t>No output file created.</w:t>
            </w:r>
          </w:p>
        </w:tc>
      </w:tr>
      <w:tr w:rsidR="000A19DB" w14:paraId="79BCBB1D" w14:textId="77777777" w:rsidTr="00563845">
        <w:tc>
          <w:tcPr>
            <w:cnfStyle w:val="001000000000" w:firstRow="0" w:lastRow="0" w:firstColumn="1" w:lastColumn="0" w:oddVBand="0" w:evenVBand="0" w:oddHBand="0" w:evenHBand="0" w:firstRowFirstColumn="0" w:firstRowLastColumn="0" w:lastRowFirstColumn="0" w:lastRowLastColumn="0"/>
            <w:tcW w:w="461" w:type="dxa"/>
            <w:tcBorders>
              <w:top w:val="single" w:sz="8" w:space="0" w:color="auto"/>
            </w:tcBorders>
          </w:tcPr>
          <w:p w14:paraId="049AA8A8" w14:textId="2A3B62CB" w:rsidR="000A19DB" w:rsidRDefault="000A19DB" w:rsidP="008138CC">
            <w:pPr>
              <w:ind w:firstLine="0"/>
              <w:jc w:val="center"/>
            </w:pPr>
            <w:r>
              <w:t>20</w:t>
            </w:r>
          </w:p>
        </w:tc>
        <w:tc>
          <w:tcPr>
            <w:tcW w:w="1241" w:type="dxa"/>
            <w:tcBorders>
              <w:top w:val="single" w:sz="8" w:space="0" w:color="auto"/>
            </w:tcBorders>
          </w:tcPr>
          <w:p w14:paraId="3C44D6E6" w14:textId="40354DB5" w:rsidR="000A19DB" w:rsidRDefault="00563845" w:rsidP="008138CC">
            <w:pPr>
              <w:ind w:firstLine="0"/>
              <w:jc w:val="center"/>
              <w:cnfStyle w:val="000000000000" w:firstRow="0" w:lastRow="0" w:firstColumn="0" w:lastColumn="0" w:oddVBand="0" w:evenVBand="0" w:oddHBand="0" w:evenHBand="0" w:firstRowFirstColumn="0" w:firstRowLastColumn="0" w:lastRowFirstColumn="0" w:lastRowLastColumn="0"/>
            </w:pPr>
            <w:r>
              <w:t>Data analysis</w:t>
            </w:r>
          </w:p>
        </w:tc>
        <w:tc>
          <w:tcPr>
            <w:tcW w:w="2126" w:type="dxa"/>
            <w:tcBorders>
              <w:top w:val="single" w:sz="8" w:space="0" w:color="auto"/>
            </w:tcBorders>
          </w:tcPr>
          <w:p w14:paraId="37F5134A" w14:textId="0F6C3CD3" w:rsidR="000A19DB" w:rsidRDefault="00563845" w:rsidP="008138CC">
            <w:pPr>
              <w:ind w:firstLine="0"/>
              <w:jc w:val="center"/>
              <w:cnfStyle w:val="000000000000" w:firstRow="0" w:lastRow="0" w:firstColumn="0" w:lastColumn="0" w:oddVBand="0" w:evenVBand="0" w:oddHBand="0" w:evenHBand="0" w:firstRowFirstColumn="0" w:firstRowLastColumn="0" w:lastRowFirstColumn="0" w:lastRowLastColumn="0"/>
            </w:pPr>
            <w:r>
              <w:t>Run data analysis on output files.</w:t>
            </w:r>
          </w:p>
        </w:tc>
        <w:tc>
          <w:tcPr>
            <w:tcW w:w="4536" w:type="dxa"/>
            <w:tcBorders>
              <w:top w:val="single" w:sz="8" w:space="0" w:color="auto"/>
            </w:tcBorders>
          </w:tcPr>
          <w:p w14:paraId="4FF1E0A3" w14:textId="79222151" w:rsidR="000A19DB" w:rsidRDefault="00563845" w:rsidP="008138CC">
            <w:pPr>
              <w:ind w:firstLine="0"/>
              <w:jc w:val="center"/>
              <w:cnfStyle w:val="000000000000" w:firstRow="0" w:lastRow="0" w:firstColumn="0" w:lastColumn="0" w:oddVBand="0" w:evenVBand="0" w:oddHBand="0" w:evenHBand="0" w:firstRowFirstColumn="0" w:firstRowLastColumn="0" w:lastRowFirstColumn="0" w:lastRowLastColumn="0"/>
            </w:pPr>
            <w:r>
              <w:t>Run data analysis on the output files created before.</w:t>
            </w:r>
          </w:p>
        </w:tc>
        <w:tc>
          <w:tcPr>
            <w:tcW w:w="2268" w:type="dxa"/>
            <w:tcBorders>
              <w:top w:val="single" w:sz="8" w:space="0" w:color="auto"/>
            </w:tcBorders>
          </w:tcPr>
          <w:p w14:paraId="0D43B67E" w14:textId="552367C3" w:rsidR="000A19DB" w:rsidRDefault="00563845" w:rsidP="00772F86">
            <w:pPr>
              <w:keepNext/>
              <w:ind w:firstLine="0"/>
              <w:jc w:val="center"/>
              <w:cnfStyle w:val="000000000000" w:firstRow="0" w:lastRow="0" w:firstColumn="0" w:lastColumn="0" w:oddVBand="0" w:evenVBand="0" w:oddHBand="0" w:evenHBand="0" w:firstRowFirstColumn="0" w:firstRowLastColumn="0" w:lastRowFirstColumn="0" w:lastRowLastColumn="0"/>
            </w:pPr>
            <w:r>
              <w:t>Graphs created, no errors</w:t>
            </w:r>
          </w:p>
        </w:tc>
      </w:tr>
    </w:tbl>
    <w:p w14:paraId="7C26B4FB" w14:textId="77777777" w:rsidR="00154D74" w:rsidRPr="00831465" w:rsidRDefault="00154D74" w:rsidP="00831465"/>
    <w:p w14:paraId="4CB57E71" w14:textId="77777777" w:rsidR="003824D8" w:rsidRDefault="005D47CC">
      <w:pPr>
        <w:ind w:firstLine="0"/>
      </w:pPr>
      <w:r>
        <w:t xml:space="preserve">Add another table for the performance of how well they are performing with additional comments. </w:t>
      </w:r>
    </w:p>
    <w:p w14:paraId="215F88F6" w14:textId="77777777" w:rsidR="00EA15E3" w:rsidRDefault="003824D8">
      <w:pPr>
        <w:ind w:firstLine="0"/>
      </w:pPr>
      <w:r>
        <w:t>Add screenshots and short description of what videos I have used.</w:t>
      </w:r>
    </w:p>
    <w:p w14:paraId="09ED88E8" w14:textId="19EBC57E" w:rsidR="00EA15E3" w:rsidRDefault="00D83EBD">
      <w:pPr>
        <w:ind w:firstLine="0"/>
      </w:pPr>
      <w:r>
        <w:rPr>
          <w:noProof/>
        </w:rPr>
        <w:drawing>
          <wp:inline distT="0" distB="0" distL="0" distR="0" wp14:anchorId="770333E2" wp14:editId="76F7C274">
            <wp:extent cx="5272405" cy="2066290"/>
            <wp:effectExtent l="0" t="0" r="444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2405" cy="2066290"/>
                    </a:xfrm>
                    <a:prstGeom prst="rect">
                      <a:avLst/>
                    </a:prstGeom>
                    <a:noFill/>
                    <a:ln>
                      <a:noFill/>
                    </a:ln>
                  </pic:spPr>
                </pic:pic>
              </a:graphicData>
            </a:graphic>
          </wp:inline>
        </w:drawing>
      </w:r>
    </w:p>
    <w:p w14:paraId="6ACBE8A3" w14:textId="152BA787" w:rsidR="00005A91" w:rsidRDefault="00005A91">
      <w:pPr>
        <w:ind w:firstLine="0"/>
      </w:pPr>
    </w:p>
    <w:p w14:paraId="101F9EF9" w14:textId="0095B280" w:rsidR="00406446" w:rsidRDefault="00406446">
      <w:pPr>
        <w:ind w:firstLine="0"/>
        <w:rPr>
          <w:rFonts w:eastAsiaTheme="majorEastAsia" w:cstheme="majorBidi"/>
          <w:b/>
          <w:bCs/>
          <w:sz w:val="32"/>
          <w:szCs w:val="32"/>
        </w:rPr>
      </w:pPr>
      <w:r>
        <w:br w:type="page"/>
      </w:r>
    </w:p>
    <w:p w14:paraId="48B2F8AA" w14:textId="170BA914" w:rsidR="00DB2C26" w:rsidRPr="00DB2C26" w:rsidRDefault="00DB2C26" w:rsidP="00DB2C26">
      <w:pPr>
        <w:pStyle w:val="NoIndent"/>
        <w:rPr>
          <w:b/>
          <w:sz w:val="36"/>
          <w:szCs w:val="36"/>
        </w:rPr>
      </w:pPr>
      <w:r w:rsidRPr="00DB2C26">
        <w:rPr>
          <w:b/>
          <w:sz w:val="36"/>
          <w:szCs w:val="36"/>
        </w:rPr>
        <w:lastRenderedPageBreak/>
        <w:t>Chapter 6</w:t>
      </w:r>
      <w:r w:rsidRPr="00DB2C26">
        <w:rPr>
          <w:b/>
          <w:sz w:val="36"/>
          <w:szCs w:val="36"/>
        </w:rPr>
        <w:br/>
      </w:r>
    </w:p>
    <w:p w14:paraId="2186B9AC" w14:textId="766F642C" w:rsidR="00406446" w:rsidRDefault="00406446" w:rsidP="003900C5">
      <w:pPr>
        <w:pStyle w:val="Heading1"/>
      </w:pPr>
      <w:bookmarkStart w:id="114" w:name="_Ref511571773"/>
      <w:bookmarkStart w:id="115" w:name="_Toc511661042"/>
      <w:r>
        <w:t xml:space="preserve">Results </w:t>
      </w:r>
      <w:bookmarkEnd w:id="114"/>
      <w:bookmarkEnd w:id="115"/>
    </w:p>
    <w:p w14:paraId="10BFA60F" w14:textId="77777777" w:rsidR="00B26CF3" w:rsidRDefault="00B26CF3" w:rsidP="00B26CF3">
      <w:pPr>
        <w:ind w:firstLine="0"/>
      </w:pPr>
    </w:p>
    <w:p w14:paraId="2A523A34" w14:textId="61FE7F25" w:rsidR="0062374F" w:rsidRDefault="0062374F" w:rsidP="00B26CF3">
      <w:pPr>
        <w:ind w:firstLine="0"/>
        <w:rPr>
          <w:lang w:val="en-US"/>
        </w:rPr>
      </w:pPr>
      <w:r>
        <w:rPr>
          <w:lang w:val="en-US"/>
        </w:rPr>
        <w:t>This chapter discusses problems encountered during the time spent working on the project</w:t>
      </w:r>
      <w:r w:rsidR="00254CC3">
        <w:rPr>
          <w:lang w:val="en-US"/>
        </w:rPr>
        <w:t xml:space="preserve"> as well as result and conclusions drawn from carrying out the experiments.</w:t>
      </w:r>
    </w:p>
    <w:p w14:paraId="7B609C95" w14:textId="77777777" w:rsidR="00B26CF3" w:rsidRPr="0062374F" w:rsidRDefault="00B26CF3" w:rsidP="00B26CF3">
      <w:pPr>
        <w:ind w:firstLine="0"/>
        <w:rPr>
          <w:lang w:val="en-US"/>
        </w:rPr>
      </w:pPr>
    </w:p>
    <w:p w14:paraId="22B7E69C" w14:textId="77F9C40A" w:rsidR="00B24C71" w:rsidRDefault="00B24C71" w:rsidP="00406446">
      <w:pPr>
        <w:pStyle w:val="Heading2"/>
      </w:pPr>
      <w:bookmarkStart w:id="116" w:name="_Toc511661044"/>
      <w:r>
        <w:t>Variable selection</w:t>
      </w:r>
    </w:p>
    <w:p w14:paraId="43E2AD8B" w14:textId="718FC919" w:rsidR="00F8203D" w:rsidRDefault="00F8203D" w:rsidP="00F8203D">
      <w:pPr>
        <w:pStyle w:val="Heading3"/>
      </w:pPr>
      <w:r>
        <w:t xml:space="preserve"> Min-area</w:t>
      </w:r>
      <w:r>
        <w:tab/>
      </w:r>
    </w:p>
    <w:p w14:paraId="676EF538" w14:textId="77777777" w:rsidR="00702D21" w:rsidRDefault="00702D21" w:rsidP="00702D21">
      <w:pPr>
        <w:pStyle w:val="Heading3"/>
      </w:pPr>
      <w:r>
        <w:t>Waiting-frames</w:t>
      </w:r>
    </w:p>
    <w:p w14:paraId="26C24375" w14:textId="77777777" w:rsidR="00702D21" w:rsidRDefault="00702D21" w:rsidP="00702D21">
      <w:r>
        <w:t xml:space="preserve">This variable is used as the number of frames used to calculate the background model. The numbers of frames included: 200, 400, 600, 800, 1000 and 1300 (see </w:t>
      </w:r>
      <w:r>
        <w:fldChar w:fldCharType="begin"/>
      </w:r>
      <w:r>
        <w:instrText xml:space="preserve"> REF _Ref512347518 \h </w:instrText>
      </w:r>
      <w:r>
        <w:fldChar w:fldCharType="separate"/>
      </w:r>
      <w:r>
        <w:t xml:space="preserve">Figure </w:t>
      </w:r>
      <w:r>
        <w:rPr>
          <w:noProof/>
        </w:rPr>
        <w:t>12</w:t>
      </w:r>
      <w:r>
        <w:fldChar w:fldCharType="end"/>
      </w:r>
      <w:r>
        <w:t xml:space="preserve">). </w:t>
      </w:r>
    </w:p>
    <w:p w14:paraId="05A29861" w14:textId="77777777" w:rsidR="00702D21" w:rsidRDefault="00702D21" w:rsidP="00702D21">
      <w:r>
        <w:t xml:space="preserve">Since the videos were 60 frames per second, the time it took for the background model to be created were respectively: 3.33, 6.66, 9.99, 13.33, 16.66 and 21.66 seconds. There was a clear trade-off between the quality of the background model and the time it took to create it. </w:t>
      </w:r>
    </w:p>
    <w:p w14:paraId="49BC6F8B" w14:textId="77777777" w:rsidR="00702D21" w:rsidRDefault="00702D21" w:rsidP="00702D21">
      <w:r>
        <w:t xml:space="preserve">The quality of the background subtraction did not seem to differ between values 800 and 1000 as you can see in </w:t>
      </w:r>
      <w:r>
        <w:fldChar w:fldCharType="begin"/>
      </w:r>
      <w:r>
        <w:instrText xml:space="preserve"> REF _Ref512347518 \h </w:instrText>
      </w:r>
      <w:r>
        <w:fldChar w:fldCharType="separate"/>
      </w:r>
      <w:r>
        <w:t xml:space="preserve">Figure </w:t>
      </w:r>
      <w:r>
        <w:rPr>
          <w:noProof/>
        </w:rPr>
        <w:t>11</w:t>
      </w:r>
      <w:r>
        <w:fldChar w:fldCharType="end"/>
      </w:r>
      <w:r>
        <w:t xml:space="preserve">. Therefore, the final value for waiting-frames variable was selected to 800. </w:t>
      </w:r>
    </w:p>
    <w:p w14:paraId="5D100B13" w14:textId="77777777" w:rsidR="00702D21" w:rsidRPr="00BD4E80" w:rsidRDefault="00702D21" w:rsidP="00702D21">
      <w:pPr>
        <w:rPr>
          <w:lang w:val="en-US"/>
        </w:rPr>
      </w:pPr>
    </w:p>
    <w:p w14:paraId="4B85C11A" w14:textId="77777777" w:rsidR="00702D21" w:rsidRDefault="00702D21" w:rsidP="00702D21">
      <w:pPr>
        <w:keepNext/>
        <w:ind w:left="-993" w:firstLine="0"/>
      </w:pPr>
      <w:r>
        <w:rPr>
          <w:noProof/>
        </w:rPr>
        <w:drawing>
          <wp:inline distT="0" distB="0" distL="0" distR="0" wp14:anchorId="4E5C5DE1" wp14:editId="488A5389">
            <wp:extent cx="6465311" cy="2732567"/>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76510" cy="2737300"/>
                    </a:xfrm>
                    <a:prstGeom prst="rect">
                      <a:avLst/>
                    </a:prstGeom>
                  </pic:spPr>
                </pic:pic>
              </a:graphicData>
            </a:graphic>
          </wp:inline>
        </w:drawing>
      </w:r>
    </w:p>
    <w:p w14:paraId="654DDD2E" w14:textId="77777777" w:rsidR="00702D21" w:rsidRDefault="00702D21" w:rsidP="00702D21">
      <w:pPr>
        <w:pStyle w:val="Caption"/>
        <w:ind w:firstLine="0"/>
      </w:pPr>
      <w:bookmarkStart w:id="117" w:name="_Ref512347518"/>
      <w:bookmarkStart w:id="118" w:name="_Toc512347550"/>
      <w:r>
        <w:t xml:space="preserve">Figure </w:t>
      </w:r>
      <w:fldSimple w:instr=" SEQ Figure \* ARABIC ">
        <w:r>
          <w:rPr>
            <w:noProof/>
          </w:rPr>
          <w:t>11</w:t>
        </w:r>
      </w:fldSimple>
      <w:bookmarkEnd w:id="117"/>
      <w:r>
        <w:t>. Screenshots of background models for different value of waiting frames.</w:t>
      </w:r>
      <w:bookmarkEnd w:id="118"/>
    </w:p>
    <w:p w14:paraId="772B2CA3" w14:textId="77777777" w:rsidR="00702D21" w:rsidRDefault="00702D21" w:rsidP="00702D21"/>
    <w:p w14:paraId="3422AACF" w14:textId="77777777" w:rsidR="00702D21" w:rsidRPr="00702D21" w:rsidRDefault="00702D21" w:rsidP="00702D21"/>
    <w:p w14:paraId="50CAA45C" w14:textId="7AE64D64" w:rsidR="00F8203D" w:rsidRDefault="00F8203D" w:rsidP="00F8203D">
      <w:pPr>
        <w:pStyle w:val="Heading3"/>
      </w:pPr>
      <w:r>
        <w:t xml:space="preserve"> Threshold</w:t>
      </w:r>
    </w:p>
    <w:p w14:paraId="10DC4953" w14:textId="79498236" w:rsidR="0008598D" w:rsidRDefault="0008598D" w:rsidP="00FC6A2C">
      <w:pPr>
        <w:rPr>
          <w:rFonts w:ascii="Courier New" w:hAnsi="Courier New" w:cs="Courier New"/>
          <w:lang w:val="en-US"/>
        </w:rPr>
      </w:pPr>
      <w:r>
        <w:t xml:space="preserve">Threshold is a variable in Background Subtraction that sets the value used in creating the background model. </w:t>
      </w:r>
    </w:p>
    <w:p w14:paraId="71CBAD17" w14:textId="48F54A7C" w:rsidR="0008598D" w:rsidRDefault="0008598D" w:rsidP="0008598D">
      <w:pPr>
        <w:rPr>
          <w:lang w:val="en-US"/>
        </w:rPr>
      </w:pPr>
      <w:r>
        <w:rPr>
          <w:lang w:val="en-US"/>
        </w:rPr>
        <w:t xml:space="preserve">Normally in using background subtraction, we get the model of background. This is not a case in this project. There is no clean frame with no fish in it. Therefore, Background Subtraction using moving average was used. This is used prior the motion detection to get the model in advance because it takes good few seconds to get the model that is good enough to be used. </w:t>
      </w:r>
    </w:p>
    <w:p w14:paraId="05374161" w14:textId="510C3EA7" w:rsidR="0008598D" w:rsidRPr="0008598D" w:rsidRDefault="0008598D" w:rsidP="0008598D">
      <w:pPr>
        <w:rPr>
          <w:lang w:val="en-US"/>
        </w:rPr>
      </w:pPr>
      <w:r>
        <w:rPr>
          <w:rStyle w:val="linkify"/>
        </w:rPr>
        <w:t xml:space="preserve">In most cases, thresholding is not easy and a case-by-case real-time evaluation of optimal threshold may be required. Here, the value of threshold was selected based on the background </w:t>
      </w:r>
      <w:r>
        <w:rPr>
          <w:rStyle w:val="linkify"/>
        </w:rPr>
        <w:lastRenderedPageBreak/>
        <w:t>model it was producing after us</w:t>
      </w:r>
      <w:r w:rsidR="006C4B5A">
        <w:rPr>
          <w:rStyle w:val="linkify"/>
        </w:rPr>
        <w:t>i</w:t>
      </w:r>
      <w:r>
        <w:rPr>
          <w:rStyle w:val="linkify"/>
        </w:rPr>
        <w:t xml:space="preserve">ng moving average for 800 frames </w:t>
      </w:r>
      <w:r w:rsidR="006C4B5A">
        <w:rPr>
          <w:rStyle w:val="linkify"/>
        </w:rPr>
        <w:t xml:space="preserve">where videos had about </w:t>
      </w:r>
      <w:r>
        <w:rPr>
          <w:rStyle w:val="linkify"/>
        </w:rPr>
        <w:t>60 frames per second</w:t>
      </w:r>
      <w:r w:rsidR="006C4B5A">
        <w:rPr>
          <w:rStyle w:val="linkify"/>
        </w:rPr>
        <w:t xml:space="preserve">. The lowest value is 0.01 and as shown in </w:t>
      </w:r>
      <w:r w:rsidR="006C4B5A">
        <w:rPr>
          <w:rStyle w:val="linkify"/>
        </w:rPr>
        <w:fldChar w:fldCharType="begin"/>
      </w:r>
      <w:r w:rsidR="006C4B5A">
        <w:rPr>
          <w:rStyle w:val="linkify"/>
        </w:rPr>
        <w:instrText xml:space="preserve"> REF _Ref512347154 \h </w:instrText>
      </w:r>
      <w:r w:rsidR="006C4B5A">
        <w:rPr>
          <w:rStyle w:val="linkify"/>
        </w:rPr>
      </w:r>
      <w:r w:rsidR="006C4B5A">
        <w:rPr>
          <w:rStyle w:val="linkify"/>
        </w:rPr>
        <w:fldChar w:fldCharType="separate"/>
      </w:r>
      <w:r w:rsidR="006C4B5A">
        <w:t xml:space="preserve">Figure </w:t>
      </w:r>
      <w:r w:rsidR="006C4B5A">
        <w:rPr>
          <w:noProof/>
        </w:rPr>
        <w:t>10</w:t>
      </w:r>
      <w:r w:rsidR="006C4B5A">
        <w:rPr>
          <w:rStyle w:val="linkify"/>
        </w:rPr>
        <w:fldChar w:fldCharType="end"/>
      </w:r>
      <w:r w:rsidR="006C4B5A">
        <w:rPr>
          <w:rStyle w:val="linkify"/>
        </w:rPr>
        <w:t xml:space="preserve">, it clearly resulted in creating the best model for the program. </w:t>
      </w:r>
      <w:r w:rsidR="00B40297">
        <w:rPr>
          <w:rStyle w:val="linkify"/>
        </w:rPr>
        <w:t xml:space="preserve">The rest of the models resulted in creating many False Positives as they were detecting movement, where the fish no longer exists.  </w:t>
      </w:r>
    </w:p>
    <w:p w14:paraId="1193C90F" w14:textId="00583838" w:rsidR="00500AA3" w:rsidRDefault="00500AA3" w:rsidP="00500AA3"/>
    <w:p w14:paraId="5CFE5472" w14:textId="77777777" w:rsidR="00316D9E" w:rsidRDefault="0084546E" w:rsidP="00316D9E">
      <w:pPr>
        <w:keepNext/>
        <w:ind w:firstLine="0"/>
      </w:pPr>
      <w:r>
        <w:rPr>
          <w:noProof/>
        </w:rPr>
        <w:drawing>
          <wp:inline distT="0" distB="0" distL="0" distR="0" wp14:anchorId="1BE236B3" wp14:editId="3FE0830B">
            <wp:extent cx="5270500" cy="238188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0500" cy="2381885"/>
                    </a:xfrm>
                    <a:prstGeom prst="rect">
                      <a:avLst/>
                    </a:prstGeom>
                  </pic:spPr>
                </pic:pic>
              </a:graphicData>
            </a:graphic>
          </wp:inline>
        </w:drawing>
      </w:r>
    </w:p>
    <w:p w14:paraId="1C61034E" w14:textId="79D7E8E1" w:rsidR="005019DA" w:rsidRPr="0008598D" w:rsidRDefault="00316D9E" w:rsidP="0008598D">
      <w:pPr>
        <w:pStyle w:val="Caption"/>
      </w:pPr>
      <w:bookmarkStart w:id="119" w:name="_Ref512347154"/>
      <w:bookmarkStart w:id="120" w:name="_Toc512347549"/>
      <w:r>
        <w:t xml:space="preserve">Figure </w:t>
      </w:r>
      <w:fldSimple w:instr=" SEQ Figure \* ARABIC ">
        <w:r w:rsidR="002D2326">
          <w:rPr>
            <w:noProof/>
          </w:rPr>
          <w:t>10</w:t>
        </w:r>
      </w:fldSimple>
      <w:bookmarkEnd w:id="119"/>
      <w:r>
        <w:t>. Screenshots of background models for different values of threshold.</w:t>
      </w:r>
      <w:bookmarkEnd w:id="120"/>
    </w:p>
    <w:p w14:paraId="10F680B5" w14:textId="77777777" w:rsidR="00316D9E" w:rsidRDefault="00316D9E">
      <w:pPr>
        <w:ind w:firstLine="0"/>
      </w:pPr>
    </w:p>
    <w:p w14:paraId="16D62B79" w14:textId="77777777" w:rsidR="00316D9E" w:rsidRDefault="00316D9E">
      <w:pPr>
        <w:ind w:firstLine="0"/>
      </w:pPr>
    </w:p>
    <w:p w14:paraId="5A209A70" w14:textId="279EEC26" w:rsidR="00316D9E" w:rsidRDefault="00316D9E">
      <w:pPr>
        <w:ind w:firstLine="0"/>
        <w:rPr>
          <w:rFonts w:eastAsiaTheme="majorEastAsia" w:cstheme="majorBidi"/>
          <w:b/>
          <w:bCs/>
        </w:rPr>
      </w:pPr>
      <w:r>
        <w:br w:type="page"/>
      </w:r>
    </w:p>
    <w:p w14:paraId="222BF2BA" w14:textId="77777777" w:rsidR="006A103C" w:rsidRDefault="006A103C">
      <w:pPr>
        <w:ind w:firstLine="0"/>
        <w:rPr>
          <w:rFonts w:eastAsiaTheme="majorEastAsia" w:cstheme="majorBidi"/>
          <w:b/>
          <w:bCs/>
          <w:sz w:val="26"/>
          <w:szCs w:val="26"/>
        </w:rPr>
      </w:pPr>
      <w:r>
        <w:lastRenderedPageBreak/>
        <w:br w:type="page"/>
      </w:r>
    </w:p>
    <w:p w14:paraId="04E7B4E0" w14:textId="72AAEBFB" w:rsidR="00406446" w:rsidRDefault="00406446" w:rsidP="00406446">
      <w:pPr>
        <w:pStyle w:val="Heading2"/>
      </w:pPr>
      <w:r>
        <w:lastRenderedPageBreak/>
        <w:t>Results</w:t>
      </w:r>
      <w:bookmarkEnd w:id="116"/>
    </w:p>
    <w:p w14:paraId="711C6FCD" w14:textId="66D3056C" w:rsidR="00D04392" w:rsidRDefault="00D04392" w:rsidP="00D04392">
      <w:pPr>
        <w:pStyle w:val="Heading3"/>
      </w:pPr>
      <w:bookmarkStart w:id="121" w:name="_Toc511661045"/>
      <w:r>
        <w:t>Accuracy of ba</w:t>
      </w:r>
      <w:r w:rsidR="00E02BE5">
        <w:t>ck</w:t>
      </w:r>
      <w:r>
        <w:t>ground subtraction</w:t>
      </w:r>
      <w:bookmarkEnd w:id="121"/>
    </w:p>
    <w:p w14:paraId="20998AB3" w14:textId="28C1DD64" w:rsidR="006A103C" w:rsidRDefault="00005A91" w:rsidP="00F629A7">
      <w:r>
        <w:t>Received accuracy of around 8</w:t>
      </w:r>
      <w:r w:rsidR="002C23EC">
        <w:t>1.3</w:t>
      </w:r>
      <w:r>
        <w:t>%.</w:t>
      </w:r>
      <w:r w:rsidR="0084739D">
        <w:t xml:space="preserve"> There were some frames </w:t>
      </w:r>
      <w:r w:rsidR="006A103C">
        <w:t>where the automated algorithm seemed to be missing even up to 1</w:t>
      </w:r>
      <w:r w:rsidR="00D53D26">
        <w:t>0</w:t>
      </w:r>
      <w:r w:rsidR="006A103C">
        <w:t xml:space="preserve"> fish, although, in vast majority of time, it seemed to be performing rather well. </w:t>
      </w:r>
    </w:p>
    <w:p w14:paraId="11A1C27F" w14:textId="77777777" w:rsidR="00D55FBB" w:rsidRDefault="006A103C" w:rsidP="00F629A7">
      <w:r>
        <w:t>On average, the amount of missed fish was 3</w:t>
      </w:r>
      <w:r w:rsidR="002C23EC">
        <w:t>.6586</w:t>
      </w:r>
      <w:r>
        <w:t xml:space="preserve"> where average of fish detected was </w:t>
      </w:r>
      <w:r w:rsidR="002C23EC">
        <w:t>19.65.</w:t>
      </w:r>
    </w:p>
    <w:p w14:paraId="50E28ADB" w14:textId="411E7A66" w:rsidR="006A103C" w:rsidRDefault="00D55FBB" w:rsidP="00F629A7">
      <w:r>
        <w:t xml:space="preserve">It is believed, the program would work much better if the experiments were redone. That is because there are many problematic areas, for example sides of the frame were dark, almost the same colour as the fish. There was also big filter and the heater in a way, that not only was similar colour as the fish, but also was blocking a lot of the view where fish could be detected. </w:t>
      </w:r>
      <w:r w:rsidR="003760F9">
        <w:t>All these are</w:t>
      </w:r>
      <w:r w:rsidR="00145D10">
        <w:t xml:space="preserve"> clearly</w:t>
      </w:r>
      <w:r w:rsidR="003760F9">
        <w:t xml:space="preserve"> visible in the </w:t>
      </w:r>
      <w:r w:rsidR="003760F9">
        <w:fldChar w:fldCharType="begin"/>
      </w:r>
      <w:r w:rsidR="003760F9">
        <w:instrText xml:space="preserve"> REF _Ref512348535 \h </w:instrText>
      </w:r>
      <w:r w:rsidR="003760F9">
        <w:fldChar w:fldCharType="separate"/>
      </w:r>
      <w:r w:rsidR="003760F9">
        <w:t xml:space="preserve">Figure </w:t>
      </w:r>
      <w:r w:rsidR="003760F9">
        <w:rPr>
          <w:noProof/>
        </w:rPr>
        <w:t>12</w:t>
      </w:r>
      <w:r w:rsidR="003760F9">
        <w:fldChar w:fldCharType="end"/>
      </w:r>
      <w:r w:rsidR="003760F9">
        <w:t xml:space="preserve">. </w:t>
      </w:r>
    </w:p>
    <w:p w14:paraId="4FEAB468" w14:textId="2F33BBB5" w:rsidR="00D92C2B" w:rsidRDefault="00D92C2B" w:rsidP="00F629A7">
      <w:r>
        <w:t>With video tracking of the fish, overlapping is a well known problem (</w:t>
      </w:r>
      <w:r w:rsidRPr="00D92C2B">
        <w:rPr>
          <w:highlight w:val="yellow"/>
        </w:rPr>
        <w:t xml:space="preserve">AS </w:t>
      </w:r>
      <w:commentRangeStart w:id="122"/>
      <w:r w:rsidRPr="00D92C2B">
        <w:rPr>
          <w:highlight w:val="yellow"/>
        </w:rPr>
        <w:t xml:space="preserve">SHOWN </w:t>
      </w:r>
      <w:commentRangeEnd w:id="122"/>
      <w:r w:rsidR="00871076">
        <w:rPr>
          <w:rStyle w:val="CommentReference"/>
        </w:rPr>
        <w:commentReference w:id="122"/>
      </w:r>
      <w:r w:rsidRPr="00D92C2B">
        <w:rPr>
          <w:highlight w:val="yellow"/>
        </w:rPr>
        <w:t>IN PAPER</w:t>
      </w:r>
      <w:r>
        <w:t>)</w:t>
      </w:r>
      <w:r w:rsidR="003760F9">
        <w:t xml:space="preserve">. It was extremely difficult in the case of this project, as the fish were not all the same size, the tank was not shallow and the only thing available was 2D videos. To </w:t>
      </w:r>
      <w:commentRangeStart w:id="123"/>
      <w:r w:rsidR="003760F9">
        <w:t xml:space="preserve">nadrobic </w:t>
      </w:r>
      <w:commentRangeEnd w:id="123"/>
      <w:r w:rsidR="003760F9">
        <w:rPr>
          <w:rStyle w:val="CommentReference"/>
        </w:rPr>
        <w:commentReference w:id="123"/>
      </w:r>
      <w:r w:rsidR="003760F9">
        <w:t>for that, the programmer</w:t>
      </w:r>
      <w:r w:rsidR="00F74605">
        <w:t xml:space="preserve"> has added a functionality that counts the fish as two, if the detected area of the contour was bigger than </w:t>
      </w:r>
      <w:r w:rsidR="002D2326">
        <w:t>pre-set</w:t>
      </w:r>
      <w:r w:rsidR="00F74605">
        <w:t xml:space="preserve"> value. </w:t>
      </w:r>
      <w:r w:rsidR="002D2326">
        <w:t>For visual effect, the contour colours have changed from red to bright blue when this situation occurred, as shown in</w:t>
      </w:r>
      <w:r w:rsidR="002B5556">
        <w:t xml:space="preserve"> </w:t>
      </w:r>
      <w:r w:rsidR="002B5556">
        <w:fldChar w:fldCharType="begin"/>
      </w:r>
      <w:r w:rsidR="002B5556">
        <w:instrText xml:space="preserve"> REF _Ref512348730 \h </w:instrText>
      </w:r>
      <w:r w:rsidR="002B5556">
        <w:fldChar w:fldCharType="separate"/>
      </w:r>
      <w:r w:rsidR="002B5556">
        <w:t xml:space="preserve">Figure </w:t>
      </w:r>
      <w:r w:rsidR="002B5556">
        <w:rPr>
          <w:noProof/>
        </w:rPr>
        <w:t>13</w:t>
      </w:r>
      <w:r w:rsidR="002B5556">
        <w:fldChar w:fldCharType="end"/>
      </w:r>
      <w:r w:rsidR="002B5556">
        <w:t>.</w:t>
      </w:r>
      <w:r w:rsidR="002D2326">
        <w:t xml:space="preserve"> </w:t>
      </w:r>
    </w:p>
    <w:p w14:paraId="7E9DA0F4" w14:textId="6246CAE4" w:rsidR="00F629A7" w:rsidRDefault="006A103C" w:rsidP="00F629A7">
      <w:r>
        <w:t xml:space="preserve"> </w:t>
      </w:r>
    </w:p>
    <w:p w14:paraId="1C6C8A5A" w14:textId="77777777" w:rsidR="003760F9" w:rsidRDefault="00005A91" w:rsidP="003760F9">
      <w:pPr>
        <w:keepNext/>
        <w:ind w:firstLine="0"/>
      </w:pPr>
      <w:r>
        <w:rPr>
          <w:noProof/>
        </w:rPr>
        <w:drawing>
          <wp:inline distT="0" distB="0" distL="0" distR="0" wp14:anchorId="20E50AC7" wp14:editId="5DDA6CAE">
            <wp:extent cx="5270500" cy="2859206"/>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0500" cy="2859206"/>
                    </a:xfrm>
                    <a:prstGeom prst="rect">
                      <a:avLst/>
                    </a:prstGeom>
                    <a:noFill/>
                    <a:ln>
                      <a:noFill/>
                    </a:ln>
                  </pic:spPr>
                </pic:pic>
              </a:graphicData>
            </a:graphic>
          </wp:inline>
        </w:drawing>
      </w:r>
    </w:p>
    <w:p w14:paraId="777287D0" w14:textId="13C19406" w:rsidR="00005A91" w:rsidRDefault="003760F9" w:rsidP="003760F9">
      <w:pPr>
        <w:pStyle w:val="Caption"/>
      </w:pPr>
      <w:bookmarkStart w:id="124" w:name="_Ref512348535"/>
      <w:r>
        <w:t xml:space="preserve">Figure </w:t>
      </w:r>
      <w:fldSimple w:instr=" SEQ Figure \* ARABIC ">
        <w:r w:rsidR="002D2326">
          <w:rPr>
            <w:noProof/>
          </w:rPr>
          <w:t>12</w:t>
        </w:r>
      </w:fldSimple>
      <w:bookmarkEnd w:id="124"/>
      <w:r>
        <w:t>. Screenshot of the program running with few fish not being selected due to colour changes.</w:t>
      </w:r>
    </w:p>
    <w:p w14:paraId="4B20B581" w14:textId="77777777" w:rsidR="002D2326" w:rsidRDefault="00005A91" w:rsidP="002D2326">
      <w:pPr>
        <w:keepNext/>
      </w:pPr>
      <w:r>
        <w:rPr>
          <w:noProof/>
        </w:rPr>
        <w:lastRenderedPageBreak/>
        <w:drawing>
          <wp:inline distT="0" distB="0" distL="0" distR="0" wp14:anchorId="70DD47CB" wp14:editId="69420DA6">
            <wp:extent cx="3463590" cy="3988553"/>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69826" cy="3995734"/>
                    </a:xfrm>
                    <a:prstGeom prst="rect">
                      <a:avLst/>
                    </a:prstGeom>
                    <a:noFill/>
                    <a:ln>
                      <a:noFill/>
                    </a:ln>
                  </pic:spPr>
                </pic:pic>
              </a:graphicData>
            </a:graphic>
          </wp:inline>
        </w:drawing>
      </w:r>
    </w:p>
    <w:p w14:paraId="50BBF204" w14:textId="1A54311A" w:rsidR="00005A91" w:rsidRDefault="002D2326" w:rsidP="002D2326">
      <w:pPr>
        <w:pStyle w:val="Caption"/>
      </w:pPr>
      <w:bookmarkStart w:id="125" w:name="_Ref512348730"/>
      <w:r>
        <w:t xml:space="preserve">Figure </w:t>
      </w:r>
      <w:fldSimple w:instr=" SEQ Figure \* ARABIC ">
        <w:r>
          <w:rPr>
            <w:noProof/>
          </w:rPr>
          <w:t>13</w:t>
        </w:r>
      </w:fldSimple>
      <w:bookmarkEnd w:id="125"/>
      <w:r>
        <w:t>. Screenshot of multiple fish overlapping and detected as one fish.</w:t>
      </w:r>
    </w:p>
    <w:p w14:paraId="7A9422C7" w14:textId="1E81DADA" w:rsidR="00F629A7" w:rsidRDefault="00F629A7" w:rsidP="00F629A7"/>
    <w:p w14:paraId="76B5ABDE" w14:textId="77777777" w:rsidR="00005A91" w:rsidRDefault="00005A91" w:rsidP="00F629A7"/>
    <w:p w14:paraId="15A12D9C" w14:textId="08362A6A" w:rsidR="00D04392" w:rsidRPr="00D04392" w:rsidRDefault="00AB11A8" w:rsidP="006A4F02">
      <w:pPr>
        <w:pStyle w:val="Heading2"/>
      </w:pPr>
      <w:r>
        <w:t>Achievements</w:t>
      </w:r>
    </w:p>
    <w:p w14:paraId="1FA73627" w14:textId="77777777" w:rsidR="00406446" w:rsidRDefault="00406446">
      <w:pPr>
        <w:ind w:firstLine="0"/>
        <w:rPr>
          <w:rFonts w:eastAsiaTheme="majorEastAsia" w:cs="Times New Roman"/>
          <w:b/>
          <w:bCs/>
          <w:sz w:val="32"/>
          <w:szCs w:val="32"/>
        </w:rPr>
      </w:pPr>
      <w:r>
        <w:rPr>
          <w:rFonts w:cs="Times New Roman"/>
        </w:rPr>
        <w:br w:type="page"/>
      </w:r>
    </w:p>
    <w:p w14:paraId="72175953" w14:textId="001727D1" w:rsidR="0068797B" w:rsidRDefault="0068797B" w:rsidP="0068797B">
      <w:pPr>
        <w:pStyle w:val="NoIndent"/>
      </w:pPr>
      <w:r>
        <w:rPr>
          <w:b/>
          <w:sz w:val="36"/>
          <w:szCs w:val="36"/>
        </w:rPr>
        <w:lastRenderedPageBreak/>
        <w:t>Chapter 7</w:t>
      </w:r>
      <w:r>
        <w:br/>
      </w:r>
    </w:p>
    <w:p w14:paraId="20485683" w14:textId="3A200D50" w:rsidR="009D745C" w:rsidRDefault="00406446" w:rsidP="003900C5">
      <w:pPr>
        <w:pStyle w:val="Heading1"/>
      </w:pPr>
      <w:bookmarkStart w:id="126" w:name="_Toc511661048"/>
      <w:r>
        <w:t xml:space="preserve">Critical </w:t>
      </w:r>
      <w:commentRangeStart w:id="127"/>
      <w:r>
        <w:t>Evaluation</w:t>
      </w:r>
      <w:commentRangeEnd w:id="127"/>
      <w:r w:rsidR="007570A8">
        <w:rPr>
          <w:rStyle w:val="CommentReference"/>
          <w:rFonts w:eastAsiaTheme="minorEastAsia" w:cs="Arial"/>
          <w:b w:val="0"/>
          <w:bCs w:val="0"/>
        </w:rPr>
        <w:commentReference w:id="127"/>
      </w:r>
      <w:bookmarkEnd w:id="126"/>
    </w:p>
    <w:p w14:paraId="7AAB9179" w14:textId="6BAB984E" w:rsidR="00A92300" w:rsidRDefault="00A92300" w:rsidP="00A92300"/>
    <w:p w14:paraId="74D62C8D" w14:textId="03A7E4C2" w:rsidR="00560EB0" w:rsidRDefault="00560EB0" w:rsidP="00F4135A">
      <w:pPr>
        <w:ind w:firstLine="0"/>
      </w:pPr>
      <w:r>
        <w:t xml:space="preserve">This chapter reviews the aims and objectives listed and described in the first chapter and evaluate how well they were met. This gives a valuation and how </w:t>
      </w:r>
      <w:r w:rsidR="000200AC">
        <w:t xml:space="preserve">the work was carried out and how </w:t>
      </w:r>
      <w:r>
        <w:t xml:space="preserve">the project could be improved upon. </w:t>
      </w:r>
    </w:p>
    <w:p w14:paraId="5AFF8EF9" w14:textId="77777777" w:rsidR="00F4135A" w:rsidRPr="00560EB0" w:rsidRDefault="00F4135A" w:rsidP="00F4135A">
      <w:pPr>
        <w:ind w:firstLine="0"/>
      </w:pPr>
    </w:p>
    <w:p w14:paraId="05F1F16E" w14:textId="77777777" w:rsidR="009D745C" w:rsidRDefault="009D745C" w:rsidP="009D745C">
      <w:pPr>
        <w:pStyle w:val="Heading2"/>
      </w:pPr>
      <w:bookmarkStart w:id="128" w:name="_Toc511661050"/>
      <w:r>
        <w:t>Aim</w:t>
      </w:r>
      <w:bookmarkEnd w:id="128"/>
    </w:p>
    <w:p w14:paraId="7C6ECA76" w14:textId="77777777" w:rsidR="009D745C" w:rsidRDefault="009D745C" w:rsidP="009D745C">
      <w:pPr>
        <w:pStyle w:val="Heading2"/>
      </w:pPr>
      <w:bookmarkStart w:id="129" w:name="_Toc511661051"/>
      <w:r>
        <w:t>Objectives</w:t>
      </w:r>
      <w:bookmarkEnd w:id="129"/>
    </w:p>
    <w:p w14:paraId="5B53B818" w14:textId="77777777" w:rsidR="009D745C" w:rsidRDefault="009D745C" w:rsidP="009D745C">
      <w:pPr>
        <w:pStyle w:val="Heading2"/>
      </w:pPr>
      <w:bookmarkStart w:id="130" w:name="_Toc511661052"/>
      <w:r>
        <w:t>Design</w:t>
      </w:r>
      <w:bookmarkEnd w:id="130"/>
    </w:p>
    <w:p w14:paraId="0E23D0D0" w14:textId="77777777" w:rsidR="000B5908" w:rsidRDefault="009D745C" w:rsidP="009D745C">
      <w:pPr>
        <w:pStyle w:val="Heading2"/>
      </w:pPr>
      <w:bookmarkStart w:id="131" w:name="_Toc511661053"/>
      <w:r>
        <w:t>Project Management</w:t>
      </w:r>
      <w:bookmarkEnd w:id="131"/>
    </w:p>
    <w:p w14:paraId="432A269F" w14:textId="597042E9" w:rsidR="00507A58" w:rsidRPr="00507A58" w:rsidRDefault="000B5908" w:rsidP="007845D8">
      <w:pPr>
        <w:pStyle w:val="Heading2"/>
      </w:pPr>
      <w:bookmarkStart w:id="132" w:name="_Toc511661054"/>
      <w:r>
        <w:t>Testing</w:t>
      </w:r>
      <w:bookmarkEnd w:id="132"/>
    </w:p>
    <w:p w14:paraId="11FF084C" w14:textId="798F6630" w:rsidR="00B13428" w:rsidRDefault="000B5908" w:rsidP="00F4135A">
      <w:pPr>
        <w:pStyle w:val="Heading2"/>
      </w:pPr>
      <w:bookmarkStart w:id="133" w:name="_Toc511661055"/>
      <w:r>
        <w:t>Further Development</w:t>
      </w:r>
      <w:bookmarkEnd w:id="133"/>
      <w:r w:rsidR="00406446">
        <w:t xml:space="preserve"> </w:t>
      </w:r>
    </w:p>
    <w:p w14:paraId="0D503394" w14:textId="77777777" w:rsidR="00F4135A" w:rsidRPr="00F4135A" w:rsidRDefault="00F4135A" w:rsidP="00F4135A"/>
    <w:p w14:paraId="664D2DE8" w14:textId="77777777" w:rsidR="00B13428" w:rsidRDefault="00B13428">
      <w:pPr>
        <w:ind w:firstLine="0"/>
        <w:rPr>
          <w:rFonts w:eastAsiaTheme="majorEastAsia" w:cstheme="majorBidi"/>
          <w:b/>
          <w:bCs/>
          <w:sz w:val="26"/>
          <w:szCs w:val="26"/>
        </w:rPr>
      </w:pPr>
      <w:r>
        <w:br w:type="page"/>
      </w:r>
    </w:p>
    <w:p w14:paraId="52EC6EF5" w14:textId="13F1718F" w:rsidR="00406446" w:rsidRDefault="00B13428" w:rsidP="00B13428">
      <w:pPr>
        <w:pStyle w:val="Heading1"/>
      </w:pPr>
      <w:r>
        <w:lastRenderedPageBreak/>
        <w:t>Summary</w:t>
      </w:r>
      <w:r w:rsidR="00406446">
        <w:br w:type="page"/>
      </w:r>
    </w:p>
    <w:p w14:paraId="4145F0F7" w14:textId="1D47C52A" w:rsidR="007F42B8" w:rsidRDefault="00711DBE" w:rsidP="00FD06B6">
      <w:pPr>
        <w:pStyle w:val="Heading1"/>
      </w:pPr>
      <w:bookmarkStart w:id="134" w:name="_Toc192777717"/>
      <w:bookmarkStart w:id="135" w:name="_Toc222978613"/>
      <w:bookmarkStart w:id="136" w:name="_Toc511661056"/>
      <w:bookmarkEnd w:id="16"/>
      <w:r w:rsidRPr="00F673E9">
        <w:lastRenderedPageBreak/>
        <w:t>Appendices</w:t>
      </w:r>
      <w:bookmarkEnd w:id="134"/>
      <w:bookmarkEnd w:id="135"/>
      <w:bookmarkEnd w:id="136"/>
    </w:p>
    <w:p w14:paraId="1693F5F0" w14:textId="77777777" w:rsidR="0030739E" w:rsidRPr="00F673E9" w:rsidRDefault="0030739E" w:rsidP="00763E41">
      <w:pPr>
        <w:ind w:firstLine="0"/>
        <w:jc w:val="both"/>
        <w:rPr>
          <w:rFonts w:cs="Times New Roman"/>
        </w:rPr>
      </w:pPr>
    </w:p>
    <w:p w14:paraId="454EA76E" w14:textId="7A2CE35B" w:rsidR="002B67EA" w:rsidRPr="00F673E9" w:rsidRDefault="002B67EA" w:rsidP="004C12FA">
      <w:pPr>
        <w:pStyle w:val="AppendixSection"/>
        <w:rPr>
          <w:rFonts w:cs="Times New Roman"/>
        </w:rPr>
      </w:pPr>
      <w:bookmarkStart w:id="137" w:name="_Toc222978614"/>
      <w:bookmarkStart w:id="138" w:name="_Ref511655355"/>
      <w:bookmarkStart w:id="139" w:name="_Toc511661057"/>
      <w:commentRangeStart w:id="140"/>
      <w:r w:rsidRPr="00F673E9">
        <w:rPr>
          <w:rFonts w:cs="Times New Roman"/>
        </w:rPr>
        <w:t>Thi</w:t>
      </w:r>
      <w:r w:rsidR="00031FBA" w:rsidRPr="00F673E9">
        <w:rPr>
          <w:rFonts w:cs="Times New Roman"/>
        </w:rPr>
        <w:t>rd</w:t>
      </w:r>
      <w:r w:rsidR="00F56705" w:rsidRPr="00F673E9">
        <w:rPr>
          <w:rFonts w:cs="Times New Roman"/>
        </w:rPr>
        <w:t>-</w:t>
      </w:r>
      <w:r w:rsidRPr="00F673E9">
        <w:rPr>
          <w:rFonts w:cs="Times New Roman"/>
        </w:rPr>
        <w:t>Party Code</w:t>
      </w:r>
      <w:r w:rsidR="00830923">
        <w:rPr>
          <w:rFonts w:cs="Times New Roman"/>
        </w:rPr>
        <w:t xml:space="preserve">, </w:t>
      </w:r>
      <w:r w:rsidR="0042405C" w:rsidRPr="00F673E9">
        <w:rPr>
          <w:rFonts w:cs="Times New Roman"/>
        </w:rPr>
        <w:t>Libraries</w:t>
      </w:r>
      <w:bookmarkEnd w:id="137"/>
      <w:commentRangeEnd w:id="140"/>
      <w:r w:rsidR="000C1121">
        <w:rPr>
          <w:rStyle w:val="CommentReference"/>
          <w:rFonts w:eastAsiaTheme="minorEastAsia" w:cs="Arial"/>
          <w:b w:val="0"/>
          <w:bCs w:val="0"/>
        </w:rPr>
        <w:commentReference w:id="140"/>
      </w:r>
      <w:r w:rsidR="00830923">
        <w:rPr>
          <w:rFonts w:cs="Times New Roman"/>
        </w:rPr>
        <w:t xml:space="preserve"> &amp; Technologies</w:t>
      </w:r>
      <w:r w:rsidR="00271A8B">
        <w:rPr>
          <w:rFonts w:cs="Times New Roman"/>
        </w:rPr>
        <w:t xml:space="preserve"> Used</w:t>
      </w:r>
      <w:bookmarkEnd w:id="138"/>
      <w:bookmarkEnd w:id="139"/>
    </w:p>
    <w:p w14:paraId="0B6B12B0" w14:textId="77777777" w:rsidR="009A54F2" w:rsidRPr="00F673E9" w:rsidRDefault="009A54F2" w:rsidP="00770842">
      <w:pPr>
        <w:jc w:val="both"/>
        <w:rPr>
          <w:rFonts w:cs="Times New Roman"/>
        </w:rPr>
      </w:pPr>
    </w:p>
    <w:p w14:paraId="34EA884D" w14:textId="53A80BB7" w:rsidR="00380692" w:rsidRDefault="00380692" w:rsidP="00770842">
      <w:pPr>
        <w:jc w:val="both"/>
        <w:rPr>
          <w:rFonts w:cs="Times New Roman"/>
        </w:rPr>
      </w:pPr>
      <w:r w:rsidRPr="00BC3C7A">
        <w:rPr>
          <w:rFonts w:cs="Times New Roman"/>
          <w:b/>
        </w:rPr>
        <w:t>OpenCV</w:t>
      </w:r>
      <w:r w:rsidR="00830301">
        <w:rPr>
          <w:rFonts w:cs="Times New Roman"/>
        </w:rPr>
        <w:t xml:space="preserve"> (</w:t>
      </w:r>
      <w:r w:rsidR="00830301">
        <w:t xml:space="preserve">Open Source Computer Vision Library) - </w:t>
      </w:r>
      <w:r w:rsidR="00573A0B">
        <w:t>released under a BSD license</w:t>
      </w:r>
      <w:r w:rsidR="007B1DFC">
        <w:t>.</w:t>
      </w:r>
      <w:r w:rsidR="00291F37">
        <w:t xml:space="preserve"> Version used 3.4.0</w:t>
      </w:r>
      <w:r w:rsidR="004E51B2">
        <w:t xml:space="preserve">. The library was used without modification. Can be downloaded from </w:t>
      </w:r>
      <w:r w:rsidR="004E51B2">
        <w:fldChar w:fldCharType="begin"/>
      </w:r>
      <w:r w:rsidR="004E51B2">
        <w:instrText xml:space="preserve"> REF _Ref511482552 \r \h </w:instrText>
      </w:r>
      <w:r w:rsidR="004E51B2">
        <w:fldChar w:fldCharType="separate"/>
      </w:r>
      <w:r w:rsidR="004E51B2">
        <w:t>[15]</w:t>
      </w:r>
      <w:r w:rsidR="004E51B2">
        <w:fldChar w:fldCharType="end"/>
      </w:r>
      <w:r w:rsidR="004E51B2">
        <w:t>.</w:t>
      </w:r>
    </w:p>
    <w:p w14:paraId="6EAE722E" w14:textId="24D0E90A" w:rsidR="00380692" w:rsidRDefault="00380692" w:rsidP="00770842">
      <w:pPr>
        <w:jc w:val="both"/>
        <w:rPr>
          <w:rFonts w:cs="Times New Roman"/>
        </w:rPr>
      </w:pPr>
    </w:p>
    <w:p w14:paraId="63C1F5C0" w14:textId="2B58120F" w:rsidR="00946873" w:rsidRDefault="00380692" w:rsidP="00770842">
      <w:pPr>
        <w:jc w:val="both"/>
        <w:rPr>
          <w:rStyle w:val="std"/>
          <w:color w:val="0000FF"/>
          <w:u w:val="single"/>
        </w:rPr>
      </w:pPr>
      <w:r w:rsidRPr="00BC3C7A">
        <w:rPr>
          <w:rFonts w:cs="Times New Roman"/>
          <w:b/>
        </w:rPr>
        <w:t>Num</w:t>
      </w:r>
      <w:r w:rsidR="00BE564A" w:rsidRPr="00BC3C7A">
        <w:rPr>
          <w:rFonts w:cs="Times New Roman"/>
          <w:b/>
        </w:rPr>
        <w:t>P</w:t>
      </w:r>
      <w:r w:rsidRPr="00BC3C7A">
        <w:rPr>
          <w:rFonts w:cs="Times New Roman"/>
          <w:b/>
        </w:rPr>
        <w:t>y</w:t>
      </w:r>
      <w:r w:rsidR="00BF1BD8">
        <w:rPr>
          <w:rFonts w:cs="Times New Roman"/>
        </w:rPr>
        <w:t xml:space="preserve"> - </w:t>
      </w:r>
      <w:r w:rsidR="00BF1BD8">
        <w:t>the fundamental package for scientific computing with Python</w:t>
      </w:r>
      <w:r w:rsidR="00B15B92">
        <w:t xml:space="preserve">. </w:t>
      </w:r>
      <w:r w:rsidR="00BF1BD8">
        <w:t xml:space="preserve">NumPy is licensed under the </w:t>
      </w:r>
      <w:r w:rsidR="00BF1BD8" w:rsidRPr="00E118DA">
        <w:rPr>
          <w:rStyle w:val="std"/>
        </w:rPr>
        <w:t>BSD license</w:t>
      </w:r>
      <w:r w:rsidR="00E118DA">
        <w:rPr>
          <w:rStyle w:val="std"/>
        </w:rPr>
        <w:t>.</w:t>
      </w:r>
      <w:r w:rsidR="004E51B2">
        <w:rPr>
          <w:rStyle w:val="std"/>
        </w:rPr>
        <w:t xml:space="preserve"> The library was used without modification. </w:t>
      </w:r>
    </w:p>
    <w:p w14:paraId="119A3883" w14:textId="77777777" w:rsidR="0073080A" w:rsidRDefault="0073080A" w:rsidP="00770842">
      <w:pPr>
        <w:jc w:val="both"/>
        <w:rPr>
          <w:rFonts w:cs="Times New Roman"/>
        </w:rPr>
      </w:pPr>
    </w:p>
    <w:p w14:paraId="1C725445" w14:textId="4F928B23" w:rsidR="00C154F1" w:rsidRDefault="0093740F" w:rsidP="00770842">
      <w:pPr>
        <w:jc w:val="both"/>
        <w:rPr>
          <w:rFonts w:cs="Times New Roman"/>
        </w:rPr>
      </w:pPr>
      <w:r w:rsidRPr="00BC3C7A">
        <w:rPr>
          <w:rFonts w:cs="Times New Roman"/>
          <w:b/>
        </w:rPr>
        <w:t>Python</w:t>
      </w:r>
      <w:r w:rsidR="00B6616E">
        <w:rPr>
          <w:rFonts w:cs="Times New Roman"/>
          <w:b/>
        </w:rPr>
        <w:t xml:space="preserve"> – </w:t>
      </w:r>
      <w:r w:rsidR="00B6616E">
        <w:rPr>
          <w:rFonts w:cs="Times New Roman"/>
        </w:rPr>
        <w:t xml:space="preserve">the language used for the program. </w:t>
      </w:r>
      <w:r w:rsidR="00C154F1">
        <w:rPr>
          <w:rFonts w:cs="Times New Roman"/>
        </w:rPr>
        <w:t>Used</w:t>
      </w:r>
      <w:r>
        <w:rPr>
          <w:rFonts w:cs="Times New Roman"/>
        </w:rPr>
        <w:t xml:space="preserve"> ve</w:t>
      </w:r>
      <w:r w:rsidR="00F210A7">
        <w:rPr>
          <w:rFonts w:cs="Times New Roman"/>
        </w:rPr>
        <w:t>r</w:t>
      </w:r>
      <w:r>
        <w:rPr>
          <w:rFonts w:cs="Times New Roman"/>
        </w:rPr>
        <w:t xml:space="preserve">sion </w:t>
      </w:r>
      <w:r w:rsidR="008F07DA">
        <w:rPr>
          <w:rFonts w:cs="Times New Roman"/>
        </w:rPr>
        <w:t>2.7.0</w:t>
      </w:r>
      <w:r w:rsidR="00C154F1">
        <w:rPr>
          <w:rFonts w:cs="Times New Roman"/>
        </w:rPr>
        <w:t>. With exception of libraries listed below, all the code was written by developer.</w:t>
      </w:r>
    </w:p>
    <w:p w14:paraId="0C6B29CF" w14:textId="77777777" w:rsidR="00BE7F95" w:rsidRDefault="00BE7F95" w:rsidP="00770842">
      <w:pPr>
        <w:jc w:val="both"/>
        <w:rPr>
          <w:rFonts w:cs="Times New Roman"/>
          <w:b/>
        </w:rPr>
      </w:pPr>
    </w:p>
    <w:p w14:paraId="0B8C581C" w14:textId="77777777" w:rsidR="00DC31C1" w:rsidRDefault="00946873" w:rsidP="00770842">
      <w:pPr>
        <w:jc w:val="both"/>
      </w:pPr>
      <w:r w:rsidRPr="00BC3C7A">
        <w:rPr>
          <w:rFonts w:cs="Times New Roman"/>
          <w:b/>
        </w:rPr>
        <w:t>Python Standard Library</w:t>
      </w:r>
      <w:r w:rsidR="00D02A95">
        <w:rPr>
          <w:rFonts w:cs="Times New Roman"/>
        </w:rPr>
        <w:t xml:space="preserve"> – library distributed with Python. It is Open Source </w:t>
      </w:r>
      <w:r w:rsidR="004F5D96">
        <w:rPr>
          <w:rFonts w:cs="Times New Roman"/>
        </w:rPr>
        <w:t xml:space="preserve">with </w:t>
      </w:r>
      <w:r w:rsidR="004F5D96">
        <w:t xml:space="preserve">PSF </w:t>
      </w:r>
      <w:r w:rsidR="00E40BD3">
        <w:t>l</w:t>
      </w:r>
      <w:r w:rsidR="004F5D96">
        <w:t>icense.</w:t>
      </w:r>
      <w:r w:rsidR="004E5B9A">
        <w:t xml:space="preserve"> The library was used without modification.</w:t>
      </w:r>
    </w:p>
    <w:p w14:paraId="5379F4B5" w14:textId="49458857" w:rsidR="00380692" w:rsidRDefault="00CE2CA0" w:rsidP="00770842">
      <w:pPr>
        <w:jc w:val="both"/>
      </w:pPr>
      <w:r>
        <w:t>This library includes:</w:t>
      </w:r>
    </w:p>
    <w:p w14:paraId="11BFCB2C" w14:textId="2B8408A5" w:rsidR="00CE2CA0" w:rsidRDefault="00974D8B" w:rsidP="00CE2CA0">
      <w:pPr>
        <w:pStyle w:val="ListParagraph"/>
        <w:numPr>
          <w:ilvl w:val="0"/>
          <w:numId w:val="35"/>
        </w:numPr>
        <w:jc w:val="both"/>
        <w:rPr>
          <w:rFonts w:cs="Times New Roman"/>
        </w:rPr>
      </w:pPr>
      <w:r>
        <w:rPr>
          <w:rFonts w:cs="Times New Roman"/>
        </w:rPr>
        <w:t xml:space="preserve">os library </w:t>
      </w:r>
      <w:r w:rsidR="008A49B9">
        <w:rPr>
          <w:rFonts w:cs="Times New Roman"/>
        </w:rPr>
        <w:t xml:space="preserve">– this library was used to get the filename from file path acquired from the user. </w:t>
      </w:r>
      <w:r w:rsidR="008768A3">
        <w:rPr>
          <w:rFonts w:cs="Times New Roman"/>
        </w:rPr>
        <w:t>Used without modification.</w:t>
      </w:r>
    </w:p>
    <w:p w14:paraId="238789E7" w14:textId="2937041E" w:rsidR="00974D8B" w:rsidRDefault="00974D8B" w:rsidP="00CE2CA0">
      <w:pPr>
        <w:pStyle w:val="ListParagraph"/>
        <w:numPr>
          <w:ilvl w:val="0"/>
          <w:numId w:val="35"/>
        </w:numPr>
        <w:jc w:val="both"/>
        <w:rPr>
          <w:rFonts w:cs="Times New Roman"/>
        </w:rPr>
      </w:pPr>
      <w:r>
        <w:rPr>
          <w:rFonts w:cs="Times New Roman"/>
        </w:rPr>
        <w:t>sys library</w:t>
      </w:r>
      <w:r w:rsidR="00A32E07">
        <w:rPr>
          <w:rFonts w:cs="Times New Roman"/>
        </w:rPr>
        <w:t xml:space="preserve"> </w:t>
      </w:r>
      <w:r w:rsidR="00452A9C">
        <w:rPr>
          <w:rFonts w:cs="Times New Roman"/>
        </w:rPr>
        <w:t>–</w:t>
      </w:r>
      <w:r w:rsidR="00A32E07">
        <w:rPr>
          <w:rFonts w:cs="Times New Roman"/>
        </w:rPr>
        <w:t xml:space="preserve"> </w:t>
      </w:r>
      <w:r w:rsidR="00452A9C">
        <w:rPr>
          <w:rFonts w:cs="Times New Roman"/>
        </w:rPr>
        <w:t>this library was used in the main try catch block to write the raised ex</w:t>
      </w:r>
      <w:r w:rsidR="004A0973">
        <w:rPr>
          <w:rFonts w:cs="Times New Roman"/>
        </w:rPr>
        <w:t>c</w:t>
      </w:r>
      <w:r w:rsidR="00452A9C">
        <w:rPr>
          <w:rFonts w:cs="Times New Roman"/>
        </w:rPr>
        <w:t xml:space="preserve">eption in the command line before raising it. </w:t>
      </w:r>
      <w:r w:rsidR="00CC5476">
        <w:rPr>
          <w:rFonts w:cs="Times New Roman"/>
        </w:rPr>
        <w:t>Used without modification.</w:t>
      </w:r>
    </w:p>
    <w:p w14:paraId="58C85B11" w14:textId="0911FE44" w:rsidR="00974D8B" w:rsidRDefault="00294092" w:rsidP="0002251C">
      <w:pPr>
        <w:pStyle w:val="ListParagraph"/>
        <w:numPr>
          <w:ilvl w:val="0"/>
          <w:numId w:val="35"/>
        </w:numPr>
        <w:jc w:val="both"/>
        <w:rPr>
          <w:rFonts w:cs="Times New Roman"/>
        </w:rPr>
      </w:pPr>
      <w:r>
        <w:rPr>
          <w:rFonts w:cs="Times New Roman"/>
        </w:rPr>
        <w:t>Tkinter</w:t>
      </w:r>
      <w:r w:rsidR="0002251C">
        <w:rPr>
          <w:rFonts w:cs="Times New Roman"/>
        </w:rPr>
        <w:t xml:space="preserve">, </w:t>
      </w:r>
      <w:r w:rsidR="0002251C" w:rsidRPr="0002251C">
        <w:rPr>
          <w:rFonts w:cs="Times New Roman"/>
        </w:rPr>
        <w:t>tkFileDialog</w:t>
      </w:r>
      <w:r w:rsidR="00036390">
        <w:rPr>
          <w:rFonts w:cs="Times New Roman"/>
        </w:rPr>
        <w:t xml:space="preserve"> – the libraries were used to create Graphical User Interface to ask user to choose the video file they wish to upload to the program. </w:t>
      </w:r>
      <w:r w:rsidR="000B422F">
        <w:rPr>
          <w:rFonts w:cs="Times New Roman"/>
        </w:rPr>
        <w:t>It allows for the best usage for the program</w:t>
      </w:r>
      <w:r w:rsidR="00A057B6">
        <w:rPr>
          <w:rFonts w:cs="Times New Roman"/>
        </w:rPr>
        <w:t xml:space="preserve"> for users of various abilities. Used without modification. </w:t>
      </w:r>
    </w:p>
    <w:p w14:paraId="68270C98" w14:textId="1D8BC7BC" w:rsidR="0002251C" w:rsidRPr="00CE2CA0" w:rsidRDefault="0002251C" w:rsidP="0002251C">
      <w:pPr>
        <w:pStyle w:val="ListParagraph"/>
        <w:numPr>
          <w:ilvl w:val="0"/>
          <w:numId w:val="35"/>
        </w:numPr>
        <w:jc w:val="both"/>
        <w:rPr>
          <w:rFonts w:cs="Times New Roman"/>
        </w:rPr>
      </w:pPr>
      <w:r w:rsidRPr="0002251C">
        <w:rPr>
          <w:rFonts w:cs="Times New Roman"/>
        </w:rPr>
        <w:t>argparse</w:t>
      </w:r>
      <w:r>
        <w:rPr>
          <w:rFonts w:cs="Times New Roman"/>
        </w:rPr>
        <w:t xml:space="preserve"> library</w:t>
      </w:r>
      <w:r w:rsidR="00A611F1">
        <w:rPr>
          <w:rFonts w:cs="Times New Roman"/>
        </w:rPr>
        <w:t xml:space="preserve"> – this library was used as an addition to be able to change the modifiable global variables from command</w:t>
      </w:r>
      <w:r w:rsidR="00C126A9">
        <w:rPr>
          <w:rFonts w:cs="Times New Roman"/>
        </w:rPr>
        <w:t xml:space="preserve"> </w:t>
      </w:r>
      <w:r w:rsidR="00A611F1">
        <w:rPr>
          <w:rFonts w:cs="Times New Roman"/>
        </w:rPr>
        <w:t xml:space="preserve">line. </w:t>
      </w:r>
      <w:r w:rsidR="00314315">
        <w:rPr>
          <w:rFonts w:cs="Times New Roman"/>
        </w:rPr>
        <w:t xml:space="preserve">Used without modification. </w:t>
      </w:r>
      <w:r w:rsidR="00A611F1">
        <w:rPr>
          <w:rFonts w:cs="Times New Roman"/>
        </w:rPr>
        <w:t xml:space="preserve"> </w:t>
      </w:r>
    </w:p>
    <w:p w14:paraId="773C2841" w14:textId="30EB9DB9" w:rsidR="00982587" w:rsidRDefault="00982587" w:rsidP="009A54F2">
      <w:pPr>
        <w:rPr>
          <w:rFonts w:cs="Times New Roman"/>
        </w:rPr>
      </w:pPr>
    </w:p>
    <w:p w14:paraId="5A0E9514" w14:textId="3B7F6FB2" w:rsidR="008F07DA" w:rsidRPr="00F673E9" w:rsidRDefault="008F07DA" w:rsidP="009A54F2">
      <w:pPr>
        <w:rPr>
          <w:rFonts w:cs="Times New Roman"/>
        </w:rPr>
      </w:pPr>
      <w:r w:rsidRPr="00F04EF1">
        <w:rPr>
          <w:rFonts w:cs="Times New Roman"/>
          <w:b/>
        </w:rPr>
        <w:t>Py</w:t>
      </w:r>
      <w:r w:rsidR="00F73E04" w:rsidRPr="00F04EF1">
        <w:rPr>
          <w:rFonts w:cs="Times New Roman"/>
          <w:b/>
        </w:rPr>
        <w:t>I</w:t>
      </w:r>
      <w:r w:rsidRPr="00F04EF1">
        <w:rPr>
          <w:rFonts w:cs="Times New Roman"/>
          <w:b/>
        </w:rPr>
        <w:t>nstaller</w:t>
      </w:r>
      <w:r>
        <w:rPr>
          <w:rFonts w:cs="Times New Roman"/>
        </w:rPr>
        <w:t xml:space="preserve"> – </w:t>
      </w:r>
      <w:r w:rsidR="00412FF1">
        <w:rPr>
          <w:rFonts w:cs="Times New Roman"/>
        </w:rPr>
        <w:t xml:space="preserve">the library used to create executable Python files. </w:t>
      </w:r>
      <w:r w:rsidR="00EA2368">
        <w:rPr>
          <w:rFonts w:cs="Times New Roman"/>
        </w:rPr>
        <w:t>Used v</w:t>
      </w:r>
      <w:r>
        <w:rPr>
          <w:rFonts w:cs="Times New Roman"/>
        </w:rPr>
        <w:t xml:space="preserve">ersion </w:t>
      </w:r>
      <w:r w:rsidRPr="008F07DA">
        <w:rPr>
          <w:rFonts w:cs="Times New Roman"/>
        </w:rPr>
        <w:t>3.3.1</w:t>
      </w:r>
      <w:r w:rsidR="004178B6">
        <w:rPr>
          <w:rFonts w:cs="Times New Roman"/>
        </w:rPr>
        <w:t xml:space="preserve">. </w:t>
      </w:r>
      <w:r w:rsidR="001E4B94">
        <w:rPr>
          <w:rFonts w:cs="Times New Roman"/>
        </w:rPr>
        <w:t xml:space="preserve">The library was used without modification. </w:t>
      </w:r>
    </w:p>
    <w:p w14:paraId="059DC975" w14:textId="77777777" w:rsidR="008F07DA" w:rsidRDefault="008F07DA" w:rsidP="009A54F2">
      <w:pPr>
        <w:rPr>
          <w:rFonts w:cs="Times New Roman"/>
          <w:b/>
        </w:rPr>
      </w:pPr>
    </w:p>
    <w:p w14:paraId="59E143F1" w14:textId="12B51ECB" w:rsidR="005A0731" w:rsidRDefault="00A230B2" w:rsidP="009A54F2">
      <w:pPr>
        <w:rPr>
          <w:rFonts w:cs="Times New Roman"/>
        </w:rPr>
      </w:pPr>
      <w:r w:rsidRPr="002D6557">
        <w:rPr>
          <w:rFonts w:cs="Times New Roman"/>
          <w:b/>
        </w:rPr>
        <w:t>GoProStudio</w:t>
      </w:r>
      <w:r>
        <w:rPr>
          <w:rFonts w:cs="Times New Roman"/>
        </w:rPr>
        <w:t xml:space="preserve"> – free video editing software. Version </w:t>
      </w:r>
      <w:r w:rsidRPr="00A230B2">
        <w:rPr>
          <w:rFonts w:cs="Times New Roman"/>
        </w:rPr>
        <w:t>2.0.0.285</w:t>
      </w:r>
      <w:r>
        <w:rPr>
          <w:rFonts w:cs="Times New Roman"/>
        </w:rPr>
        <w:t xml:space="preserve"> used. </w:t>
      </w:r>
    </w:p>
    <w:p w14:paraId="496B0C57" w14:textId="795F51F2" w:rsidR="000B7C8A" w:rsidRDefault="000B7C8A" w:rsidP="009A54F2">
      <w:pPr>
        <w:rPr>
          <w:rFonts w:cs="Times New Roman"/>
        </w:rPr>
      </w:pPr>
    </w:p>
    <w:p w14:paraId="58D7B41D" w14:textId="5AE0A833" w:rsidR="000B7C8A" w:rsidRPr="00F673E9" w:rsidRDefault="000B7C8A" w:rsidP="009A54F2">
      <w:pPr>
        <w:rPr>
          <w:rFonts w:cs="Times New Roman"/>
        </w:rPr>
      </w:pPr>
      <w:r>
        <w:rPr>
          <w:rFonts w:cs="Times New Roman"/>
        </w:rPr>
        <w:t>PyCharm – the Integrated Development Environment used for Python language. Created by JetBrains. Used Commercial edition under Apache License</w:t>
      </w:r>
      <w:r w:rsidR="001F2AA0">
        <w:rPr>
          <w:rFonts w:cs="Times New Roman"/>
        </w:rPr>
        <w:t>.</w:t>
      </w:r>
    </w:p>
    <w:p w14:paraId="31F857FB" w14:textId="77777777" w:rsidR="009A54F2" w:rsidRPr="00F673E9" w:rsidRDefault="009A54F2" w:rsidP="009A54F2">
      <w:pPr>
        <w:rPr>
          <w:rFonts w:cs="Times New Roman"/>
        </w:rPr>
      </w:pPr>
    </w:p>
    <w:p w14:paraId="1F541373" w14:textId="77777777" w:rsidR="00875F45" w:rsidRPr="00F673E9" w:rsidRDefault="00875F45" w:rsidP="004C12FA">
      <w:pPr>
        <w:rPr>
          <w:rFonts w:eastAsiaTheme="majorEastAsia" w:cs="Times New Roman"/>
          <w:sz w:val="26"/>
          <w:szCs w:val="26"/>
        </w:rPr>
      </w:pPr>
      <w:r w:rsidRPr="00F673E9">
        <w:rPr>
          <w:rFonts w:cs="Times New Roman"/>
        </w:rPr>
        <w:br w:type="page"/>
      </w:r>
    </w:p>
    <w:p w14:paraId="777ADF64" w14:textId="77777777" w:rsidR="00AD4E4F" w:rsidRPr="00F673E9" w:rsidRDefault="00AD4E4F" w:rsidP="00AD4E4F">
      <w:pPr>
        <w:pStyle w:val="AppendixSection"/>
        <w:rPr>
          <w:rFonts w:cs="Times New Roman"/>
        </w:rPr>
      </w:pPr>
      <w:bookmarkStart w:id="141" w:name="_Toc444866627"/>
      <w:bookmarkStart w:id="142" w:name="_Toc511661058"/>
      <w:bookmarkStart w:id="143" w:name="_Toc222978615"/>
      <w:r w:rsidRPr="00F673E9">
        <w:rPr>
          <w:rFonts w:cs="Times New Roman"/>
        </w:rPr>
        <w:lastRenderedPageBreak/>
        <w:t>Ethics Submission</w:t>
      </w:r>
      <w:bookmarkEnd w:id="141"/>
      <w:bookmarkEnd w:id="142"/>
    </w:p>
    <w:p w14:paraId="2925587B" w14:textId="77777777" w:rsidR="00D47D4F" w:rsidRDefault="00D47D4F">
      <w:pPr>
        <w:rPr>
          <w:rFonts w:cs="Times New Roman"/>
        </w:rPr>
      </w:pPr>
    </w:p>
    <w:p w14:paraId="2616E414" w14:textId="13546EA4" w:rsidR="00997A38" w:rsidRDefault="00000BC4">
      <w:pPr>
        <w:rPr>
          <w:rFonts w:cs="Times New Roman"/>
        </w:rPr>
      </w:pPr>
      <w:r>
        <w:rPr>
          <w:rFonts w:cs="Times New Roman"/>
        </w:rPr>
        <w:t xml:space="preserve">Ethics number: </w:t>
      </w:r>
      <w:r w:rsidR="00D47D4F">
        <w:rPr>
          <w:rFonts w:cs="Times New Roman"/>
        </w:rPr>
        <w:t>9590</w:t>
      </w:r>
    </w:p>
    <w:p w14:paraId="0FD3B4BA" w14:textId="1E6E39EF" w:rsidR="00D47D4F" w:rsidRDefault="00D47D4F">
      <w:pPr>
        <w:rPr>
          <w:rFonts w:cs="Times New Roman"/>
        </w:rPr>
      </w:pPr>
    </w:p>
    <w:p w14:paraId="05B14E49" w14:textId="79D68CD4" w:rsidR="00D47D4F" w:rsidRDefault="00D47D4F">
      <w:pPr>
        <w:rPr>
          <w:rFonts w:cs="Times New Roman"/>
        </w:rPr>
      </w:pPr>
      <w:r>
        <w:rPr>
          <w:rFonts w:cs="Times New Roman"/>
        </w:rPr>
        <w:t xml:space="preserve">Copy of ethics form below. </w:t>
      </w:r>
    </w:p>
    <w:p w14:paraId="3127D135" w14:textId="77777777" w:rsidR="00000BC4" w:rsidRDefault="00000BC4">
      <w:pPr>
        <w:ind w:firstLine="0"/>
        <w:rPr>
          <w:rFonts w:cs="Times New Roman"/>
          <w:b/>
        </w:rPr>
      </w:pPr>
      <w:r>
        <w:rPr>
          <w:b/>
        </w:rPr>
        <w:br w:type="page"/>
      </w:r>
    </w:p>
    <w:p w14:paraId="2284792A" w14:textId="36DC013A" w:rsidR="0042269D" w:rsidRPr="0042269D" w:rsidRDefault="0042269D" w:rsidP="0042269D">
      <w:pPr>
        <w:pStyle w:val="NoIndent"/>
        <w:rPr>
          <w:b/>
        </w:rPr>
      </w:pPr>
      <w:r w:rsidRPr="0042269D">
        <w:rPr>
          <w:b/>
        </w:rPr>
        <w:lastRenderedPageBreak/>
        <w:t>AU Status</w:t>
      </w:r>
      <w:r>
        <w:rPr>
          <w:b/>
        </w:rPr>
        <w:br/>
      </w:r>
      <w:r>
        <w:t>Undergraduate or PG Taught</w:t>
      </w:r>
    </w:p>
    <w:p w14:paraId="72CA7191" w14:textId="1B867129" w:rsidR="0042269D" w:rsidRDefault="0042269D" w:rsidP="0042269D">
      <w:pPr>
        <w:pStyle w:val="NoIndent"/>
      </w:pPr>
      <w:r w:rsidRPr="0042269D">
        <w:rPr>
          <w:b/>
        </w:rPr>
        <w:t>Your aber.ac.uk email address</w:t>
      </w:r>
      <w:r>
        <w:br/>
        <w:t>okm@aber.ac.uk</w:t>
      </w:r>
    </w:p>
    <w:p w14:paraId="030FDCC4" w14:textId="4E80F004" w:rsidR="0042269D" w:rsidRPr="0042269D" w:rsidRDefault="0042269D" w:rsidP="0042269D">
      <w:pPr>
        <w:pStyle w:val="NoIndent"/>
        <w:rPr>
          <w:b/>
        </w:rPr>
      </w:pPr>
      <w:r w:rsidRPr="0042269D">
        <w:rPr>
          <w:b/>
        </w:rPr>
        <w:t>Full Name</w:t>
      </w:r>
      <w:r>
        <w:rPr>
          <w:b/>
        </w:rPr>
        <w:br/>
      </w:r>
      <w:r>
        <w:t>Oliwia Karolina Marek</w:t>
      </w:r>
    </w:p>
    <w:p w14:paraId="4E51642D" w14:textId="290E3003" w:rsidR="0042269D" w:rsidRDefault="0042269D" w:rsidP="0042269D">
      <w:pPr>
        <w:pStyle w:val="NoIndent"/>
      </w:pPr>
      <w:r w:rsidRPr="0042269D">
        <w:rPr>
          <w:b/>
        </w:rPr>
        <w:t>Please enter the name of the person responsible for reviewing your assessment.</w:t>
      </w:r>
      <w:r>
        <w:br/>
        <w:t>Reyer Zwiggelaar</w:t>
      </w:r>
    </w:p>
    <w:p w14:paraId="7AC5D208" w14:textId="091566AF" w:rsidR="0042269D" w:rsidRDefault="0042269D" w:rsidP="0042269D">
      <w:pPr>
        <w:pStyle w:val="NoIndent"/>
      </w:pPr>
      <w:r w:rsidRPr="0042269D">
        <w:rPr>
          <w:b/>
        </w:rPr>
        <w:t>Please enter the aber.ac.uk email address of the person responsible for reviewing your assessment</w:t>
      </w:r>
      <w:r w:rsidRPr="0042269D">
        <w:rPr>
          <w:b/>
        </w:rPr>
        <w:br/>
      </w:r>
      <w:r>
        <w:t>rrz@aber.ac.uk</w:t>
      </w:r>
    </w:p>
    <w:p w14:paraId="28921F3B" w14:textId="6B39132F" w:rsidR="0042269D" w:rsidRDefault="0042269D" w:rsidP="0042269D">
      <w:pPr>
        <w:pStyle w:val="NoIndent"/>
      </w:pPr>
      <w:r w:rsidRPr="0042269D">
        <w:rPr>
          <w:b/>
        </w:rPr>
        <w:t>Supervisor or Institute Director of Research Department</w:t>
      </w:r>
      <w:r>
        <w:br/>
        <w:t>cs</w:t>
      </w:r>
    </w:p>
    <w:p w14:paraId="03F93458" w14:textId="26AEE23A" w:rsidR="0042269D" w:rsidRDefault="0042269D" w:rsidP="0042269D">
      <w:pPr>
        <w:pStyle w:val="NoIndent"/>
      </w:pPr>
      <w:r w:rsidRPr="0042269D">
        <w:rPr>
          <w:b/>
        </w:rPr>
        <w:t>Module code (Only enter if you have been asked to do so)</w:t>
      </w:r>
      <w:r>
        <w:br/>
        <w:t>CS39440</w:t>
      </w:r>
    </w:p>
    <w:p w14:paraId="2EF22CDC" w14:textId="51C17373" w:rsidR="0042269D" w:rsidRDefault="0042269D" w:rsidP="0042269D">
      <w:pPr>
        <w:pStyle w:val="NoIndent"/>
      </w:pPr>
      <w:r w:rsidRPr="0042269D">
        <w:rPr>
          <w:b/>
        </w:rPr>
        <w:t>Proposed Study Title</w:t>
      </w:r>
      <w:r>
        <w:br/>
        <w:t>Video Tracking and Data Analysis Software for Analysing Group Behaviour in 2D videos</w:t>
      </w:r>
    </w:p>
    <w:p w14:paraId="3E0056DB" w14:textId="43BC4CC1" w:rsidR="0042269D" w:rsidRDefault="0042269D" w:rsidP="0042269D">
      <w:pPr>
        <w:pStyle w:val="NoIndent"/>
      </w:pPr>
      <w:r w:rsidRPr="0042269D">
        <w:rPr>
          <w:b/>
        </w:rPr>
        <w:t>Proposed Start Date</w:t>
      </w:r>
      <w:r>
        <w:br/>
        <w:t>29/01/2018</w:t>
      </w:r>
    </w:p>
    <w:p w14:paraId="57BD37E9" w14:textId="11999A3D" w:rsidR="0042269D" w:rsidRDefault="0042269D" w:rsidP="0042269D">
      <w:pPr>
        <w:pStyle w:val="NoIndent"/>
      </w:pPr>
      <w:r w:rsidRPr="0042269D">
        <w:rPr>
          <w:b/>
        </w:rPr>
        <w:t>Proposed Completion Date</w:t>
      </w:r>
      <w:r w:rsidRPr="0042269D">
        <w:rPr>
          <w:b/>
        </w:rPr>
        <w:br/>
      </w:r>
      <w:r>
        <w:t>04/05/2018</w:t>
      </w:r>
    </w:p>
    <w:p w14:paraId="312CE4AD" w14:textId="55367386" w:rsidR="0042269D" w:rsidRDefault="0042269D" w:rsidP="0042269D">
      <w:pPr>
        <w:pStyle w:val="NoIndent"/>
      </w:pPr>
      <w:r w:rsidRPr="0042269D">
        <w:rPr>
          <w:b/>
        </w:rPr>
        <w:t>Are you conducting a quantitative or qualitative research project?</w:t>
      </w:r>
      <w:r w:rsidRPr="0042269D">
        <w:rPr>
          <w:b/>
        </w:rPr>
        <w:br/>
      </w:r>
      <w:r>
        <w:t>Mixed Methods</w:t>
      </w:r>
    </w:p>
    <w:p w14:paraId="150C10EF" w14:textId="28D68EBA" w:rsidR="0042269D" w:rsidRDefault="0042269D" w:rsidP="0042269D">
      <w:pPr>
        <w:pStyle w:val="NoIndent"/>
      </w:pPr>
      <w:r w:rsidRPr="0042269D">
        <w:rPr>
          <w:b/>
        </w:rPr>
        <w:t>Does your research require external ethical approval under the Health Research Authority?</w:t>
      </w:r>
      <w:r w:rsidRPr="0042269D">
        <w:rPr>
          <w:b/>
        </w:rPr>
        <w:br/>
      </w:r>
      <w:r>
        <w:t>No</w:t>
      </w:r>
    </w:p>
    <w:p w14:paraId="0DE67C28" w14:textId="12AB6FDD" w:rsidR="0042269D" w:rsidRDefault="0042269D" w:rsidP="0042269D">
      <w:pPr>
        <w:pStyle w:val="NoIndent"/>
      </w:pPr>
      <w:r w:rsidRPr="0042269D">
        <w:rPr>
          <w:b/>
        </w:rPr>
        <w:t>Does your research involve animals?</w:t>
      </w:r>
      <w:r w:rsidRPr="0042269D">
        <w:rPr>
          <w:b/>
        </w:rPr>
        <w:br/>
      </w:r>
      <w:r>
        <w:t>Yes</w:t>
      </w:r>
    </w:p>
    <w:p w14:paraId="4F487E94" w14:textId="4C12F7F0" w:rsidR="0042269D" w:rsidRDefault="0042269D" w:rsidP="0042269D">
      <w:pPr>
        <w:pStyle w:val="NoIndent"/>
      </w:pPr>
      <w:r w:rsidRPr="0042269D">
        <w:rPr>
          <w:b/>
        </w:rPr>
        <w:t>Does your research involve human participants?</w:t>
      </w:r>
      <w:r w:rsidRPr="0042269D">
        <w:rPr>
          <w:b/>
        </w:rPr>
        <w:br/>
      </w:r>
      <w:r>
        <w:t>No</w:t>
      </w:r>
    </w:p>
    <w:p w14:paraId="71BB9AC3" w14:textId="24F25C1C" w:rsidR="0042269D" w:rsidRDefault="0042269D" w:rsidP="0042269D">
      <w:pPr>
        <w:pStyle w:val="NoIndent"/>
      </w:pPr>
      <w:r w:rsidRPr="0042269D">
        <w:rPr>
          <w:b/>
        </w:rPr>
        <w:t>Are you completing this form for your own research?</w:t>
      </w:r>
      <w:r w:rsidRPr="0042269D">
        <w:rPr>
          <w:b/>
        </w:rPr>
        <w:br/>
      </w:r>
      <w:r>
        <w:t>Yes</w:t>
      </w:r>
    </w:p>
    <w:p w14:paraId="6DFC17A5" w14:textId="76E4B44C" w:rsidR="0042269D" w:rsidRDefault="0042269D" w:rsidP="0042269D">
      <w:pPr>
        <w:pStyle w:val="NoIndent"/>
      </w:pPr>
      <w:r w:rsidRPr="0042269D">
        <w:rPr>
          <w:b/>
        </w:rPr>
        <w:t>Does your research involve human participants?</w:t>
      </w:r>
      <w:r w:rsidRPr="0042269D">
        <w:rPr>
          <w:b/>
        </w:rPr>
        <w:br/>
      </w:r>
      <w:r>
        <w:t>No</w:t>
      </w:r>
    </w:p>
    <w:p w14:paraId="2EBCC743" w14:textId="38611CE7" w:rsidR="0042269D" w:rsidRDefault="0042269D" w:rsidP="0042269D">
      <w:pPr>
        <w:pStyle w:val="NoIndent"/>
      </w:pPr>
      <w:r w:rsidRPr="0042269D">
        <w:rPr>
          <w:b/>
        </w:rPr>
        <w:t>Institute</w:t>
      </w:r>
      <w:r w:rsidRPr="0042269D">
        <w:rPr>
          <w:b/>
        </w:rPr>
        <w:br/>
      </w:r>
      <w:r>
        <w:t>IMPACS</w:t>
      </w:r>
    </w:p>
    <w:p w14:paraId="584EDC79" w14:textId="77777777" w:rsidR="0042269D" w:rsidRDefault="0042269D" w:rsidP="0042269D">
      <w:pPr>
        <w:pStyle w:val="NoIndent"/>
      </w:pPr>
      <w:r w:rsidRPr="0042269D">
        <w:rPr>
          <w:b/>
        </w:rPr>
        <w:t>Please provide a brief summary of your project (150 word max)</w:t>
      </w:r>
      <w:r w:rsidRPr="0042269D">
        <w:rPr>
          <w:b/>
        </w:rPr>
        <w:br/>
      </w:r>
      <w:r>
        <w:t>The aim of the project is to analyse the behaviour of fish in videos taken over few weeks to try to find out about collective learning among the group members. During this time, the fish were tested to see if they can associate a dipole (buzzer or light source) with food. In the project I want to use video tracking to see the movement patterns of fish, the possible grouping of the school of fish, their speed to then later analyse it and recognise collective behaviour and collectve learning. The data drawn from the experiment will give a new</w:t>
      </w:r>
    </w:p>
    <w:p w14:paraId="646CF655" w14:textId="77777777" w:rsidR="0042269D" w:rsidRDefault="0042269D" w:rsidP="0042269D">
      <w:pPr>
        <w:pStyle w:val="NoIndent"/>
      </w:pPr>
      <w:r>
        <w:t>view of the behaviour of animals, treating them not individually, but as a group.</w:t>
      </w:r>
    </w:p>
    <w:p w14:paraId="7E5DE9EB" w14:textId="56258FD9" w:rsidR="0042269D" w:rsidRDefault="0042269D" w:rsidP="0042269D">
      <w:pPr>
        <w:pStyle w:val="NoIndent"/>
      </w:pPr>
      <w:r w:rsidRPr="0042269D">
        <w:rPr>
          <w:b/>
        </w:rPr>
        <w:t xml:space="preserve">Where appropriate, do you have consent for the publication, reproduction or use of any unpublished material? </w:t>
      </w:r>
      <w:r w:rsidRPr="0042269D">
        <w:rPr>
          <w:b/>
        </w:rPr>
        <w:br/>
      </w:r>
      <w:r>
        <w:t>Not applicable</w:t>
      </w:r>
    </w:p>
    <w:p w14:paraId="068F10CB" w14:textId="293AEF2A" w:rsidR="0042269D" w:rsidRDefault="0042269D" w:rsidP="0042269D">
      <w:pPr>
        <w:pStyle w:val="NoIndent"/>
      </w:pPr>
      <w:r w:rsidRPr="0042269D">
        <w:rPr>
          <w:b/>
        </w:rPr>
        <w:lastRenderedPageBreak/>
        <w:t>Will appropriate measures be put in place for the secure and confidential storage of data?</w:t>
      </w:r>
      <w:r w:rsidRPr="0042269D">
        <w:rPr>
          <w:b/>
        </w:rPr>
        <w:br/>
      </w:r>
      <w:r>
        <w:t>Yes</w:t>
      </w:r>
    </w:p>
    <w:p w14:paraId="149179FD" w14:textId="77583478" w:rsidR="0042269D" w:rsidRDefault="0042269D" w:rsidP="0042269D">
      <w:pPr>
        <w:pStyle w:val="NoIndent"/>
      </w:pPr>
      <w:r w:rsidRPr="0042269D">
        <w:rPr>
          <w:b/>
        </w:rPr>
        <w:t>Does the research pose more than minimal and predictable risk to the researcher?</w:t>
      </w:r>
      <w:r w:rsidRPr="0042269D">
        <w:rPr>
          <w:b/>
        </w:rPr>
        <w:br/>
      </w:r>
      <w:r>
        <w:t>Not applicable</w:t>
      </w:r>
    </w:p>
    <w:p w14:paraId="66658EF9" w14:textId="269B0EC4" w:rsidR="0042269D" w:rsidRDefault="0042269D" w:rsidP="0042269D">
      <w:pPr>
        <w:pStyle w:val="NoIndent"/>
      </w:pPr>
      <w:r w:rsidRPr="0042269D">
        <w:rPr>
          <w:b/>
        </w:rPr>
        <w:t>Will you be travelling, as a foreign national, in to any areas that the UK Foreign and Commonwealth Office advise against travel to?</w:t>
      </w:r>
      <w:r w:rsidRPr="0042269D">
        <w:rPr>
          <w:b/>
        </w:rPr>
        <w:br/>
      </w:r>
      <w:r>
        <w:t>No</w:t>
      </w:r>
    </w:p>
    <w:p w14:paraId="612ADA72" w14:textId="77777777" w:rsidR="0042269D" w:rsidRPr="0042269D" w:rsidRDefault="0042269D" w:rsidP="0042269D">
      <w:pPr>
        <w:pStyle w:val="NoIndent"/>
        <w:rPr>
          <w:b/>
        </w:rPr>
      </w:pPr>
      <w:r w:rsidRPr="0042269D">
        <w:rPr>
          <w:b/>
        </w:rPr>
        <w:t>Please include any further relevant information for this section here:</w:t>
      </w:r>
    </w:p>
    <w:p w14:paraId="005F7C9A" w14:textId="4E295E7F" w:rsidR="0042269D" w:rsidRDefault="0042269D" w:rsidP="0042269D">
      <w:pPr>
        <w:pStyle w:val="NoIndent"/>
      </w:pPr>
      <w:r w:rsidRPr="0042269D">
        <w:rPr>
          <w:b/>
        </w:rPr>
        <w:t>If you are to be working alone with vulnerable people or children, you may need a DBS (CRB) check. Tick to confirm that you will ensure you comply with this requirement should you identify that you require one.</w:t>
      </w:r>
      <w:r w:rsidRPr="0042269D">
        <w:rPr>
          <w:b/>
        </w:rPr>
        <w:br/>
      </w:r>
      <w:r>
        <w:t>Yes</w:t>
      </w:r>
    </w:p>
    <w:p w14:paraId="2D748465" w14:textId="76BECF09" w:rsidR="0042269D" w:rsidRDefault="0042269D" w:rsidP="0042269D">
      <w:pPr>
        <w:pStyle w:val="NoIndent"/>
      </w:pPr>
      <w:r w:rsidRPr="0042269D">
        <w:rPr>
          <w:b/>
        </w:rPr>
        <w:t>Declaration: Please tick to confirm that you have completed this form to the best of your knowledge and that you will inform your department should the proposal significantly change.</w:t>
      </w:r>
      <w:r w:rsidRPr="0042269D">
        <w:rPr>
          <w:b/>
        </w:rPr>
        <w:br/>
      </w:r>
      <w:r>
        <w:t>Yes</w:t>
      </w:r>
    </w:p>
    <w:p w14:paraId="02823993" w14:textId="6A07DA33" w:rsidR="00AD4E4F" w:rsidRPr="0042269D" w:rsidRDefault="0042269D" w:rsidP="0042269D">
      <w:pPr>
        <w:pStyle w:val="NoIndent"/>
        <w:rPr>
          <w:rFonts w:eastAsiaTheme="majorEastAsia"/>
          <w:b/>
          <w:sz w:val="26"/>
          <w:szCs w:val="26"/>
        </w:rPr>
      </w:pPr>
      <w:r w:rsidRPr="0042269D">
        <w:rPr>
          <w:b/>
        </w:rPr>
        <w:t>Please include any further relevant information for this section here:</w:t>
      </w:r>
      <w:r w:rsidR="00AD4E4F" w:rsidRPr="0042269D">
        <w:rPr>
          <w:b/>
        </w:rPr>
        <w:br w:type="page"/>
      </w:r>
    </w:p>
    <w:p w14:paraId="58E76B9B" w14:textId="77777777" w:rsidR="002B0070" w:rsidRPr="00F673E9" w:rsidRDefault="002B0070" w:rsidP="004C12FA">
      <w:pPr>
        <w:pStyle w:val="AppendixSection"/>
        <w:rPr>
          <w:rFonts w:cs="Times New Roman"/>
        </w:rPr>
      </w:pPr>
      <w:bookmarkStart w:id="144" w:name="_Ref511647262"/>
      <w:bookmarkStart w:id="145" w:name="_Toc511661059"/>
      <w:r w:rsidRPr="00F673E9">
        <w:rPr>
          <w:rFonts w:cs="Times New Roman"/>
        </w:rPr>
        <w:lastRenderedPageBreak/>
        <w:t xml:space="preserve">Code </w:t>
      </w:r>
      <w:r w:rsidR="002D6667" w:rsidRPr="00F673E9">
        <w:rPr>
          <w:rFonts w:cs="Times New Roman"/>
        </w:rPr>
        <w:t>Exa</w:t>
      </w:r>
      <w:r w:rsidRPr="00F673E9">
        <w:rPr>
          <w:rFonts w:cs="Times New Roman"/>
        </w:rPr>
        <w:t>mples</w:t>
      </w:r>
      <w:bookmarkEnd w:id="2"/>
      <w:bookmarkEnd w:id="143"/>
      <w:bookmarkEnd w:id="144"/>
      <w:bookmarkEnd w:id="145"/>
    </w:p>
    <w:p w14:paraId="411803C9" w14:textId="77777777" w:rsidR="00240334" w:rsidRPr="00F673E9" w:rsidRDefault="00240334" w:rsidP="00770842">
      <w:pPr>
        <w:jc w:val="both"/>
        <w:rPr>
          <w:rFonts w:cs="Times New Roman"/>
        </w:rPr>
      </w:pPr>
    </w:p>
    <w:p w14:paraId="05994C06" w14:textId="0C4436EF" w:rsidR="009D62C7" w:rsidRPr="00114971" w:rsidRDefault="009D62C7" w:rsidP="000745B9">
      <w:pPr>
        <w:pStyle w:val="Heading3"/>
        <w:numPr>
          <w:ilvl w:val="0"/>
          <w:numId w:val="0"/>
        </w:numPr>
        <w:ind w:left="505" w:hanging="221"/>
      </w:pPr>
      <w:bookmarkStart w:id="146" w:name="_Toc511661060"/>
      <w:r w:rsidRPr="00114971">
        <w:t>Manual Fish Tracking</w:t>
      </w:r>
      <w:bookmarkEnd w:id="146"/>
      <w:r w:rsidRPr="00114971">
        <w:t xml:space="preserve"> </w:t>
      </w:r>
    </w:p>
    <w:p w14:paraId="714502D1" w14:textId="77777777" w:rsidR="00114971" w:rsidRDefault="00114971" w:rsidP="00114971">
      <w:pPr>
        <w:ind w:firstLine="0"/>
        <w:rPr>
          <w:rFonts w:cs="Times New Roman"/>
        </w:rPr>
      </w:pPr>
    </w:p>
    <w:bookmarkStart w:id="147" w:name="_MON_1585380258"/>
    <w:bookmarkEnd w:id="147"/>
    <w:p w14:paraId="7304D2D7" w14:textId="6E7E7CDF" w:rsidR="00C90A47" w:rsidRDefault="000A7515" w:rsidP="004C12FA">
      <w:pPr>
        <w:rPr>
          <w:rFonts w:cs="Times New Roman"/>
        </w:rPr>
      </w:pPr>
      <w:r>
        <w:rPr>
          <w:rFonts w:cs="Times New Roman"/>
        </w:rPr>
        <w:object w:dxaOrig="9026" w:dyaOrig="6536" w14:anchorId="422B060E">
          <v:shape id="_x0000_i1025" type="#_x0000_t75" style="width:451.5pt;height:327pt" o:ole="" o:bordertopcolor="this" o:borderbottomcolor="this">
            <v:imagedata r:id="rId36" o:title=""/>
            <w10:bordertop type="single" width="8"/>
            <w10:borderbottom type="single" width="8"/>
          </v:shape>
          <o:OLEObject Type="Embed" ProgID="Word.OpenDocumentText.12" ShapeID="_x0000_i1025" DrawAspect="Content" ObjectID="_1586155147" r:id="rId37"/>
        </w:object>
      </w:r>
    </w:p>
    <w:p w14:paraId="219F2B3B" w14:textId="77777777" w:rsidR="00C90A47" w:rsidRDefault="00C90A47" w:rsidP="004C12FA">
      <w:pPr>
        <w:rPr>
          <w:rFonts w:cs="Times New Roman"/>
        </w:rPr>
      </w:pPr>
    </w:p>
    <w:p w14:paraId="6D658665" w14:textId="77777777" w:rsidR="00F45E13" w:rsidRDefault="00F45E13">
      <w:pPr>
        <w:ind w:firstLine="0"/>
        <w:rPr>
          <w:rFonts w:eastAsiaTheme="majorEastAsia" w:cstheme="majorBidi"/>
          <w:b/>
          <w:bCs/>
        </w:rPr>
      </w:pPr>
      <w:r>
        <w:br w:type="page"/>
      </w:r>
    </w:p>
    <w:p w14:paraId="1FC8A9B2" w14:textId="1309BAF6" w:rsidR="00524846" w:rsidRDefault="00524846" w:rsidP="00C90A47">
      <w:pPr>
        <w:pStyle w:val="Heading3"/>
        <w:numPr>
          <w:ilvl w:val="0"/>
          <w:numId w:val="0"/>
        </w:numPr>
        <w:ind w:left="505" w:hanging="221"/>
      </w:pPr>
      <w:bookmarkStart w:id="148" w:name="_Toc511661061"/>
      <w:r>
        <w:lastRenderedPageBreak/>
        <w:t>Create Background Model</w:t>
      </w:r>
      <w:bookmarkEnd w:id="148"/>
    </w:p>
    <w:p w14:paraId="7756296F" w14:textId="72F0B622" w:rsidR="003F47FE" w:rsidRDefault="003F47FE" w:rsidP="003F47FE"/>
    <w:bookmarkStart w:id="149" w:name="_MON_1585381202"/>
    <w:bookmarkEnd w:id="149"/>
    <w:p w14:paraId="17883DC0" w14:textId="29A84035" w:rsidR="003F47FE" w:rsidRDefault="003F47FE" w:rsidP="003F47FE">
      <w:r>
        <w:object w:dxaOrig="9026" w:dyaOrig="6133" w14:anchorId="69FD5C5A">
          <v:shape id="_x0000_i1026" type="#_x0000_t75" style="width:451.5pt;height:306.75pt" o:ole="" o:bordertopcolor="this" o:borderbottomcolor="this">
            <v:imagedata r:id="rId38" o:title=""/>
            <w10:bordertop type="single" width="8"/>
            <w10:borderbottom type="single" width="8"/>
          </v:shape>
          <o:OLEObject Type="Embed" ProgID="Word.OpenDocumentText.12" ShapeID="_x0000_i1026" DrawAspect="Content" ObjectID="_1586155148" r:id="rId39"/>
        </w:object>
      </w:r>
    </w:p>
    <w:p w14:paraId="1C41EE66" w14:textId="77777777" w:rsidR="003F47FE" w:rsidRPr="003F47FE" w:rsidRDefault="003F47FE" w:rsidP="003F47FE"/>
    <w:p w14:paraId="15357DDD" w14:textId="105B75F3" w:rsidR="00C90A47" w:rsidRDefault="00C90A47" w:rsidP="00C90A47">
      <w:pPr>
        <w:pStyle w:val="Heading3"/>
        <w:numPr>
          <w:ilvl w:val="0"/>
          <w:numId w:val="0"/>
        </w:numPr>
        <w:ind w:left="505" w:hanging="221"/>
      </w:pPr>
      <w:bookmarkStart w:id="150" w:name="_Toc511661062"/>
      <w:r>
        <w:t>Background Subtraction</w:t>
      </w:r>
      <w:bookmarkEnd w:id="150"/>
    </w:p>
    <w:p w14:paraId="58971B65" w14:textId="77777777" w:rsidR="00C90A47" w:rsidRDefault="00C90A47" w:rsidP="004C12FA">
      <w:pPr>
        <w:rPr>
          <w:rFonts w:cs="Times New Roman"/>
        </w:rPr>
      </w:pPr>
    </w:p>
    <w:bookmarkStart w:id="151" w:name="_MON_1585381319"/>
    <w:bookmarkEnd w:id="151"/>
    <w:p w14:paraId="2014F23C" w14:textId="43B8BAA2" w:rsidR="00C90A47" w:rsidRDefault="000A7515" w:rsidP="004C12FA">
      <w:pPr>
        <w:rPr>
          <w:rFonts w:cs="Times New Roman"/>
        </w:rPr>
      </w:pPr>
      <w:r>
        <w:rPr>
          <w:rFonts w:cs="Times New Roman"/>
        </w:rPr>
        <w:object w:dxaOrig="9026" w:dyaOrig="5708" w14:anchorId="1D95DE8B">
          <v:shape id="_x0000_i1027" type="#_x0000_t75" style="width:451.5pt;height:285.75pt" o:ole="" o:bordertopcolor="this" o:borderbottomcolor="this">
            <v:imagedata r:id="rId40" o:title=""/>
            <w10:bordertop type="single" width="8"/>
            <w10:borderbottom type="single" width="8"/>
          </v:shape>
          <o:OLEObject Type="Embed" ProgID="Word.OpenDocumentText.12" ShapeID="_x0000_i1027" DrawAspect="Content" ObjectID="_1586155149" r:id="rId41"/>
        </w:object>
      </w:r>
    </w:p>
    <w:p w14:paraId="71C37B13" w14:textId="77777777" w:rsidR="00C90A47" w:rsidRDefault="00C90A47" w:rsidP="004C12FA">
      <w:pPr>
        <w:rPr>
          <w:rFonts w:cs="Times New Roman"/>
        </w:rPr>
      </w:pPr>
    </w:p>
    <w:p w14:paraId="1D53CC2D" w14:textId="77777777" w:rsidR="00F45E13" w:rsidRDefault="00F45E13">
      <w:pPr>
        <w:ind w:firstLine="0"/>
        <w:rPr>
          <w:rFonts w:eastAsiaTheme="majorEastAsia" w:cstheme="majorBidi"/>
          <w:b/>
          <w:bCs/>
        </w:rPr>
      </w:pPr>
      <w:r>
        <w:br w:type="page"/>
      </w:r>
    </w:p>
    <w:p w14:paraId="1D254A7F" w14:textId="48CDE194" w:rsidR="00C90A47" w:rsidRDefault="00C90A47" w:rsidP="00C90A47">
      <w:pPr>
        <w:pStyle w:val="Heading3"/>
        <w:numPr>
          <w:ilvl w:val="0"/>
          <w:numId w:val="0"/>
        </w:numPr>
        <w:ind w:left="505" w:hanging="221"/>
      </w:pPr>
      <w:bookmarkStart w:id="152" w:name="_Toc511661063"/>
      <w:r>
        <w:lastRenderedPageBreak/>
        <w:t>ROI Division</w:t>
      </w:r>
      <w:bookmarkEnd w:id="152"/>
    </w:p>
    <w:p w14:paraId="488CA377" w14:textId="77777777" w:rsidR="00F45E13" w:rsidRDefault="00F45E13" w:rsidP="004C12FA">
      <w:pPr>
        <w:rPr>
          <w:rFonts w:cs="Times New Roman"/>
        </w:rPr>
      </w:pPr>
    </w:p>
    <w:bookmarkStart w:id="153" w:name="_MON_1585380998"/>
    <w:bookmarkEnd w:id="153"/>
    <w:p w14:paraId="68827D38" w14:textId="75DD5ED9" w:rsidR="00C90A47" w:rsidRDefault="0096388C" w:rsidP="004C12FA">
      <w:pPr>
        <w:rPr>
          <w:rFonts w:cs="Times New Roman"/>
        </w:rPr>
      </w:pPr>
      <w:r>
        <w:rPr>
          <w:rFonts w:cs="Times New Roman"/>
        </w:rPr>
        <w:object w:dxaOrig="9026" w:dyaOrig="8985" w14:anchorId="0AABE5A7">
          <v:shape id="_x0000_i1028" type="#_x0000_t75" style="width:451.5pt;height:449.25pt" o:ole="" o:bordertopcolor="this" o:borderbottomcolor="this">
            <v:imagedata r:id="rId42" o:title=""/>
            <w10:bordertop type="single" width="8"/>
            <w10:borderbottom type="single" width="8"/>
          </v:shape>
          <o:OLEObject Type="Embed" ProgID="Word.OpenDocumentText.12" ShapeID="_x0000_i1028" DrawAspect="Content" ObjectID="_1586155150" r:id="rId43"/>
        </w:object>
      </w:r>
    </w:p>
    <w:p w14:paraId="3DF42544" w14:textId="77777777" w:rsidR="00C90A47" w:rsidRDefault="00C90A47" w:rsidP="004C12FA">
      <w:pPr>
        <w:rPr>
          <w:rFonts w:cs="Times New Roman"/>
        </w:rPr>
      </w:pPr>
    </w:p>
    <w:p w14:paraId="60A22B7E" w14:textId="77777777" w:rsidR="00784775" w:rsidRDefault="00784775">
      <w:pPr>
        <w:ind w:firstLine="0"/>
      </w:pPr>
      <w:r>
        <w:br w:type="page"/>
      </w:r>
    </w:p>
    <w:p w14:paraId="53022DEB" w14:textId="77777777" w:rsidR="004D45DD" w:rsidRPr="00F673E9" w:rsidRDefault="004D45DD" w:rsidP="004C12FA">
      <w:pPr>
        <w:rPr>
          <w:rFonts w:cs="Times New Roman"/>
        </w:rPr>
      </w:pPr>
      <w:bookmarkStart w:id="154" w:name="_Toc192777719"/>
    </w:p>
    <w:bookmarkStart w:id="155" w:name="_Toc511661064" w:displacedByCustomXml="next"/>
    <w:bookmarkStart w:id="156" w:name="_Toc222978616" w:displacedByCustomXml="next"/>
    <w:sdt>
      <w:sdtPr>
        <w:rPr>
          <w:rFonts w:eastAsiaTheme="minorEastAsia" w:cs="Arial"/>
          <w:b w:val="0"/>
          <w:bCs w:val="0"/>
          <w:sz w:val="22"/>
          <w:szCs w:val="24"/>
        </w:rPr>
        <w:id w:val="-578295164"/>
        <w:docPartObj>
          <w:docPartGallery w:val="Bibliographies"/>
          <w:docPartUnique/>
        </w:docPartObj>
      </w:sdtPr>
      <w:sdtEndPr/>
      <w:sdtContent>
        <w:bookmarkStart w:id="157" w:name="_Ref180721199" w:displacedByCustomXml="prev"/>
        <w:p w14:paraId="2E774F8F" w14:textId="0A13B139" w:rsidR="00BC5372" w:rsidRPr="00F673E9" w:rsidRDefault="00EF371F" w:rsidP="003900C5">
          <w:pPr>
            <w:pStyle w:val="Heading1"/>
            <w:rPr>
              <w:rFonts w:cs="Times New Roman"/>
            </w:rPr>
          </w:pPr>
          <w:r>
            <w:t>Annotated Bibliography</w:t>
          </w:r>
          <w:bookmarkEnd w:id="155"/>
          <w:r w:rsidR="00BC5372" w:rsidRPr="00F673E9">
            <w:rPr>
              <w:rFonts w:cs="Times New Roman"/>
              <w:lang w:val="en-US"/>
            </w:rPr>
            <w:br/>
          </w:r>
        </w:p>
        <w:p w14:paraId="3233DC98" w14:textId="77777777" w:rsidR="00BC5372" w:rsidRPr="00F673E9" w:rsidRDefault="00BC5372" w:rsidP="00BC5372">
          <w:pPr>
            <w:pStyle w:val="ListParagraph"/>
            <w:numPr>
              <w:ilvl w:val="0"/>
              <w:numId w:val="3"/>
            </w:numPr>
            <w:rPr>
              <w:rFonts w:cs="Times New Roman"/>
              <w:sz w:val="24"/>
              <w:szCs w:val="22"/>
            </w:rPr>
          </w:pPr>
          <w:bookmarkStart w:id="158" w:name="_Ref511468559"/>
          <w:bookmarkEnd w:id="157"/>
          <w:r w:rsidRPr="00F673E9">
            <w:rPr>
              <w:rFonts w:eastAsia="Times New Roman" w:cs="Times New Roman"/>
              <w:sz w:val="24"/>
              <w:szCs w:val="22"/>
              <w:lang w:val="fr-FR" w:eastAsia="en-GB"/>
            </w:rPr>
            <w:t xml:space="preserve">A. Strandburg-Peshkin et al. </w:t>
          </w:r>
          <w:r w:rsidRPr="00F673E9">
            <w:rPr>
              <w:rFonts w:cs="Times New Roman"/>
              <w:sz w:val="24"/>
              <w:szCs w:val="22"/>
            </w:rPr>
            <w:t xml:space="preserve">Visual Sensory networks and effective information transfer in animal groups. In </w:t>
          </w:r>
          <w:r w:rsidRPr="00F673E9">
            <w:rPr>
              <w:rFonts w:eastAsia="Times New Roman" w:cs="Times New Roman"/>
              <w:sz w:val="24"/>
              <w:szCs w:val="22"/>
              <w:lang w:eastAsia="en-GB"/>
            </w:rPr>
            <w:t>Current Biology, Volume 23, Issue 17, R709 - R711</w:t>
          </w:r>
          <w:bookmarkEnd w:id="158"/>
          <w:r w:rsidRPr="00F673E9">
            <w:rPr>
              <w:rFonts w:eastAsia="Times New Roman" w:cs="Times New Roman"/>
              <w:sz w:val="24"/>
              <w:szCs w:val="22"/>
              <w:lang w:eastAsia="en-GB"/>
            </w:rPr>
            <w:t xml:space="preserve"> </w:t>
          </w:r>
        </w:p>
        <w:p w14:paraId="0AA27D2D" w14:textId="77777777" w:rsidR="00BC5372" w:rsidRPr="00F673E9" w:rsidRDefault="00BC5372" w:rsidP="00BC5372">
          <w:pPr>
            <w:pStyle w:val="ListParagraph"/>
            <w:ind w:left="680"/>
            <w:rPr>
              <w:rFonts w:cs="Times New Roman"/>
              <w:szCs w:val="22"/>
            </w:rPr>
          </w:pPr>
        </w:p>
        <w:p w14:paraId="16A8E58A" w14:textId="77777777" w:rsidR="00BC5372" w:rsidRPr="0042269D" w:rsidRDefault="00BC5372" w:rsidP="00A11090">
          <w:pPr>
            <w:pStyle w:val="NoIndent"/>
            <w:ind w:left="993"/>
            <w:rPr>
              <w:sz w:val="24"/>
            </w:rPr>
          </w:pPr>
          <w:r w:rsidRPr="00F673E9">
            <w:t xml:space="preserve">This paper is about research about information transfer in fish schools, otherwise known as collective thinking. They introduced a small proportion of the fish already associating the light to food, to an uninformed group. </w:t>
          </w:r>
        </w:p>
        <w:p w14:paraId="687AAFD4" w14:textId="77777777" w:rsidR="00BC5372" w:rsidRPr="00F673E9" w:rsidRDefault="00BC5372" w:rsidP="00BC5372">
          <w:pPr>
            <w:pStyle w:val="NormalWeb"/>
            <w:spacing w:before="0" w:beforeAutospacing="0" w:after="0"/>
            <w:ind w:left="680"/>
            <w:rPr>
              <w:rFonts w:ascii="Times New Roman" w:hAnsi="Times New Roman"/>
              <w:sz w:val="10"/>
              <w:szCs w:val="22"/>
            </w:rPr>
          </w:pPr>
          <w:r w:rsidRPr="00F673E9">
            <w:rPr>
              <w:rFonts w:ascii="Times New Roman" w:hAnsi="Times New Roman"/>
              <w:szCs w:val="22"/>
            </w:rPr>
            <w:br/>
          </w:r>
        </w:p>
        <w:p w14:paraId="6036960F" w14:textId="7D6E5574" w:rsidR="00B008F9" w:rsidRPr="00287C5E" w:rsidRDefault="00F61AE4" w:rsidP="00287C5E">
          <w:pPr>
            <w:pStyle w:val="ListParagraph"/>
            <w:numPr>
              <w:ilvl w:val="0"/>
              <w:numId w:val="3"/>
            </w:numPr>
            <w:spacing w:after="120"/>
            <w:rPr>
              <w:rFonts w:cs="Times New Roman"/>
              <w:sz w:val="24"/>
              <w:szCs w:val="22"/>
            </w:rPr>
          </w:pPr>
          <w:bookmarkStart w:id="159" w:name="_Ref511468211"/>
          <w:bookmarkStart w:id="160" w:name="_Ref506050707"/>
          <w:r w:rsidRPr="00F61AE4">
            <w:rPr>
              <w:rFonts w:cs="Times New Roman"/>
              <w:sz w:val="24"/>
              <w:szCs w:val="22"/>
            </w:rPr>
            <w:t>Carmelo J.</w:t>
          </w:r>
          <w:r>
            <w:rPr>
              <w:rFonts w:cs="Times New Roman"/>
              <w:sz w:val="24"/>
              <w:szCs w:val="22"/>
            </w:rPr>
            <w:t xml:space="preserve"> et al. </w:t>
          </w:r>
          <w:r w:rsidRPr="00F61AE4">
            <w:rPr>
              <w:rFonts w:cs="Times New Roman"/>
              <w:sz w:val="24"/>
              <w:szCs w:val="22"/>
            </w:rPr>
            <w:t>A Novel Search Algorithm based on Fish School</w:t>
          </w:r>
          <w:r>
            <w:rPr>
              <w:rFonts w:cs="Times New Roman"/>
              <w:sz w:val="24"/>
              <w:szCs w:val="22"/>
            </w:rPr>
            <w:t xml:space="preserve"> </w:t>
          </w:r>
          <w:r w:rsidRPr="00F61AE4">
            <w:rPr>
              <w:rFonts w:cs="Times New Roman"/>
              <w:sz w:val="24"/>
              <w:szCs w:val="22"/>
            </w:rPr>
            <w:t>Behavior</w:t>
          </w:r>
          <w:r>
            <w:rPr>
              <w:rFonts w:cs="Times New Roman"/>
              <w:sz w:val="24"/>
              <w:szCs w:val="22"/>
            </w:rPr>
            <w:t xml:space="preserve">. </w:t>
          </w:r>
          <w:r w:rsidR="00F214DB">
            <w:rPr>
              <w:noProof/>
            </w:rPr>
            <w:t xml:space="preserve">In </w:t>
          </w:r>
          <w:r w:rsidR="00F214DB" w:rsidRPr="00F214DB">
            <w:rPr>
              <w:iCs/>
              <w:noProof/>
            </w:rPr>
            <w:t>International Conference on Systems, Man and Cybernetics</w:t>
          </w:r>
          <w:r w:rsidR="00F214DB">
            <w:rPr>
              <w:noProof/>
            </w:rPr>
            <w:t>, Recife, Brazil, 2008.</w:t>
          </w:r>
          <w:bookmarkEnd w:id="159"/>
        </w:p>
        <w:p w14:paraId="78060D93" w14:textId="6FECB61E" w:rsidR="00F214DB" w:rsidRDefault="00F214DB" w:rsidP="00A11090">
          <w:pPr>
            <w:pStyle w:val="NoIndent"/>
            <w:ind w:left="993"/>
          </w:pPr>
          <w:r>
            <w:t xml:space="preserve">This paper </w:t>
          </w:r>
          <w:r w:rsidR="00640506">
            <w:t xml:space="preserve">describes an algorithm they used for </w:t>
          </w:r>
          <w:r>
            <w:t>searching in highdimensional spaces taking into  account behavio</w:t>
          </w:r>
          <w:r w:rsidR="00A11090">
            <w:t>u</w:t>
          </w:r>
          <w:r>
            <w:t>rs drawn from fish schools.</w:t>
          </w:r>
          <w:r w:rsidR="00640506">
            <w:t xml:space="preserve"> It also describes a lot of behaviour of fish in fish schools.</w:t>
          </w:r>
        </w:p>
        <w:bookmarkEnd w:id="160"/>
        <w:p w14:paraId="2D03EE89" w14:textId="77777777" w:rsidR="00A11090" w:rsidRPr="00F673E9" w:rsidRDefault="00A11090" w:rsidP="00A11090">
          <w:pPr>
            <w:pStyle w:val="NoIndent"/>
          </w:pPr>
        </w:p>
        <w:p w14:paraId="4FF227BA" w14:textId="247E66F1" w:rsidR="00BC5372" w:rsidRDefault="00BC5372" w:rsidP="00BC5372">
          <w:pPr>
            <w:pStyle w:val="ListParagraph"/>
            <w:numPr>
              <w:ilvl w:val="0"/>
              <w:numId w:val="3"/>
            </w:numPr>
            <w:spacing w:after="120"/>
            <w:contextualSpacing w:val="0"/>
            <w:rPr>
              <w:rFonts w:cs="Times New Roman"/>
              <w:sz w:val="24"/>
              <w:szCs w:val="22"/>
            </w:rPr>
          </w:pPr>
          <w:bookmarkStart w:id="161" w:name="_Ref511471007"/>
          <w:r w:rsidRPr="00F14D83">
            <w:rPr>
              <w:rFonts w:cs="Times New Roman"/>
              <w:sz w:val="24"/>
              <w:szCs w:val="22"/>
            </w:rPr>
            <w:t>R. Kingslake, A history of the photographic lens, San Diego, US: Academic Press, 1989-10-28.</w:t>
          </w:r>
          <w:bookmarkEnd w:id="161"/>
        </w:p>
        <w:p w14:paraId="3E6C7025" w14:textId="4E297983" w:rsidR="00164F57" w:rsidRDefault="00164F57" w:rsidP="00A11090">
          <w:pPr>
            <w:pStyle w:val="NoIndent"/>
            <w:ind w:left="993"/>
          </w:pPr>
          <w:r>
            <w:t>This book describes the history of photographic lenses, including the fisheye lens. It explains what is an fisheye effect.</w:t>
          </w:r>
        </w:p>
        <w:p w14:paraId="06A7B77F" w14:textId="77777777" w:rsidR="00A11090" w:rsidRPr="00A11090" w:rsidRDefault="00A11090" w:rsidP="00A11090">
          <w:pPr>
            <w:spacing w:after="120"/>
            <w:ind w:firstLine="0"/>
            <w:rPr>
              <w:rFonts w:cs="Times New Roman"/>
              <w:szCs w:val="22"/>
            </w:rPr>
          </w:pPr>
        </w:p>
        <w:p w14:paraId="76281E9F" w14:textId="377B2399" w:rsidR="00557644" w:rsidRPr="00557644" w:rsidRDefault="00557644" w:rsidP="00A11090">
          <w:pPr>
            <w:pStyle w:val="ListParagraph"/>
            <w:numPr>
              <w:ilvl w:val="0"/>
              <w:numId w:val="3"/>
            </w:numPr>
            <w:spacing w:after="120"/>
            <w:contextualSpacing w:val="0"/>
            <w:rPr>
              <w:rStyle w:val="selectable"/>
              <w:rFonts w:cs="Times New Roman"/>
              <w:sz w:val="24"/>
              <w:szCs w:val="22"/>
            </w:rPr>
          </w:pPr>
          <w:bookmarkStart w:id="162" w:name="_Ref511473937"/>
          <w:bookmarkStart w:id="163" w:name="_Ref511472760"/>
          <w:r>
            <w:rPr>
              <w:rStyle w:val="selectable"/>
            </w:rPr>
            <w:t xml:space="preserve">A. Roberts, B. Bill and D. Glanzman, "Learning and memory in zebrafish larvae", </w:t>
          </w:r>
          <w:r>
            <w:rPr>
              <w:rStyle w:val="selectable"/>
              <w:i/>
              <w:iCs/>
            </w:rPr>
            <w:t>Frontiers in Neural Circuits</w:t>
          </w:r>
          <w:r>
            <w:rPr>
              <w:rStyle w:val="selectable"/>
            </w:rPr>
            <w:t>, vol. 7, no. 1662-5110, 2013.</w:t>
          </w:r>
          <w:bookmarkEnd w:id="162"/>
        </w:p>
        <w:p w14:paraId="0A116BFE" w14:textId="6E905D6B" w:rsidR="00557644" w:rsidRDefault="00557644" w:rsidP="00BF0AC3">
          <w:pPr>
            <w:spacing w:after="120"/>
            <w:ind w:left="993" w:firstLine="0"/>
            <w:rPr>
              <w:rFonts w:cs="Times New Roman"/>
              <w:sz w:val="24"/>
              <w:szCs w:val="22"/>
            </w:rPr>
          </w:pPr>
          <w:r>
            <w:rPr>
              <w:rFonts w:cs="Times New Roman"/>
              <w:sz w:val="24"/>
              <w:szCs w:val="22"/>
            </w:rPr>
            <w:t>This article describes the behaviour and memory in zebrafish</w:t>
          </w:r>
          <w:r w:rsidR="006A4C9A">
            <w:rPr>
              <w:rFonts w:cs="Times New Roman"/>
              <w:sz w:val="24"/>
              <w:szCs w:val="22"/>
            </w:rPr>
            <w:t>.</w:t>
          </w:r>
        </w:p>
        <w:p w14:paraId="335CBB85" w14:textId="77777777" w:rsidR="00770AF4" w:rsidRPr="00557644" w:rsidRDefault="00770AF4" w:rsidP="00557644">
          <w:pPr>
            <w:spacing w:after="120"/>
            <w:ind w:firstLine="0"/>
            <w:rPr>
              <w:rFonts w:cs="Times New Roman"/>
              <w:sz w:val="24"/>
              <w:szCs w:val="22"/>
            </w:rPr>
          </w:pPr>
        </w:p>
        <w:p w14:paraId="3F91A674" w14:textId="415A645A" w:rsidR="000D0692" w:rsidRPr="000D0692" w:rsidRDefault="000D0692" w:rsidP="00A11090">
          <w:pPr>
            <w:pStyle w:val="ListParagraph"/>
            <w:numPr>
              <w:ilvl w:val="0"/>
              <w:numId w:val="3"/>
            </w:numPr>
            <w:spacing w:after="120"/>
            <w:contextualSpacing w:val="0"/>
            <w:rPr>
              <w:rStyle w:val="selectable"/>
              <w:rFonts w:cs="Times New Roman"/>
              <w:sz w:val="24"/>
              <w:szCs w:val="22"/>
            </w:rPr>
          </w:pPr>
          <w:bookmarkStart w:id="164" w:name="_Ref511474066"/>
          <w:r>
            <w:rPr>
              <w:rStyle w:val="selectable"/>
            </w:rPr>
            <w:t xml:space="preserve">C. Peichel, "Social Behavior: How Do Fish Find Their Shoal Mate?", </w:t>
          </w:r>
          <w:r>
            <w:rPr>
              <w:rStyle w:val="selectable"/>
              <w:i/>
              <w:iCs/>
            </w:rPr>
            <w:t>Current Biology</w:t>
          </w:r>
          <w:r>
            <w:rPr>
              <w:rStyle w:val="selectable"/>
            </w:rPr>
            <w:t>, vol. 14, no. 13, pp. R503-R504, 2004.</w:t>
          </w:r>
          <w:bookmarkEnd w:id="164"/>
        </w:p>
        <w:p w14:paraId="43C8A271" w14:textId="0C3EE804" w:rsidR="000D0692" w:rsidRDefault="000D0692" w:rsidP="000D0692">
          <w:pPr>
            <w:spacing w:after="120"/>
            <w:ind w:left="993" w:firstLine="0"/>
            <w:rPr>
              <w:rFonts w:cs="Times New Roman"/>
              <w:sz w:val="24"/>
              <w:szCs w:val="22"/>
            </w:rPr>
          </w:pPr>
          <w:r>
            <w:rPr>
              <w:rFonts w:cs="Times New Roman"/>
              <w:sz w:val="24"/>
              <w:szCs w:val="22"/>
            </w:rPr>
            <w:t>This text describes the social behaviour in fish inside the fish shoal.</w:t>
          </w:r>
        </w:p>
        <w:p w14:paraId="6457A9AF" w14:textId="77777777" w:rsidR="000810D6" w:rsidRPr="000D0692" w:rsidRDefault="000810D6" w:rsidP="000D0692">
          <w:pPr>
            <w:spacing w:after="120"/>
            <w:ind w:left="993" w:firstLine="0"/>
            <w:rPr>
              <w:rFonts w:cs="Times New Roman"/>
              <w:sz w:val="24"/>
              <w:szCs w:val="22"/>
            </w:rPr>
          </w:pPr>
        </w:p>
        <w:p w14:paraId="4D23C0A5" w14:textId="1B3B06AF" w:rsidR="00010FC3" w:rsidRPr="00010FC3" w:rsidRDefault="00010FC3" w:rsidP="00A11090">
          <w:pPr>
            <w:pStyle w:val="ListParagraph"/>
            <w:numPr>
              <w:ilvl w:val="0"/>
              <w:numId w:val="3"/>
            </w:numPr>
            <w:spacing w:after="120"/>
            <w:contextualSpacing w:val="0"/>
            <w:rPr>
              <w:rStyle w:val="selectable"/>
              <w:rFonts w:cs="Times New Roman"/>
              <w:sz w:val="24"/>
              <w:szCs w:val="22"/>
            </w:rPr>
          </w:pPr>
          <w:bookmarkStart w:id="165" w:name="_Ref511474167"/>
          <w:r>
            <w:rPr>
              <w:rStyle w:val="selectable"/>
            </w:rPr>
            <w:t xml:space="preserve">L. McCann, D. Koehn and N. Kline, "The Effects of Body Size and Body Markings on Nonpolarized Schooling Behavior of Zebra Fish (Brachydanio Rerio)", </w:t>
          </w:r>
          <w:r>
            <w:rPr>
              <w:rStyle w:val="selectable"/>
              <w:i/>
              <w:iCs/>
            </w:rPr>
            <w:t>The Journal of Psychology</w:t>
          </w:r>
          <w:r>
            <w:rPr>
              <w:rStyle w:val="selectable"/>
            </w:rPr>
            <w:t>, vol. 79, no. 1, pp. 71-75, 1971.</w:t>
          </w:r>
          <w:bookmarkEnd w:id="165"/>
        </w:p>
        <w:p w14:paraId="427C2C35" w14:textId="5DC3827B" w:rsidR="00010FC3" w:rsidRDefault="00010FC3" w:rsidP="00B64D86">
          <w:pPr>
            <w:spacing w:after="120"/>
            <w:ind w:left="993" w:firstLine="0"/>
            <w:rPr>
              <w:rFonts w:cs="Times New Roman"/>
              <w:sz w:val="24"/>
              <w:szCs w:val="22"/>
            </w:rPr>
          </w:pPr>
          <w:r>
            <w:rPr>
              <w:rFonts w:cs="Times New Roman"/>
              <w:sz w:val="24"/>
              <w:szCs w:val="22"/>
            </w:rPr>
            <w:t xml:space="preserve">This text </w:t>
          </w:r>
          <w:r w:rsidR="002D05E0">
            <w:rPr>
              <w:rFonts w:cs="Times New Roman"/>
              <w:sz w:val="24"/>
              <w:szCs w:val="22"/>
            </w:rPr>
            <w:t xml:space="preserve">describes shoaling preferences in zebra fish. </w:t>
          </w:r>
        </w:p>
        <w:p w14:paraId="30717EED" w14:textId="77777777" w:rsidR="00B64D86" w:rsidRPr="00010FC3" w:rsidRDefault="00B64D86" w:rsidP="00010FC3">
          <w:pPr>
            <w:spacing w:after="120"/>
            <w:ind w:firstLine="0"/>
            <w:rPr>
              <w:rFonts w:cs="Times New Roman"/>
              <w:sz w:val="24"/>
              <w:szCs w:val="22"/>
            </w:rPr>
          </w:pPr>
        </w:p>
        <w:p w14:paraId="415F0963" w14:textId="32FDC964" w:rsidR="00A11090" w:rsidRPr="00A11090" w:rsidRDefault="00A11090" w:rsidP="00A11090">
          <w:pPr>
            <w:pStyle w:val="ListParagraph"/>
            <w:numPr>
              <w:ilvl w:val="0"/>
              <w:numId w:val="3"/>
            </w:numPr>
            <w:spacing w:after="120"/>
            <w:contextualSpacing w:val="0"/>
            <w:rPr>
              <w:rFonts w:cs="Times New Roman"/>
              <w:sz w:val="24"/>
              <w:szCs w:val="22"/>
            </w:rPr>
          </w:pPr>
          <w:r w:rsidRPr="00F673E9">
            <w:rPr>
              <w:rFonts w:cs="Times New Roman"/>
              <w:sz w:val="24"/>
              <w:szCs w:val="22"/>
            </w:rPr>
            <w:t>J. Cachat et al. Three-dimensional neurophenotyping of adult zebrafish behavior. PLoS ONE, 6(3), e17597.</w:t>
          </w:r>
          <w:bookmarkEnd w:id="163"/>
        </w:p>
        <w:p w14:paraId="75F7F1F4" w14:textId="77777777" w:rsidR="00A11090" w:rsidRPr="00F673E9" w:rsidRDefault="00A11090" w:rsidP="00A11090">
          <w:pPr>
            <w:pStyle w:val="NoIndent"/>
            <w:ind w:left="993"/>
          </w:pPr>
          <w:r w:rsidRPr="00F673E9">
            <w:t xml:space="preserve">This article shows the use of zebrafish in neurobehavioral research. They are using video tracking and data mining techniques on videos of fish that may be useful for my work. </w:t>
          </w:r>
        </w:p>
        <w:p w14:paraId="440A196C" w14:textId="77777777" w:rsidR="00A11090" w:rsidRPr="00F673E9" w:rsidRDefault="00A11090" w:rsidP="00A11090">
          <w:pPr>
            <w:pStyle w:val="ListParagraph"/>
            <w:spacing w:after="120"/>
            <w:ind w:left="680"/>
            <w:contextualSpacing w:val="0"/>
            <w:rPr>
              <w:rFonts w:cs="Times New Roman"/>
              <w:szCs w:val="22"/>
            </w:rPr>
          </w:pPr>
        </w:p>
        <w:p w14:paraId="2BF3D58C" w14:textId="0E686485" w:rsidR="008B57A9" w:rsidRPr="008B57A9" w:rsidRDefault="008B57A9" w:rsidP="00CC19C8">
          <w:pPr>
            <w:pStyle w:val="ListParagraph"/>
            <w:numPr>
              <w:ilvl w:val="0"/>
              <w:numId w:val="3"/>
            </w:numPr>
            <w:spacing w:after="120"/>
            <w:contextualSpacing w:val="0"/>
            <w:rPr>
              <w:rStyle w:val="authorsname"/>
              <w:rFonts w:cs="Times New Roman"/>
              <w:sz w:val="24"/>
              <w:szCs w:val="22"/>
              <w:lang w:val="en-US"/>
            </w:rPr>
          </w:pPr>
          <w:bookmarkStart w:id="166" w:name="_Ref511472762"/>
          <w:bookmarkStart w:id="167" w:name="_Ref511464071"/>
          <w:r>
            <w:lastRenderedPageBreak/>
            <w:t xml:space="preserve">Noldus, L.P.J.J., Spink, A.J. &amp; Tegelenbosch, R.A.J. </w:t>
          </w:r>
          <w:r w:rsidR="00CC19C8" w:rsidRPr="00CC19C8">
            <w:t>A versatile video tracking system for automation of behavioral experiments</w:t>
          </w:r>
          <w:r w:rsidR="00CC19C8">
            <w:t xml:space="preserve">. In </w:t>
          </w:r>
          <w:r>
            <w:t xml:space="preserve">Behavior Research Methods, Instruments, &amp; Computers (2001) 33: 398. </w:t>
          </w:r>
          <w:hyperlink r:id="rId44" w:history="1">
            <w:r w:rsidRPr="000436AB">
              <w:rPr>
                <w:rStyle w:val="Hyperlink"/>
              </w:rPr>
              <w:t>https://doi.org/10.3758/BF03195394</w:t>
            </w:r>
          </w:hyperlink>
          <w:bookmarkEnd w:id="166"/>
          <w:r>
            <w:rPr>
              <w:rStyle w:val="authorsname"/>
            </w:rPr>
            <w:t xml:space="preserve"> </w:t>
          </w:r>
        </w:p>
        <w:p w14:paraId="47AC65FE" w14:textId="60ED253A" w:rsidR="008B57A9" w:rsidRDefault="000600FE" w:rsidP="00BF0AC3">
          <w:pPr>
            <w:spacing w:after="120"/>
            <w:ind w:left="993" w:firstLine="0"/>
            <w:rPr>
              <w:rStyle w:val="authorsname"/>
              <w:rFonts w:cs="Times New Roman"/>
              <w:sz w:val="24"/>
              <w:szCs w:val="22"/>
              <w:lang w:val="en-US"/>
            </w:rPr>
          </w:pPr>
          <w:r>
            <w:rPr>
              <w:rStyle w:val="authorsname"/>
              <w:rFonts w:cs="Times New Roman"/>
              <w:sz w:val="24"/>
              <w:szCs w:val="22"/>
              <w:lang w:val="en-US"/>
            </w:rPr>
            <w:t>This article describes work on video tracking software for multiple animals that can later be used for analyzing the tracks and further research.</w:t>
          </w:r>
        </w:p>
        <w:p w14:paraId="0C7C4714" w14:textId="77777777" w:rsidR="008B57A9" w:rsidRPr="008B57A9" w:rsidRDefault="008B57A9" w:rsidP="008B57A9">
          <w:pPr>
            <w:spacing w:after="120"/>
            <w:rPr>
              <w:rStyle w:val="authorsname"/>
              <w:rFonts w:cs="Times New Roman"/>
              <w:sz w:val="24"/>
              <w:szCs w:val="22"/>
              <w:lang w:val="en-US"/>
            </w:rPr>
          </w:pPr>
        </w:p>
        <w:p w14:paraId="1010F096" w14:textId="6AEF2E49" w:rsidR="007A3BA7" w:rsidRPr="00D01685" w:rsidRDefault="007A3BA7" w:rsidP="00D01685">
          <w:pPr>
            <w:pStyle w:val="ListParagraph"/>
            <w:numPr>
              <w:ilvl w:val="0"/>
              <w:numId w:val="3"/>
            </w:numPr>
            <w:spacing w:after="120"/>
            <w:contextualSpacing w:val="0"/>
            <w:rPr>
              <w:rStyle w:val="authorsname"/>
              <w:rFonts w:cs="Times New Roman"/>
              <w:sz w:val="24"/>
              <w:szCs w:val="22"/>
              <w:lang w:val="en-US"/>
            </w:rPr>
          </w:pPr>
          <w:r>
            <w:rPr>
              <w:rStyle w:val="authorsname"/>
            </w:rPr>
            <w:t xml:space="preserve"> </w:t>
          </w:r>
          <w:bookmarkStart w:id="168" w:name="_Ref511482797"/>
          <w:r w:rsidR="008A6D48" w:rsidRPr="008A6D48">
            <w:rPr>
              <w:rStyle w:val="authorsname"/>
            </w:rPr>
            <w:t>Andrew S. Kane, James D. Salierno, Geoffrey T. Gipson, Timothy C.A. Molteno, Colin Hunter</w:t>
          </w:r>
          <w:r w:rsidR="008A6D48">
            <w:rPr>
              <w:rStyle w:val="authorsname"/>
            </w:rPr>
            <w:t xml:space="preserve">. </w:t>
          </w:r>
          <w:r w:rsidR="008A6D48" w:rsidRPr="008A6D48">
            <w:rPr>
              <w:rStyle w:val="authorsname"/>
            </w:rPr>
            <w:t>A video-based movement analysis system to quantify behavioral stress responses of fish</w:t>
          </w:r>
          <w:r w:rsidR="008A6D48">
            <w:rPr>
              <w:rStyle w:val="authorsname"/>
            </w:rPr>
            <w:t xml:space="preserve">. In </w:t>
          </w:r>
          <w:r w:rsidR="008A6D48" w:rsidRPr="008A6D48">
            <w:rPr>
              <w:rStyle w:val="authorsname"/>
            </w:rPr>
            <w:t>Water Research,</w:t>
          </w:r>
          <w:r w:rsidR="008A6D48">
            <w:rPr>
              <w:rStyle w:val="authorsname"/>
            </w:rPr>
            <w:t xml:space="preserve"> </w:t>
          </w:r>
          <w:r w:rsidR="008A6D48" w:rsidRPr="008A6D48">
            <w:rPr>
              <w:rStyle w:val="authorsname"/>
            </w:rPr>
            <w:t>Volume 38, Issue 18,</w:t>
          </w:r>
          <w:r w:rsidR="008A6D48">
            <w:rPr>
              <w:rStyle w:val="authorsname"/>
            </w:rPr>
            <w:t xml:space="preserve"> </w:t>
          </w:r>
          <w:r w:rsidR="008A6D48" w:rsidRPr="008A6D48">
            <w:rPr>
              <w:rStyle w:val="authorsname"/>
            </w:rPr>
            <w:t>2004,</w:t>
          </w:r>
          <w:r w:rsidR="008A6D48">
            <w:rPr>
              <w:rStyle w:val="authorsname"/>
            </w:rPr>
            <w:t xml:space="preserve"> </w:t>
          </w:r>
          <w:r w:rsidR="008A6D48" w:rsidRPr="008A6D48">
            <w:rPr>
              <w:rStyle w:val="authorsname"/>
            </w:rPr>
            <w:t>Pages 3993-4001,</w:t>
          </w:r>
          <w:r w:rsidR="008A6D48">
            <w:rPr>
              <w:rStyle w:val="authorsname"/>
            </w:rPr>
            <w:t xml:space="preserve"> </w:t>
          </w:r>
          <w:r w:rsidR="008A6D48" w:rsidRPr="008A6D48">
            <w:rPr>
              <w:rStyle w:val="authorsname"/>
            </w:rPr>
            <w:t>ISSN 0043-1354</w:t>
          </w:r>
          <w:r w:rsidR="008A6D48">
            <w:rPr>
              <w:rStyle w:val="authorsname"/>
            </w:rPr>
            <w:t>.</w:t>
          </w:r>
          <w:bookmarkEnd w:id="168"/>
        </w:p>
        <w:p w14:paraId="72A3B632" w14:textId="77777777" w:rsidR="00CB416C" w:rsidRDefault="00D01685" w:rsidP="00BF0AC3">
          <w:pPr>
            <w:spacing w:after="120"/>
            <w:ind w:left="993" w:firstLine="0"/>
            <w:rPr>
              <w:rFonts w:cs="Times New Roman"/>
              <w:sz w:val="24"/>
              <w:szCs w:val="22"/>
              <w:lang w:val="en-US"/>
            </w:rPr>
          </w:pPr>
          <w:r>
            <w:rPr>
              <w:rFonts w:cs="Times New Roman"/>
              <w:sz w:val="24"/>
              <w:szCs w:val="22"/>
              <w:lang w:val="en-US"/>
            </w:rPr>
            <w:t>This paper describes work on video tracking application that can track up to 12 fish in big tanks</w:t>
          </w:r>
          <w:r w:rsidR="00CB416C">
            <w:rPr>
              <w:rFonts w:cs="Times New Roman"/>
              <w:sz w:val="24"/>
              <w:szCs w:val="22"/>
              <w:lang w:val="en-US"/>
            </w:rPr>
            <w:t xml:space="preserve"> and the analyzing of the work done on looking at how the fish react to stressors.</w:t>
          </w:r>
        </w:p>
        <w:p w14:paraId="74CFA093" w14:textId="44A114B1" w:rsidR="00D01685" w:rsidRPr="00D01685" w:rsidRDefault="00D01685" w:rsidP="00D01685">
          <w:pPr>
            <w:spacing w:after="120"/>
            <w:ind w:firstLine="0"/>
            <w:rPr>
              <w:rFonts w:cs="Times New Roman"/>
              <w:sz w:val="24"/>
              <w:szCs w:val="22"/>
              <w:lang w:val="en-US"/>
            </w:rPr>
          </w:pPr>
          <w:r>
            <w:rPr>
              <w:rFonts w:cs="Times New Roman"/>
              <w:sz w:val="24"/>
              <w:szCs w:val="22"/>
              <w:lang w:val="en-US"/>
            </w:rPr>
            <w:t xml:space="preserve"> </w:t>
          </w:r>
        </w:p>
        <w:p w14:paraId="152859A2" w14:textId="79BAD882" w:rsidR="00336415" w:rsidRPr="00336415" w:rsidRDefault="00336415" w:rsidP="00A11090">
          <w:pPr>
            <w:pStyle w:val="ListParagraph"/>
            <w:numPr>
              <w:ilvl w:val="0"/>
              <w:numId w:val="3"/>
            </w:numPr>
            <w:spacing w:after="120"/>
            <w:contextualSpacing w:val="0"/>
            <w:rPr>
              <w:rFonts w:cs="Times New Roman"/>
              <w:sz w:val="24"/>
              <w:szCs w:val="22"/>
            </w:rPr>
          </w:pPr>
          <w:bookmarkStart w:id="169" w:name="_Ref511482799"/>
          <w:r>
            <w:rPr>
              <w:noProof/>
            </w:rPr>
            <w:t>Fang-fang Luo, Guo-long Chen and Wen-zhong Guo. An improved "fish-search" algorithm for information retrieval. In IEEE, Wuhan, China, 2006.</w:t>
          </w:r>
          <w:bookmarkEnd w:id="169"/>
        </w:p>
        <w:p w14:paraId="403E3541" w14:textId="6C770E48" w:rsidR="00336415" w:rsidRDefault="00BD2ED2" w:rsidP="00883215">
          <w:pPr>
            <w:pStyle w:val="NoIndent"/>
            <w:ind w:left="993"/>
          </w:pPr>
          <w:r>
            <w:t xml:space="preserve">It describe the use of dept first search algorithms in World Wide Web that are based on analysis of flocking behaviour of fish schools. </w:t>
          </w:r>
        </w:p>
        <w:p w14:paraId="0AFB8C2F" w14:textId="60048D9F" w:rsidR="00336415" w:rsidRPr="00336415" w:rsidRDefault="00336415" w:rsidP="00336415">
          <w:pPr>
            <w:spacing w:after="120"/>
            <w:rPr>
              <w:rFonts w:cs="Times New Roman"/>
              <w:sz w:val="24"/>
              <w:szCs w:val="22"/>
            </w:rPr>
          </w:pPr>
        </w:p>
        <w:p w14:paraId="4BBC0BEB" w14:textId="6DB007CE" w:rsidR="00A11090" w:rsidRPr="00A11090" w:rsidRDefault="00A11090" w:rsidP="00A11090">
          <w:pPr>
            <w:pStyle w:val="ListParagraph"/>
            <w:numPr>
              <w:ilvl w:val="0"/>
              <w:numId w:val="3"/>
            </w:numPr>
            <w:spacing w:after="120"/>
            <w:contextualSpacing w:val="0"/>
            <w:rPr>
              <w:rFonts w:cs="Times New Roman"/>
              <w:sz w:val="24"/>
              <w:szCs w:val="22"/>
            </w:rPr>
          </w:pPr>
          <w:bookmarkStart w:id="170" w:name="_Ref511482938"/>
          <w:r w:rsidRPr="00F673E9">
            <w:rPr>
              <w:rFonts w:cs="Times New Roman"/>
              <w:sz w:val="24"/>
              <w:szCs w:val="22"/>
            </w:rPr>
            <w:t xml:space="preserve">Various. Simply Psychology blog. </w:t>
          </w:r>
          <w:bookmarkStart w:id="171" w:name="_Ref506026875"/>
          <w:r w:rsidRPr="00F673E9">
            <w:rPr>
              <w:rFonts w:cs="Times New Roman"/>
              <w:sz w:val="24"/>
              <w:szCs w:val="22"/>
            </w:rPr>
            <w:fldChar w:fldCharType="begin"/>
          </w:r>
          <w:r w:rsidRPr="00F673E9">
            <w:rPr>
              <w:rFonts w:cs="Times New Roman"/>
              <w:sz w:val="24"/>
              <w:szCs w:val="22"/>
            </w:rPr>
            <w:instrText xml:space="preserve"> HYPERLINK "https://www.simplypsychology.org/pavlov.html" </w:instrText>
          </w:r>
          <w:r w:rsidRPr="00F673E9">
            <w:rPr>
              <w:rFonts w:cs="Times New Roman"/>
              <w:sz w:val="24"/>
              <w:szCs w:val="22"/>
            </w:rPr>
            <w:fldChar w:fldCharType="separate"/>
          </w:r>
          <w:r w:rsidRPr="00F673E9">
            <w:rPr>
              <w:rStyle w:val="Hyperlink"/>
              <w:rFonts w:cs="Times New Roman"/>
              <w:sz w:val="24"/>
              <w:szCs w:val="22"/>
            </w:rPr>
            <w:t>https://www.simplypsychology.org/pavlov.html</w:t>
          </w:r>
          <w:bookmarkEnd w:id="171"/>
          <w:r w:rsidRPr="00F673E9">
            <w:rPr>
              <w:rFonts w:cs="Times New Roman"/>
              <w:sz w:val="24"/>
              <w:szCs w:val="22"/>
            </w:rPr>
            <w:fldChar w:fldCharType="end"/>
          </w:r>
          <w:r w:rsidRPr="00F673E9">
            <w:rPr>
              <w:rFonts w:cs="Times New Roman"/>
              <w:sz w:val="24"/>
              <w:szCs w:val="22"/>
            </w:rPr>
            <w:t>, 2007. Accessed February 2018.</w:t>
          </w:r>
          <w:bookmarkEnd w:id="167"/>
          <w:bookmarkEnd w:id="170"/>
        </w:p>
        <w:p w14:paraId="082214DC" w14:textId="77777777" w:rsidR="00A11090" w:rsidRPr="00F673E9" w:rsidRDefault="00A11090" w:rsidP="00A11090">
          <w:pPr>
            <w:pStyle w:val="NoIndent"/>
            <w:ind w:left="993"/>
          </w:pPr>
          <w:r w:rsidRPr="00F673E9">
            <w:t>This blog described the experiment by Ivan Pavlov about Pavlovian conditioning.</w:t>
          </w:r>
        </w:p>
        <w:p w14:paraId="1E86F146" w14:textId="77777777" w:rsidR="00A11090" w:rsidRPr="00F673E9" w:rsidRDefault="00A11090" w:rsidP="00A11090">
          <w:pPr>
            <w:pStyle w:val="ListParagraph"/>
            <w:spacing w:after="120"/>
            <w:ind w:left="680"/>
            <w:contextualSpacing w:val="0"/>
            <w:rPr>
              <w:rFonts w:cs="Times New Roman"/>
              <w:sz w:val="24"/>
              <w:szCs w:val="22"/>
            </w:rPr>
          </w:pPr>
        </w:p>
        <w:p w14:paraId="4C7F293A" w14:textId="36EE2162" w:rsidR="00A11090" w:rsidRPr="00A11090" w:rsidRDefault="00A11090" w:rsidP="00A11090">
          <w:pPr>
            <w:pStyle w:val="ListParagraph"/>
            <w:numPr>
              <w:ilvl w:val="0"/>
              <w:numId w:val="3"/>
            </w:numPr>
            <w:spacing w:after="120"/>
            <w:contextualSpacing w:val="0"/>
            <w:rPr>
              <w:rFonts w:cs="Times New Roman"/>
              <w:sz w:val="24"/>
            </w:rPr>
          </w:pPr>
          <w:r w:rsidRPr="00F673E9">
            <w:rPr>
              <w:rFonts w:cs="Times New Roman"/>
              <w:sz w:val="24"/>
            </w:rPr>
            <w:t xml:space="preserve">Kao AB, Miller N, Torney C, Hartnett A, Couzin ID. Collective Learning and Optimal Consensus Decisions in Social Animal Groups. PLoS Comput Biol 10(8): e1003762. </w:t>
          </w:r>
          <w:hyperlink r:id="rId45" w:history="1">
            <w:r w:rsidRPr="00F673E9">
              <w:rPr>
                <w:rStyle w:val="Hyperlink"/>
                <w:rFonts w:cs="Times New Roman"/>
                <w:sz w:val="24"/>
              </w:rPr>
              <w:t>https://doi.org/10.1371/journal.pcbi.1003762</w:t>
            </w:r>
          </w:hyperlink>
        </w:p>
        <w:p w14:paraId="049A657E" w14:textId="1D9EE762" w:rsidR="00A11090" w:rsidRPr="00164F57" w:rsidRDefault="00A11090" w:rsidP="00A11090">
          <w:pPr>
            <w:pStyle w:val="NoIndent"/>
            <w:ind w:left="993"/>
          </w:pPr>
          <w:r w:rsidRPr="00F673E9">
            <w:t>This paper explores the idea that individual's learned preferences influence what others experience. Describes collective thinking taking into account size of group, environmental</w:t>
          </w:r>
          <w:r w:rsidRPr="00F673E9">
            <w:rPr>
              <w:i/>
            </w:rPr>
            <w:t xml:space="preserve"> cues.</w:t>
          </w:r>
        </w:p>
        <w:p w14:paraId="237E4453" w14:textId="77777777" w:rsidR="00A11090" w:rsidRPr="00F61AE4" w:rsidRDefault="00A11090" w:rsidP="00A11090">
          <w:pPr>
            <w:pStyle w:val="ListParagraph"/>
            <w:spacing w:after="120"/>
            <w:ind w:left="680" w:firstLine="0"/>
            <w:rPr>
              <w:rFonts w:cs="Times New Roman"/>
              <w:sz w:val="24"/>
              <w:szCs w:val="22"/>
            </w:rPr>
          </w:pPr>
        </w:p>
        <w:p w14:paraId="3E0FE5DD" w14:textId="3D4FD500" w:rsidR="00A11090" w:rsidRPr="00F14D83" w:rsidRDefault="00153E77" w:rsidP="00A11090">
          <w:pPr>
            <w:pStyle w:val="ListParagraph"/>
            <w:numPr>
              <w:ilvl w:val="0"/>
              <w:numId w:val="3"/>
            </w:numPr>
            <w:spacing w:after="120"/>
            <w:contextualSpacing w:val="0"/>
            <w:rPr>
              <w:rFonts w:cs="Times New Roman"/>
              <w:sz w:val="24"/>
              <w:szCs w:val="22"/>
            </w:rPr>
          </w:pPr>
          <w:r>
            <w:rPr>
              <w:rStyle w:val="selectable"/>
            </w:rPr>
            <w:t xml:space="preserve">"idTracker: tracking individuals in a group by automatic identification of unmarked animals", </w:t>
          </w:r>
          <w:r>
            <w:rPr>
              <w:rStyle w:val="selectable"/>
              <w:i/>
              <w:iCs/>
            </w:rPr>
            <w:t>Nature Methods</w:t>
          </w:r>
          <w:r>
            <w:rPr>
              <w:rStyle w:val="selectable"/>
            </w:rPr>
            <w:t>, vol. 11, no. 7, pp. 743-748, 2014.</w:t>
          </w:r>
        </w:p>
        <w:p w14:paraId="203FF522" w14:textId="5C29C081" w:rsidR="00164F57" w:rsidRDefault="00937CF0" w:rsidP="00164F57">
          <w:pPr>
            <w:pStyle w:val="ListParagraph"/>
            <w:spacing w:after="120"/>
            <w:ind w:left="680" w:firstLine="0"/>
            <w:contextualSpacing w:val="0"/>
            <w:rPr>
              <w:rFonts w:cs="Times New Roman"/>
              <w:sz w:val="24"/>
              <w:szCs w:val="22"/>
            </w:rPr>
          </w:pPr>
          <w:r>
            <w:rPr>
              <w:rFonts w:cs="Times New Roman"/>
              <w:sz w:val="24"/>
              <w:szCs w:val="22"/>
            </w:rPr>
            <w:t>This article describes the implementation and background behind the application idTracker.</w:t>
          </w:r>
        </w:p>
        <w:p w14:paraId="5AD3826C" w14:textId="77777777" w:rsidR="00A11090" w:rsidRDefault="00A11090" w:rsidP="00164F57">
          <w:pPr>
            <w:pStyle w:val="ListParagraph"/>
            <w:spacing w:after="120"/>
            <w:ind w:left="680" w:firstLine="0"/>
            <w:contextualSpacing w:val="0"/>
            <w:rPr>
              <w:rFonts w:cs="Times New Roman"/>
              <w:sz w:val="24"/>
              <w:szCs w:val="22"/>
            </w:rPr>
          </w:pPr>
        </w:p>
        <w:p w14:paraId="28522CF1" w14:textId="4ACF9410" w:rsidR="00BC5372" w:rsidRPr="00A11090" w:rsidRDefault="00842738" w:rsidP="00A11090">
          <w:pPr>
            <w:pStyle w:val="ListParagraph"/>
            <w:numPr>
              <w:ilvl w:val="0"/>
              <w:numId w:val="3"/>
            </w:numPr>
            <w:spacing w:after="120"/>
            <w:contextualSpacing w:val="0"/>
            <w:rPr>
              <w:rFonts w:cs="Times New Roman"/>
              <w:sz w:val="24"/>
              <w:szCs w:val="22"/>
            </w:rPr>
          </w:pPr>
          <w:r>
            <w:rPr>
              <w:rStyle w:val="selectable"/>
            </w:rPr>
            <w:t xml:space="preserve">"Using Track3D for fish", </w:t>
          </w:r>
          <w:r>
            <w:rPr>
              <w:rStyle w:val="selectable"/>
              <w:i/>
              <w:iCs/>
            </w:rPr>
            <w:t>Noldus.com</w:t>
          </w:r>
          <w:r>
            <w:rPr>
              <w:rStyle w:val="selectable"/>
            </w:rPr>
            <w:t>, 2018. [Online]. Available: http://www.noldus.com/animal-behavior-research/products/track3d/track3d/fish. [Accessed: 29- Feb- 2018].</w:t>
          </w:r>
          <w:r w:rsidR="00BC5372" w:rsidRPr="00F673E9">
            <w:rPr>
              <w:rFonts w:cs="Times New Roman"/>
              <w:sz w:val="24"/>
              <w:szCs w:val="22"/>
            </w:rPr>
            <w:t>.</w:t>
          </w:r>
        </w:p>
        <w:p w14:paraId="7392D5B7" w14:textId="77777777" w:rsidR="00BC5372" w:rsidRPr="00F673E9" w:rsidRDefault="00BC5372" w:rsidP="00A11090">
          <w:pPr>
            <w:pStyle w:val="NoIndent"/>
            <w:ind w:left="993"/>
          </w:pPr>
          <w:r w:rsidRPr="00F673E9">
            <w:t xml:space="preserve">This describes why fish have to be tracked in 3D and a tool that may be used for it. </w:t>
          </w:r>
        </w:p>
        <w:p w14:paraId="7DCFC68E" w14:textId="77777777" w:rsidR="00BC5372" w:rsidRPr="00F673E9" w:rsidRDefault="00BC5372" w:rsidP="00BC5372">
          <w:pPr>
            <w:rPr>
              <w:rFonts w:cs="Times New Roman"/>
            </w:rPr>
          </w:pPr>
        </w:p>
        <w:p w14:paraId="0F3B196A" w14:textId="508B24ED" w:rsidR="009417E4" w:rsidRPr="009417E4" w:rsidRDefault="009417E4" w:rsidP="00A11090">
          <w:pPr>
            <w:pStyle w:val="ListParagraph"/>
            <w:numPr>
              <w:ilvl w:val="0"/>
              <w:numId w:val="3"/>
            </w:numPr>
            <w:rPr>
              <w:rStyle w:val="selectable"/>
              <w:rFonts w:cs="Times New Roman"/>
            </w:rPr>
          </w:pPr>
          <w:bookmarkStart w:id="172" w:name="_Ref511482552"/>
          <w:bookmarkStart w:id="173" w:name="_Ref511482314"/>
          <w:bookmarkStart w:id="174" w:name="_Ref511477870"/>
          <w:bookmarkStart w:id="175" w:name="_Ref480999028"/>
          <w:r>
            <w:rPr>
              <w:rStyle w:val="selectable"/>
            </w:rPr>
            <w:t xml:space="preserve">"OpenCV library", </w:t>
          </w:r>
          <w:r>
            <w:rPr>
              <w:rStyle w:val="selectable"/>
              <w:i/>
              <w:iCs/>
            </w:rPr>
            <w:t>Opencv.org</w:t>
          </w:r>
          <w:r>
            <w:rPr>
              <w:rStyle w:val="selectable"/>
            </w:rPr>
            <w:t>, 2018. [Online]. Available: https://opencv.org/. [Accessed: 14- Apr- 2018].</w:t>
          </w:r>
          <w:bookmarkEnd w:id="172"/>
        </w:p>
        <w:p w14:paraId="051472C4" w14:textId="41C5CAB2" w:rsidR="009417E4" w:rsidRPr="009417E4" w:rsidRDefault="009417E4" w:rsidP="009417E4">
          <w:pPr>
            <w:ind w:firstLine="993"/>
            <w:rPr>
              <w:rStyle w:val="selectable"/>
              <w:rFonts w:cs="Times New Roman"/>
            </w:rPr>
          </w:pPr>
          <w:r>
            <w:rPr>
              <w:rStyle w:val="selectable"/>
              <w:rFonts w:cs="Times New Roman"/>
            </w:rPr>
            <w:t>The website describes OpenCV and its history.</w:t>
          </w:r>
        </w:p>
        <w:p w14:paraId="36780B88" w14:textId="008F2996" w:rsidR="007D0230" w:rsidRPr="007D0230" w:rsidRDefault="007D0230" w:rsidP="00A11090">
          <w:pPr>
            <w:pStyle w:val="ListParagraph"/>
            <w:numPr>
              <w:ilvl w:val="0"/>
              <w:numId w:val="3"/>
            </w:numPr>
            <w:rPr>
              <w:rStyle w:val="selectable"/>
              <w:rFonts w:cs="Times New Roman"/>
            </w:rPr>
          </w:pPr>
          <w:bookmarkStart w:id="176" w:name="_Ref511482625"/>
          <w:r>
            <w:rPr>
              <w:rStyle w:val="selectable"/>
            </w:rPr>
            <w:lastRenderedPageBreak/>
            <w:t xml:space="preserve">"What is the C++ Programming Language? - Definition from Techopedia", </w:t>
          </w:r>
          <w:r>
            <w:rPr>
              <w:rStyle w:val="selectable"/>
              <w:i/>
              <w:iCs/>
            </w:rPr>
            <w:t>Techopedia.com</w:t>
          </w:r>
          <w:r>
            <w:rPr>
              <w:rStyle w:val="selectable"/>
            </w:rPr>
            <w:t>, 2018. [Online]. Available: https://www.techopedia.com/definition/26184/c-programming-language. [Accessed: 14- Apr- 2018].</w:t>
          </w:r>
          <w:bookmarkEnd w:id="176"/>
        </w:p>
        <w:p w14:paraId="1ACA670F" w14:textId="4B85838D" w:rsidR="007D0230" w:rsidRDefault="007D0230" w:rsidP="007D0230">
          <w:pPr>
            <w:ind w:firstLine="993"/>
            <w:rPr>
              <w:rStyle w:val="selectable"/>
              <w:rFonts w:cs="Times New Roman"/>
            </w:rPr>
          </w:pPr>
          <w:r>
            <w:rPr>
              <w:rStyle w:val="selectable"/>
              <w:rFonts w:cs="Times New Roman"/>
            </w:rPr>
            <w:t>This website describes C++ and its history.</w:t>
          </w:r>
        </w:p>
        <w:p w14:paraId="11E04344" w14:textId="77777777" w:rsidR="007D0230" w:rsidRPr="007D0230" w:rsidRDefault="007D0230" w:rsidP="007D0230">
          <w:pPr>
            <w:ind w:firstLine="0"/>
            <w:rPr>
              <w:rStyle w:val="selectable"/>
              <w:rFonts w:cs="Times New Roman"/>
            </w:rPr>
          </w:pPr>
        </w:p>
        <w:p w14:paraId="2A61A29C" w14:textId="7FBAA5D0" w:rsidR="00A21E67" w:rsidRPr="00A21E67" w:rsidRDefault="00A21E67" w:rsidP="00A11090">
          <w:pPr>
            <w:pStyle w:val="ListParagraph"/>
            <w:numPr>
              <w:ilvl w:val="0"/>
              <w:numId w:val="3"/>
            </w:numPr>
            <w:rPr>
              <w:rStyle w:val="selectable"/>
              <w:rFonts w:cs="Times New Roman"/>
            </w:rPr>
          </w:pPr>
          <w:bookmarkStart w:id="177" w:name="_Ref511482565"/>
          <w:r>
            <w:rPr>
              <w:rStyle w:val="selectable"/>
            </w:rPr>
            <w:t xml:space="preserve">"Introduction to OpenCV-Python Tutorials — OpenCV-Python Tutorials 1 documentation". [Online]. Available: </w:t>
          </w:r>
          <w:hyperlink r:id="rId46" w:anchor="intro" w:history="1">
            <w:r w:rsidRPr="000436AB">
              <w:rPr>
                <w:rStyle w:val="Hyperlink"/>
              </w:rPr>
              <w:t>http://opencv-python-tutroals.readthedocs.io/en/latest/py_tutorials/py_setup/py_intro/py_intro.html#intro</w:t>
            </w:r>
          </w:hyperlink>
          <w:r>
            <w:rPr>
              <w:rStyle w:val="selectable"/>
            </w:rPr>
            <w:t>.</w:t>
          </w:r>
          <w:bookmarkEnd w:id="173"/>
          <w:bookmarkEnd w:id="177"/>
        </w:p>
        <w:p w14:paraId="37B89670" w14:textId="64887323" w:rsidR="00A21E67" w:rsidRDefault="00A21E67" w:rsidP="00A21E67">
          <w:pPr>
            <w:ind w:left="993" w:firstLine="0"/>
            <w:rPr>
              <w:rStyle w:val="selectable"/>
              <w:rFonts w:cs="Times New Roman"/>
            </w:rPr>
          </w:pPr>
          <w:r>
            <w:rPr>
              <w:rStyle w:val="selectable"/>
              <w:rFonts w:cs="Times New Roman"/>
            </w:rPr>
            <w:t>This website describes OpenCV as well as Python.</w:t>
          </w:r>
        </w:p>
        <w:p w14:paraId="27D63F65" w14:textId="77777777" w:rsidR="00A21E67" w:rsidRPr="00A21E67" w:rsidRDefault="00A21E67" w:rsidP="00A21E67">
          <w:pPr>
            <w:ind w:firstLine="0"/>
            <w:rPr>
              <w:rStyle w:val="selectable"/>
              <w:rFonts w:cs="Times New Roman"/>
            </w:rPr>
          </w:pPr>
        </w:p>
        <w:p w14:paraId="19930D10" w14:textId="5904DB65" w:rsidR="001826CA" w:rsidRPr="001826CA" w:rsidRDefault="001826CA" w:rsidP="00A11090">
          <w:pPr>
            <w:pStyle w:val="ListParagraph"/>
            <w:numPr>
              <w:ilvl w:val="0"/>
              <w:numId w:val="3"/>
            </w:numPr>
            <w:rPr>
              <w:rStyle w:val="selectable"/>
              <w:rFonts w:cs="Times New Roman"/>
            </w:rPr>
          </w:pPr>
          <w:bookmarkStart w:id="178" w:name="_Ref511482902"/>
          <w:r>
            <w:rPr>
              <w:rStyle w:val="selectable"/>
            </w:rPr>
            <w:t xml:space="preserve">"Scrum Of One: How to Bring Scrum into your One-Person Operation". [Online]. Available: </w:t>
          </w:r>
          <w:hyperlink r:id="rId47" w:history="1">
            <w:r w:rsidRPr="000436AB">
              <w:rPr>
                <w:rStyle w:val="Hyperlink"/>
              </w:rPr>
              <w:t>https://www.raywenderlich.com/162654/scrum-one-bring-scrum-one-person-operation</w:t>
            </w:r>
          </w:hyperlink>
          <w:r>
            <w:rPr>
              <w:rStyle w:val="selectable"/>
            </w:rPr>
            <w:t>.</w:t>
          </w:r>
          <w:bookmarkEnd w:id="174"/>
          <w:bookmarkEnd w:id="178"/>
        </w:p>
        <w:p w14:paraId="191E5662" w14:textId="6AA30B87" w:rsidR="001826CA" w:rsidRDefault="001826CA" w:rsidP="00DC26ED">
          <w:pPr>
            <w:ind w:firstLine="993"/>
            <w:rPr>
              <w:rStyle w:val="selectable"/>
              <w:rFonts w:cs="Times New Roman"/>
            </w:rPr>
          </w:pPr>
          <w:r>
            <w:rPr>
              <w:rStyle w:val="selectable"/>
              <w:rFonts w:cs="Times New Roman"/>
            </w:rPr>
            <w:t>This website describes how Scrum can be used in one person project.</w:t>
          </w:r>
        </w:p>
        <w:p w14:paraId="1842BAA0" w14:textId="77777777" w:rsidR="001826CA" w:rsidRPr="001826CA" w:rsidRDefault="001826CA" w:rsidP="001826CA">
          <w:pPr>
            <w:ind w:firstLine="0"/>
            <w:rPr>
              <w:rStyle w:val="selectable"/>
              <w:rFonts w:cs="Times New Roman"/>
            </w:rPr>
          </w:pPr>
        </w:p>
        <w:p w14:paraId="5299B671" w14:textId="3D239835" w:rsidR="001826CA" w:rsidRPr="001826CA" w:rsidRDefault="001826CA" w:rsidP="00A11090">
          <w:pPr>
            <w:pStyle w:val="ListParagraph"/>
            <w:numPr>
              <w:ilvl w:val="0"/>
              <w:numId w:val="3"/>
            </w:numPr>
            <w:rPr>
              <w:rStyle w:val="selectable"/>
              <w:rFonts w:cs="Times New Roman"/>
            </w:rPr>
          </w:pPr>
          <w:bookmarkStart w:id="179" w:name="_Ref511477878"/>
          <w:r>
            <w:rPr>
              <w:rStyle w:val="selectable"/>
            </w:rPr>
            <w:t xml:space="preserve">M. Cohn, "How I Work, and Use Scrum Personally", </w:t>
          </w:r>
          <w:r>
            <w:rPr>
              <w:rStyle w:val="selectable"/>
              <w:i/>
              <w:iCs/>
            </w:rPr>
            <w:t>Mountain Goat Software</w:t>
          </w:r>
          <w:r>
            <w:rPr>
              <w:rStyle w:val="selectable"/>
            </w:rPr>
            <w:t>, 2018</w:t>
          </w:r>
          <w:bookmarkEnd w:id="179"/>
        </w:p>
        <w:p w14:paraId="63F124EA" w14:textId="3033C46D" w:rsidR="001826CA" w:rsidRDefault="001826CA" w:rsidP="00F809F3">
          <w:pPr>
            <w:ind w:firstLine="993"/>
            <w:rPr>
              <w:rFonts w:cs="Times New Roman"/>
            </w:rPr>
          </w:pPr>
          <w:r>
            <w:rPr>
              <w:rFonts w:cs="Times New Roman"/>
            </w:rPr>
            <w:t xml:space="preserve">This </w:t>
          </w:r>
          <w:r w:rsidR="009B3B56">
            <w:rPr>
              <w:rFonts w:cs="Times New Roman"/>
            </w:rPr>
            <w:t>blog describes how Scrum was used in one person project.</w:t>
          </w:r>
        </w:p>
        <w:p w14:paraId="13CFC185" w14:textId="77777777" w:rsidR="001826CA" w:rsidRPr="001826CA" w:rsidRDefault="001826CA" w:rsidP="001826CA">
          <w:pPr>
            <w:ind w:firstLine="0"/>
            <w:rPr>
              <w:rFonts w:cs="Times New Roman"/>
            </w:rPr>
          </w:pPr>
        </w:p>
        <w:p w14:paraId="4DCB3730" w14:textId="718EAE26" w:rsidR="000A2727" w:rsidRPr="000A2727" w:rsidRDefault="000A2727" w:rsidP="00A11090">
          <w:pPr>
            <w:pStyle w:val="ListParagraph"/>
            <w:numPr>
              <w:ilvl w:val="0"/>
              <w:numId w:val="3"/>
            </w:numPr>
            <w:rPr>
              <w:rStyle w:val="selectable"/>
              <w:rFonts w:cs="Times New Roman"/>
            </w:rPr>
          </w:pPr>
          <w:bookmarkStart w:id="180" w:name="_Ref511484072"/>
          <w:r>
            <w:rPr>
              <w:rStyle w:val="selectable"/>
            </w:rPr>
            <w:t xml:space="preserve">"Java Programming Language", </w:t>
          </w:r>
          <w:r>
            <w:rPr>
              <w:rStyle w:val="selectable"/>
              <w:i/>
              <w:iCs/>
            </w:rPr>
            <w:t>Docs.oracle.com</w:t>
          </w:r>
          <w:r>
            <w:rPr>
              <w:rStyle w:val="selectable"/>
            </w:rPr>
            <w:t>, 2018. [Online]. Available: https://docs.oracle.com/javase/8/docs/technotes/guides/language/index.html. [Accessed: 14- Apr- 2018].</w:t>
          </w:r>
          <w:bookmarkEnd w:id="180"/>
        </w:p>
        <w:p w14:paraId="09BBE996" w14:textId="41C3A427" w:rsidR="000A2727" w:rsidRPr="000A2727" w:rsidRDefault="000A2727" w:rsidP="00B53DA5">
          <w:pPr>
            <w:ind w:firstLine="993"/>
            <w:rPr>
              <w:rFonts w:cs="Times New Roman"/>
              <w:lang w:val="en-US"/>
            </w:rPr>
          </w:pPr>
          <w:r w:rsidRPr="000A2727">
            <w:rPr>
              <w:rFonts w:cs="Times New Roman"/>
              <w:lang w:val="en-US"/>
            </w:rPr>
            <w:t xml:space="preserve">This website describes Java Programming </w:t>
          </w:r>
          <w:r>
            <w:rPr>
              <w:rFonts w:cs="Times New Roman"/>
              <w:lang w:val="en-US"/>
            </w:rPr>
            <w:t>Languge.</w:t>
          </w:r>
        </w:p>
        <w:p w14:paraId="24BF27B3" w14:textId="77777777" w:rsidR="000A2727" w:rsidRPr="000A2727" w:rsidRDefault="000A2727" w:rsidP="000A2727">
          <w:pPr>
            <w:ind w:firstLine="0"/>
            <w:rPr>
              <w:rFonts w:cs="Times New Roman"/>
              <w:lang w:val="en-US"/>
            </w:rPr>
          </w:pPr>
        </w:p>
        <w:p w14:paraId="0B6A4ACA" w14:textId="0E76743E" w:rsidR="00714DE0" w:rsidRPr="00714DE0" w:rsidRDefault="00714DE0" w:rsidP="00A11090">
          <w:pPr>
            <w:pStyle w:val="ListParagraph"/>
            <w:numPr>
              <w:ilvl w:val="0"/>
              <w:numId w:val="3"/>
            </w:numPr>
            <w:rPr>
              <w:rStyle w:val="selectable"/>
              <w:rFonts w:cs="Times New Roman"/>
            </w:rPr>
          </w:pPr>
          <w:bookmarkStart w:id="181" w:name="_Ref511491656"/>
          <w:r>
            <w:rPr>
              <w:rStyle w:val="selectable"/>
            </w:rPr>
            <w:t xml:space="preserve">A. Fitzgibbon and A. Buchanan, "Interactive Feature Tracking using K-D Trees and Dynamic Programming", </w:t>
          </w:r>
          <w:r>
            <w:rPr>
              <w:rStyle w:val="selectable"/>
              <w:i/>
              <w:iCs/>
            </w:rPr>
            <w:t>Proceedings of the IEEE Conference on Computer Vision and Pattern Recognition</w:t>
          </w:r>
          <w:r>
            <w:rPr>
              <w:rStyle w:val="selectable"/>
            </w:rPr>
            <w:t>, 2006.</w:t>
          </w:r>
          <w:bookmarkEnd w:id="181"/>
        </w:p>
        <w:p w14:paraId="71562FC9" w14:textId="62D5BDCB" w:rsidR="00714DE0" w:rsidRDefault="00714DE0" w:rsidP="005850BA">
          <w:pPr>
            <w:ind w:firstLine="993"/>
            <w:rPr>
              <w:rFonts w:cs="Times New Roman"/>
            </w:rPr>
          </w:pPr>
          <w:r>
            <w:rPr>
              <w:rFonts w:cs="Times New Roman"/>
            </w:rPr>
            <w:t>This paper describes an algorithm used in ZooTracer.</w:t>
          </w:r>
        </w:p>
        <w:p w14:paraId="3ECD44E0" w14:textId="77777777" w:rsidR="00714DE0" w:rsidRPr="00714DE0" w:rsidRDefault="00714DE0" w:rsidP="00714DE0">
          <w:pPr>
            <w:rPr>
              <w:rFonts w:cs="Times New Roman"/>
            </w:rPr>
          </w:pPr>
        </w:p>
        <w:p w14:paraId="75D3F44A" w14:textId="3F4602DF" w:rsidR="00E335CF" w:rsidRPr="00E335CF" w:rsidRDefault="00E335CF" w:rsidP="00A11090">
          <w:pPr>
            <w:pStyle w:val="ListParagraph"/>
            <w:numPr>
              <w:ilvl w:val="0"/>
              <w:numId w:val="3"/>
            </w:numPr>
            <w:rPr>
              <w:rStyle w:val="selectable"/>
              <w:rFonts w:cs="Times New Roman"/>
            </w:rPr>
          </w:pPr>
          <w:bookmarkStart w:id="182" w:name="_Ref511491865"/>
          <w:r>
            <w:rPr>
              <w:rStyle w:val="selectable"/>
            </w:rPr>
            <w:t xml:space="preserve">R. Knies, "ZooTracer: Setting a Track Record", </w:t>
          </w:r>
          <w:r>
            <w:rPr>
              <w:rStyle w:val="selectable"/>
              <w:i/>
              <w:iCs/>
            </w:rPr>
            <w:t>Microsoft Research Blog</w:t>
          </w:r>
          <w:r>
            <w:rPr>
              <w:rStyle w:val="selectable"/>
            </w:rPr>
            <w:t>, 2018</w:t>
          </w:r>
          <w:bookmarkEnd w:id="182"/>
        </w:p>
        <w:p w14:paraId="2E1BFFF8" w14:textId="2B9934B6" w:rsidR="009B05F4" w:rsidRPr="008A15BE" w:rsidRDefault="00E335CF" w:rsidP="008A15BE">
          <w:pPr>
            <w:pStyle w:val="ListParagraph"/>
            <w:ind w:left="680" w:firstLine="313"/>
            <w:rPr>
              <w:rFonts w:cs="Times New Roman"/>
            </w:rPr>
          </w:pPr>
          <w:r>
            <w:rPr>
              <w:rFonts w:cs="Times New Roman"/>
            </w:rPr>
            <w:t>This text describes the application of ZooTracer.</w:t>
          </w:r>
        </w:p>
        <w:p w14:paraId="0E3F48D7" w14:textId="77777777" w:rsidR="00E335CF" w:rsidRPr="00E335CF" w:rsidRDefault="00E335CF" w:rsidP="00E335CF">
          <w:pPr>
            <w:pStyle w:val="ListParagraph"/>
            <w:ind w:left="680" w:firstLine="0"/>
            <w:rPr>
              <w:rFonts w:cs="Times New Roman"/>
            </w:rPr>
          </w:pPr>
        </w:p>
        <w:p w14:paraId="0C1AC15D" w14:textId="68812487" w:rsidR="009B05F4" w:rsidRPr="009B05F4" w:rsidRDefault="009B05F4" w:rsidP="00A11090">
          <w:pPr>
            <w:pStyle w:val="ListParagraph"/>
            <w:numPr>
              <w:ilvl w:val="0"/>
              <w:numId w:val="3"/>
            </w:numPr>
            <w:rPr>
              <w:rStyle w:val="selectable"/>
              <w:rFonts w:cs="Times New Roman"/>
            </w:rPr>
          </w:pPr>
          <w:bookmarkStart w:id="183" w:name="_Ref511492406"/>
          <w:r>
            <w:rPr>
              <w:rStyle w:val="selectable"/>
            </w:rPr>
            <w:t xml:space="preserve">"Automatic tracking of multiple animals with occlusions", </w:t>
          </w:r>
          <w:r>
            <w:rPr>
              <w:rStyle w:val="selectable"/>
              <w:i/>
              <w:iCs/>
            </w:rPr>
            <w:t>YouTube</w:t>
          </w:r>
          <w:r>
            <w:rPr>
              <w:rStyle w:val="selectable"/>
            </w:rPr>
            <w:t>, 2018. [Online]. Available: https://www.youtube.com/watch?time_continue=4&amp;v=MDMRcyJKzdU. [Accessed: 14- Apr- 2018].</w:t>
          </w:r>
          <w:bookmarkEnd w:id="183"/>
        </w:p>
        <w:p w14:paraId="3D633E3D" w14:textId="19883472" w:rsidR="009B05F4" w:rsidRDefault="00C42093" w:rsidP="00C42093">
          <w:pPr>
            <w:ind w:left="396" w:firstLine="597"/>
            <w:rPr>
              <w:rFonts w:cs="Times New Roman"/>
            </w:rPr>
          </w:pPr>
          <w:r>
            <w:rPr>
              <w:rFonts w:cs="Times New Roman"/>
            </w:rPr>
            <w:t xml:space="preserve">This video illustrates the idTracker. Used screenshot from the video as a Fig. </w:t>
          </w:r>
        </w:p>
        <w:p w14:paraId="413170E3" w14:textId="77777777" w:rsidR="009B05F4" w:rsidRPr="009B05F4" w:rsidRDefault="009B05F4" w:rsidP="009B05F4">
          <w:pPr>
            <w:rPr>
              <w:rFonts w:cs="Times New Roman"/>
            </w:rPr>
          </w:pPr>
        </w:p>
        <w:p w14:paraId="1870085C" w14:textId="77777777" w:rsidR="00430A2F" w:rsidRPr="00430A2F" w:rsidRDefault="00430A2F" w:rsidP="00A11090">
          <w:pPr>
            <w:pStyle w:val="ListParagraph"/>
            <w:numPr>
              <w:ilvl w:val="0"/>
              <w:numId w:val="3"/>
            </w:numPr>
            <w:rPr>
              <w:rStyle w:val="selectable"/>
              <w:rFonts w:cs="Times New Roman"/>
            </w:rPr>
          </w:pPr>
          <w:bookmarkStart w:id="184" w:name="_Ref511563836"/>
          <w:r>
            <w:rPr>
              <w:rStyle w:val="selectable"/>
            </w:rPr>
            <w:t>"Microsoft Research</w:t>
          </w:r>
          <w:r>
            <w:rPr>
              <w:rStyle w:val="selectable"/>
            </w:rPr>
            <w:t>、映像内の動物を自動追跡して軌跡を表示できる「</w:t>
          </w:r>
          <w:r>
            <w:rPr>
              <w:rStyle w:val="selectable"/>
            </w:rPr>
            <w:t>ZooTracer</w:t>
          </w:r>
          <w:r>
            <w:rPr>
              <w:rStyle w:val="selectable"/>
            </w:rPr>
            <w:t>」</w:t>
          </w:r>
          <w:r>
            <w:rPr>
              <w:rStyle w:val="selectable"/>
            </w:rPr>
            <w:t xml:space="preserve">", </w:t>
          </w:r>
          <w:r>
            <w:rPr>
              <w:rStyle w:val="selectable"/>
              <w:i/>
              <w:iCs/>
            </w:rPr>
            <w:t>窓の杜</w:t>
          </w:r>
          <w:r>
            <w:rPr>
              <w:rStyle w:val="selectable"/>
            </w:rPr>
            <w:t>, 2018. [Online]. Available: https://forest.watch.impress.co.jp/img/wf/docs/636/893/html/image1.jpg.html. [Accessed: 15- Apr- 2018].</w:t>
          </w:r>
          <w:bookmarkEnd w:id="184"/>
        </w:p>
        <w:p w14:paraId="0973B84F" w14:textId="400A2D24" w:rsidR="00430A2F" w:rsidRPr="00430A2F" w:rsidRDefault="00430A2F" w:rsidP="00430A2F">
          <w:pPr>
            <w:pStyle w:val="ListParagraph"/>
            <w:ind w:left="680" w:firstLine="313"/>
            <w:rPr>
              <w:rFonts w:cs="Times New Roman"/>
            </w:rPr>
          </w:pPr>
          <w:r>
            <w:rPr>
              <w:rStyle w:val="selectable"/>
            </w:rPr>
            <w:t>This image shows a screenshot of a program ZooTracer.</w:t>
          </w:r>
          <w:r>
            <w:rPr>
              <w:rStyle w:val="selectable"/>
            </w:rPr>
            <w:br/>
          </w:r>
        </w:p>
        <w:p w14:paraId="168A2732" w14:textId="0409EDFD" w:rsidR="00793836" w:rsidRPr="00793836" w:rsidRDefault="00793836" w:rsidP="00A11090">
          <w:pPr>
            <w:pStyle w:val="ListParagraph"/>
            <w:numPr>
              <w:ilvl w:val="0"/>
              <w:numId w:val="3"/>
            </w:numPr>
            <w:rPr>
              <w:rStyle w:val="selectable"/>
              <w:rFonts w:cs="Times New Roman"/>
            </w:rPr>
          </w:pPr>
          <w:bookmarkStart w:id="185" w:name="_Ref511564321"/>
          <w:r>
            <w:rPr>
              <w:rStyle w:val="selectable"/>
            </w:rPr>
            <w:t xml:space="preserve">"Python and OpenCV based object tracking software", </w:t>
          </w:r>
          <w:r>
            <w:rPr>
              <w:rStyle w:val="selectable"/>
              <w:i/>
              <w:iCs/>
            </w:rPr>
            <w:t>GitHub</w:t>
          </w:r>
          <w:r>
            <w:rPr>
              <w:rStyle w:val="selectable"/>
            </w:rPr>
            <w:t>, 2018. [Online]. Available: https://github.com/vivekhsridhar/tracktor. [Accessed: 15- Apr- 2018].</w:t>
          </w:r>
          <w:bookmarkEnd w:id="185"/>
        </w:p>
        <w:p w14:paraId="0BFBAA1A" w14:textId="42F9B096" w:rsidR="00793836" w:rsidRDefault="00793836" w:rsidP="00793836">
          <w:pPr>
            <w:ind w:firstLine="993"/>
            <w:rPr>
              <w:rFonts w:cs="Times New Roman"/>
            </w:rPr>
          </w:pPr>
          <w:r>
            <w:rPr>
              <w:rFonts w:cs="Times New Roman"/>
            </w:rPr>
            <w:t>This GitHub repository holds information about an application Tracktor</w:t>
          </w:r>
          <w:r w:rsidR="00583CB2">
            <w:rPr>
              <w:rFonts w:cs="Times New Roman"/>
            </w:rPr>
            <w:t>.</w:t>
          </w:r>
        </w:p>
        <w:p w14:paraId="4A5769B4" w14:textId="77777777" w:rsidR="00793836" w:rsidRPr="00793836" w:rsidRDefault="00793836" w:rsidP="00793836">
          <w:pPr>
            <w:ind w:firstLine="0"/>
            <w:rPr>
              <w:rFonts w:cs="Times New Roman"/>
            </w:rPr>
          </w:pPr>
        </w:p>
        <w:p w14:paraId="7359E50F" w14:textId="10012236" w:rsidR="00BC5372" w:rsidRPr="00A11090" w:rsidRDefault="00BC5372" w:rsidP="00A11090">
          <w:pPr>
            <w:pStyle w:val="ListParagraph"/>
            <w:numPr>
              <w:ilvl w:val="0"/>
              <w:numId w:val="3"/>
            </w:numPr>
            <w:rPr>
              <w:rFonts w:cs="Times New Roman"/>
            </w:rPr>
          </w:pPr>
          <w:r w:rsidRPr="00F673E9">
            <w:rPr>
              <w:rFonts w:cs="Times New Roman"/>
              <w:lang w:val="en-US"/>
            </w:rPr>
            <w:t xml:space="preserve">Neil Taylor, “MMP: Final Report and Technical Work”, 2017 (Online) Available at: </w:t>
          </w:r>
          <w:hyperlink r:id="rId48" w:history="1">
            <w:r w:rsidRPr="00F673E9">
              <w:rPr>
                <w:rStyle w:val="Hyperlink"/>
                <w:rFonts w:cs="Times New Roman"/>
                <w:lang w:val="en-US"/>
              </w:rPr>
              <w:t>http://blackboard.aber.ac.uk/</w:t>
            </w:r>
          </w:hyperlink>
          <w:r w:rsidRPr="00F673E9">
            <w:rPr>
              <w:rFonts w:cs="Times New Roman"/>
              <w:lang w:val="en-US"/>
            </w:rPr>
            <w:t xml:space="preserve"> Accessed 26</w:t>
          </w:r>
          <w:r w:rsidRPr="00F673E9">
            <w:rPr>
              <w:rFonts w:cs="Times New Roman"/>
              <w:vertAlign w:val="superscript"/>
              <w:lang w:val="en-US"/>
            </w:rPr>
            <w:t>th</w:t>
          </w:r>
          <w:r w:rsidRPr="00F673E9">
            <w:rPr>
              <w:rFonts w:cs="Times New Roman"/>
              <w:lang w:val="en-US"/>
            </w:rPr>
            <w:t xml:space="preserve"> April 2017.</w:t>
          </w:r>
          <w:bookmarkEnd w:id="175"/>
          <w:r w:rsidRPr="00F673E9">
            <w:rPr>
              <w:rFonts w:cs="Times New Roman"/>
              <w:lang w:val="en-US"/>
            </w:rPr>
            <w:t xml:space="preserve"> </w:t>
          </w:r>
        </w:p>
        <w:p w14:paraId="5AB56D47" w14:textId="549B4173" w:rsidR="00BC5372" w:rsidRPr="00F673E9" w:rsidRDefault="00BC5372" w:rsidP="00A11090">
          <w:pPr>
            <w:pStyle w:val="NoIndent"/>
            <w:ind w:left="993"/>
          </w:pPr>
          <w:r w:rsidRPr="00F673E9">
            <w:rPr>
              <w:lang w:val="en-US"/>
            </w:rPr>
            <w:t xml:space="preserve">A document that outlines information about the marking guide for the Final Report and Technical Work. This document was referred to as Structure of the Final Report before academic year 2016-2017. This is published in the Assignments folder. If you are logged in to Blackboard, you can access the folder using </w:t>
          </w:r>
          <w:hyperlink r:id="rId49" w:history="1">
            <w:r w:rsidRPr="00F673E9">
              <w:rPr>
                <w:rStyle w:val="Hyperlink"/>
                <w:lang w:val="en-US"/>
              </w:rPr>
              <w:t>http://jump.aber.ac.uk/?sxxpt</w:t>
            </w:r>
          </w:hyperlink>
          <w:r w:rsidRPr="00F673E9">
            <w:rPr>
              <w:lang w:val="en-US"/>
            </w:rPr>
            <w:t>.</w:t>
          </w:r>
        </w:p>
        <w:p w14:paraId="3DD968F2" w14:textId="2192B7A4" w:rsidR="003D5527" w:rsidRDefault="005F317C" w:rsidP="00F85643">
          <w:pPr>
            <w:ind w:firstLine="0"/>
          </w:pPr>
        </w:p>
      </w:sdtContent>
    </w:sdt>
    <w:bookmarkEnd w:id="156" w:displacedByCustomXml="prev"/>
    <w:bookmarkEnd w:id="154" w:displacedByCustomXml="prev"/>
    <w:sectPr w:rsidR="003D5527" w:rsidSect="00B54216">
      <w:headerReference w:type="default" r:id="rId50"/>
      <w:type w:val="continuous"/>
      <w:pgSz w:w="11900" w:h="16840"/>
      <w:pgMar w:top="1134" w:right="1800" w:bottom="1440" w:left="1800" w:header="708" w:footer="708" w:gutter="0"/>
      <w:pgNumType w:start="1"/>
      <w:cols w:space="708"/>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Oliwia Marek" w:date="2018-04-16T13:35:00Z" w:initials="OM">
    <w:p w14:paraId="3318B175" w14:textId="429EBD56" w:rsidR="00702D21" w:rsidRDefault="00702D21">
      <w:pPr>
        <w:pStyle w:val="CommentText"/>
      </w:pPr>
      <w:r>
        <w:rPr>
          <w:rStyle w:val="CommentReference"/>
        </w:rPr>
        <w:annotationRef/>
      </w:r>
      <w:r>
        <w:t>Will write at the end</w:t>
      </w:r>
    </w:p>
    <w:p w14:paraId="5ED264CE" w14:textId="77777777" w:rsidR="00702D21" w:rsidRDefault="00702D21">
      <w:pPr>
        <w:pStyle w:val="CommentText"/>
      </w:pPr>
    </w:p>
  </w:comment>
  <w:comment w:id="5" w:author="Oliwia Marek" w:date="2018-04-16T14:15:00Z" w:initials="OM">
    <w:p w14:paraId="409E5B5B" w14:textId="1F967645" w:rsidR="00702D21" w:rsidRPr="00743ACD" w:rsidRDefault="00702D21" w:rsidP="00743ACD">
      <w:pPr>
        <w:ind w:firstLine="0"/>
        <w:rPr>
          <w:rFonts w:ascii="Arial" w:eastAsia="Times New Roman" w:hAnsi="Arial"/>
          <w:sz w:val="28"/>
          <w:szCs w:val="28"/>
          <w:lang w:val="en-US" w:eastAsia="en-US"/>
        </w:rPr>
      </w:pPr>
      <w:r>
        <w:rPr>
          <w:rStyle w:val="CommentReference"/>
        </w:rPr>
        <w:annotationRef/>
      </w:r>
      <w:r w:rsidRPr="00743ACD">
        <w:rPr>
          <w:rFonts w:ascii="Arial" w:eastAsia="Times New Roman" w:hAnsi="Arial"/>
          <w:sz w:val="28"/>
          <w:szCs w:val="28"/>
          <w:lang w:val="en-US" w:eastAsia="en-US"/>
        </w:rPr>
        <w:t xml:space="preserve">Problem Analysis –15% </w:t>
      </w:r>
    </w:p>
    <w:p w14:paraId="0C7DC6A2" w14:textId="395196A4" w:rsidR="00702D21" w:rsidRPr="00743ACD" w:rsidRDefault="00702D21" w:rsidP="00743ACD">
      <w:pPr>
        <w:ind w:firstLine="0"/>
        <w:rPr>
          <w:rFonts w:ascii="Arial" w:eastAsia="Times New Roman" w:hAnsi="Arial"/>
          <w:sz w:val="28"/>
          <w:szCs w:val="28"/>
          <w:lang w:val="en-US" w:eastAsia="en-US"/>
        </w:rPr>
      </w:pPr>
      <w:r w:rsidRPr="00743ACD">
        <w:rPr>
          <w:rFonts w:ascii="Arial" w:eastAsia="Times New Roman" w:hAnsi="Arial"/>
          <w:sz w:val="28"/>
          <w:szCs w:val="28"/>
          <w:lang w:val="en-US" w:eastAsia="en-US"/>
        </w:rPr>
        <w:t>Technical Work –35%</w:t>
      </w:r>
    </w:p>
    <w:p w14:paraId="586430A6" w14:textId="527D9189" w:rsidR="00702D21" w:rsidRPr="00743ACD" w:rsidRDefault="00702D21" w:rsidP="00743ACD">
      <w:pPr>
        <w:ind w:firstLine="0"/>
        <w:rPr>
          <w:rFonts w:ascii="Arial" w:eastAsia="Times New Roman" w:hAnsi="Arial"/>
          <w:sz w:val="28"/>
          <w:szCs w:val="28"/>
          <w:lang w:val="en-US" w:eastAsia="en-US"/>
        </w:rPr>
      </w:pPr>
      <w:r w:rsidRPr="00743ACD">
        <w:rPr>
          <w:rFonts w:ascii="Arial" w:eastAsia="Times New Roman" w:hAnsi="Arial"/>
          <w:sz w:val="28"/>
          <w:szCs w:val="28"/>
          <w:lang w:val="en-US" w:eastAsia="en-US"/>
        </w:rPr>
        <w:t xml:space="preserve">Critical Evaluation and Insight –10% </w:t>
      </w:r>
    </w:p>
    <w:p w14:paraId="545312C4" w14:textId="5B530823" w:rsidR="00702D21" w:rsidRPr="00743ACD" w:rsidRDefault="00702D21" w:rsidP="00743ACD">
      <w:pPr>
        <w:ind w:firstLine="0"/>
        <w:rPr>
          <w:rFonts w:ascii="Arial" w:eastAsia="Times New Roman" w:hAnsi="Arial"/>
          <w:sz w:val="28"/>
          <w:szCs w:val="28"/>
          <w:lang w:val="en-US" w:eastAsia="en-US"/>
        </w:rPr>
      </w:pPr>
      <w:r w:rsidRPr="00743ACD">
        <w:rPr>
          <w:rFonts w:ascii="Arial" w:eastAsia="Times New Roman" w:hAnsi="Arial"/>
          <w:sz w:val="28"/>
          <w:szCs w:val="28"/>
          <w:lang w:val="en-US" w:eastAsia="en-US"/>
        </w:rPr>
        <w:t xml:space="preserve">Dissertation Presentation Quality –10% </w:t>
      </w:r>
    </w:p>
    <w:p w14:paraId="65FDCE05" w14:textId="54D57520" w:rsidR="00702D21" w:rsidRPr="00743ACD" w:rsidRDefault="00702D21">
      <w:pPr>
        <w:pStyle w:val="CommentText"/>
        <w:rPr>
          <w:lang w:val="en-US"/>
        </w:rPr>
      </w:pPr>
    </w:p>
  </w:comment>
  <w:comment w:id="9" w:author="Oliwia Marek" w:date="2018-04-14T09:58:00Z" w:initials="OM">
    <w:p w14:paraId="5527C52B" w14:textId="21E9815D" w:rsidR="00702D21" w:rsidRDefault="00702D21" w:rsidP="00D87CAB">
      <w:pPr>
        <w:pStyle w:val="CommentText"/>
      </w:pPr>
      <w:r>
        <w:rPr>
          <w:rStyle w:val="CommentReference"/>
        </w:rPr>
        <w:annotationRef/>
      </w:r>
      <w:r>
        <w:t xml:space="preserve">Expand? Do not know what else to write here!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p>
    <w:p w14:paraId="0189694D" w14:textId="77777777" w:rsidR="00702D21" w:rsidRDefault="00702D21" w:rsidP="00D87CAB">
      <w:pPr>
        <w:pStyle w:val="CommentText"/>
      </w:pPr>
    </w:p>
  </w:comment>
  <w:comment w:id="36" w:author="Oliwia Marek" w:date="2018-04-14T17:55:00Z" w:initials="OM">
    <w:p w14:paraId="6857ED17" w14:textId="77777777" w:rsidR="00702D21" w:rsidRDefault="00702D21">
      <w:pPr>
        <w:pStyle w:val="CommentText"/>
      </w:pPr>
      <w:r>
        <w:rPr>
          <w:rStyle w:val="CommentReference"/>
        </w:rPr>
        <w:annotationRef/>
      </w:r>
      <w:r>
        <w:t>Refactor because copied</w:t>
      </w:r>
    </w:p>
    <w:p w14:paraId="66BF5BCF" w14:textId="0CD87D9F" w:rsidR="00702D21" w:rsidRDefault="00702D21">
      <w:pPr>
        <w:pStyle w:val="CommentText"/>
      </w:pPr>
    </w:p>
  </w:comment>
  <w:comment w:id="39" w:author="Oliwia Marek" w:date="2018-04-17T16:38:00Z" w:initials="OM">
    <w:p w14:paraId="2F157C98" w14:textId="40DA427E" w:rsidR="00702D21" w:rsidRDefault="00702D21">
      <w:pPr>
        <w:pStyle w:val="CommentText"/>
      </w:pPr>
      <w:r>
        <w:rPr>
          <w:rStyle w:val="CommentReference"/>
        </w:rPr>
        <w:annotationRef/>
      </w:r>
      <w:r>
        <w:t>No 3D movement, shallow tank</w:t>
      </w:r>
    </w:p>
  </w:comment>
  <w:comment w:id="46" w:author="Oliwia Marek" w:date="2018-04-17T16:39:00Z" w:initials="OM">
    <w:p w14:paraId="414F67BB" w14:textId="042FBD22" w:rsidR="00702D21" w:rsidRDefault="00702D21">
      <w:pPr>
        <w:pStyle w:val="CommentText"/>
      </w:pPr>
      <w:r>
        <w:rPr>
          <w:rStyle w:val="CommentReference"/>
        </w:rPr>
        <w:annotationRef/>
      </w:r>
      <w:r>
        <w:t>expand</w:t>
      </w:r>
    </w:p>
  </w:comment>
  <w:comment w:id="48" w:author="Oliwia Marek" w:date="2018-04-16T14:12:00Z" w:initials="OM">
    <w:p w14:paraId="4B743603" w14:textId="7F5EB3D2" w:rsidR="00702D21" w:rsidRPr="00066614" w:rsidRDefault="00702D21" w:rsidP="00066614">
      <w:pPr>
        <w:ind w:firstLine="0"/>
        <w:rPr>
          <w:rFonts w:ascii="Arial" w:eastAsia="Times New Roman" w:hAnsi="Arial"/>
          <w:sz w:val="28"/>
          <w:szCs w:val="28"/>
          <w:lang w:val="en-US" w:eastAsia="en-US"/>
        </w:rPr>
      </w:pPr>
      <w:r>
        <w:rPr>
          <w:rStyle w:val="CommentReference"/>
        </w:rPr>
        <w:annotationRef/>
      </w:r>
      <w:r w:rsidRPr="00066614">
        <w:rPr>
          <w:rFonts w:ascii="Arial" w:eastAsia="Times New Roman" w:hAnsi="Arial"/>
          <w:sz w:val="28"/>
          <w:szCs w:val="28"/>
          <w:lang w:val="en-US" w:eastAsia="en-US"/>
        </w:rPr>
        <w:t>Experiment method(s)design for research oriented projects. The student should explain</w:t>
      </w:r>
    </w:p>
    <w:p w14:paraId="3BD6E4BB" w14:textId="3379FDB1" w:rsidR="00702D21" w:rsidRPr="00066614" w:rsidRDefault="00702D21" w:rsidP="00066614">
      <w:pPr>
        <w:ind w:firstLine="0"/>
        <w:rPr>
          <w:rFonts w:ascii="Arial" w:eastAsia="Times New Roman" w:hAnsi="Arial"/>
          <w:sz w:val="28"/>
          <w:szCs w:val="28"/>
          <w:lang w:val="en-US" w:eastAsia="en-US"/>
        </w:rPr>
      </w:pPr>
      <w:r w:rsidRPr="00066614">
        <w:rPr>
          <w:rFonts w:ascii="Arial" w:eastAsia="Times New Roman" w:hAnsi="Arial"/>
          <w:sz w:val="28"/>
          <w:szCs w:val="28"/>
          <w:lang w:val="en-US" w:eastAsia="en-US"/>
        </w:rPr>
        <w:t xml:space="preserve">the overall hypothesis being tested and justify </w:t>
      </w:r>
    </w:p>
    <w:p w14:paraId="4519C7E8" w14:textId="476D7CFB" w:rsidR="00702D21" w:rsidRPr="00066614" w:rsidRDefault="00702D21" w:rsidP="00066614">
      <w:pPr>
        <w:ind w:firstLine="0"/>
        <w:rPr>
          <w:rFonts w:ascii="Arial" w:eastAsia="Times New Roman" w:hAnsi="Arial"/>
          <w:sz w:val="28"/>
          <w:szCs w:val="28"/>
          <w:lang w:val="en-US" w:eastAsia="en-US"/>
        </w:rPr>
      </w:pPr>
      <w:r w:rsidRPr="00066614">
        <w:rPr>
          <w:rFonts w:ascii="Arial" w:eastAsia="Times New Roman" w:hAnsi="Arial"/>
          <w:sz w:val="28"/>
          <w:szCs w:val="28"/>
          <w:lang w:val="en-US" w:eastAsia="en-US"/>
        </w:rPr>
        <w:t>the approach selected in</w:t>
      </w:r>
      <w:r>
        <w:rPr>
          <w:rFonts w:ascii="Arial" w:eastAsia="Times New Roman" w:hAnsi="Arial"/>
          <w:sz w:val="28"/>
          <w:szCs w:val="28"/>
          <w:lang w:val="en-US" w:eastAsia="en-US"/>
        </w:rPr>
        <w:t xml:space="preserve"> </w:t>
      </w:r>
      <w:r w:rsidRPr="00066614">
        <w:rPr>
          <w:rFonts w:ascii="Arial" w:eastAsia="Times New Roman" w:hAnsi="Arial"/>
          <w:sz w:val="28"/>
          <w:szCs w:val="28"/>
          <w:lang w:val="en-US" w:eastAsia="en-US"/>
        </w:rPr>
        <w:t xml:space="preserve">the context of the research area. </w:t>
      </w:r>
    </w:p>
    <w:p w14:paraId="7AADF4A5" w14:textId="747F7A89" w:rsidR="00702D21" w:rsidRPr="00066614" w:rsidRDefault="00702D21" w:rsidP="00066614">
      <w:pPr>
        <w:ind w:firstLine="0"/>
        <w:rPr>
          <w:rFonts w:ascii="Arial" w:eastAsia="Times New Roman" w:hAnsi="Arial"/>
          <w:sz w:val="28"/>
          <w:szCs w:val="28"/>
          <w:lang w:val="en-US" w:eastAsia="en-US"/>
        </w:rPr>
      </w:pPr>
      <w:r w:rsidRPr="00066614">
        <w:rPr>
          <w:rFonts w:ascii="Arial" w:eastAsia="Times New Roman" w:hAnsi="Arial"/>
          <w:sz w:val="28"/>
          <w:szCs w:val="28"/>
          <w:lang w:val="en-US" w:eastAsia="en-US"/>
        </w:rPr>
        <w:t>Within this context, the student should also describe the experiment design that has been selected and how</w:t>
      </w:r>
      <w:r>
        <w:rPr>
          <w:rFonts w:ascii="Arial" w:eastAsia="Times New Roman" w:hAnsi="Arial"/>
          <w:sz w:val="28"/>
          <w:szCs w:val="28"/>
          <w:lang w:val="en-US" w:eastAsia="en-US"/>
        </w:rPr>
        <w:t xml:space="preserve"> </w:t>
      </w:r>
      <w:r w:rsidRPr="00066614">
        <w:rPr>
          <w:rFonts w:ascii="Arial" w:eastAsia="Times New Roman" w:hAnsi="Arial"/>
          <w:sz w:val="28"/>
          <w:szCs w:val="28"/>
          <w:lang w:val="en-US" w:eastAsia="en-US"/>
        </w:rPr>
        <w:t>measurements and</w:t>
      </w:r>
      <w:r>
        <w:rPr>
          <w:rFonts w:ascii="Arial" w:eastAsia="Times New Roman" w:hAnsi="Arial"/>
          <w:sz w:val="28"/>
          <w:szCs w:val="28"/>
          <w:lang w:val="en-US" w:eastAsia="en-US"/>
        </w:rPr>
        <w:t xml:space="preserve"> </w:t>
      </w:r>
      <w:r w:rsidRPr="00066614">
        <w:rPr>
          <w:rFonts w:ascii="Arial" w:eastAsia="Times New Roman" w:hAnsi="Arial"/>
          <w:sz w:val="28"/>
          <w:szCs w:val="28"/>
          <w:lang w:val="en-US" w:eastAsia="en-US"/>
        </w:rPr>
        <w:t>comparisons of results are to be made.</w:t>
      </w:r>
    </w:p>
    <w:p w14:paraId="0A0EF61C" w14:textId="78E3B03C" w:rsidR="00702D21" w:rsidRPr="00066614" w:rsidRDefault="00702D21" w:rsidP="00066614">
      <w:pPr>
        <w:ind w:firstLine="0"/>
        <w:rPr>
          <w:rFonts w:ascii="Arial" w:eastAsia="Times New Roman" w:hAnsi="Arial"/>
          <w:sz w:val="28"/>
          <w:szCs w:val="28"/>
          <w:lang w:val="en-US" w:eastAsia="en-US"/>
        </w:rPr>
      </w:pPr>
      <w:r w:rsidRPr="00066614">
        <w:rPr>
          <w:rFonts w:ascii="Arial" w:eastAsia="Times New Roman" w:hAnsi="Arial"/>
          <w:sz w:val="28"/>
          <w:szCs w:val="28"/>
          <w:lang w:val="en-US" w:eastAsia="en-US"/>
        </w:rPr>
        <w:t>There will also be explanation of the design of the software that is going to enable the experiments.</w:t>
      </w:r>
    </w:p>
    <w:p w14:paraId="17E6FD82" w14:textId="4819864E" w:rsidR="00702D21" w:rsidRPr="00066614" w:rsidRDefault="00702D21" w:rsidP="00066614">
      <w:pPr>
        <w:ind w:firstLine="0"/>
        <w:rPr>
          <w:rFonts w:ascii="Arial" w:eastAsia="Times New Roman" w:hAnsi="Arial"/>
          <w:sz w:val="28"/>
          <w:szCs w:val="28"/>
          <w:lang w:val="en-US" w:eastAsia="en-US"/>
        </w:rPr>
      </w:pPr>
    </w:p>
    <w:p w14:paraId="3F817349" w14:textId="64309182" w:rsidR="00702D21" w:rsidRDefault="00702D21">
      <w:pPr>
        <w:pStyle w:val="CommentText"/>
      </w:pPr>
    </w:p>
  </w:comment>
  <w:comment w:id="50" w:author="Oliwia Marek" w:date="2018-04-16T14:16:00Z" w:initials="OM">
    <w:p w14:paraId="553D16A9" w14:textId="1151E25F" w:rsidR="00702D21" w:rsidRDefault="00702D21">
      <w:pPr>
        <w:pStyle w:val="CommentText"/>
      </w:pPr>
      <w:r>
        <w:rPr>
          <w:rStyle w:val="CommentReference"/>
        </w:rPr>
        <w:annotationRef/>
      </w:r>
      <w:r>
        <w:t>Add more, look comment above</w:t>
      </w:r>
    </w:p>
  </w:comment>
  <w:comment w:id="54" w:author="Oliwia Marek" w:date="2018-04-17T16:41:00Z" w:initials="OM">
    <w:p w14:paraId="6001A409" w14:textId="2C4EEA7A" w:rsidR="00702D21" w:rsidRDefault="00702D21">
      <w:pPr>
        <w:pStyle w:val="CommentText"/>
      </w:pPr>
      <w:r>
        <w:rPr>
          <w:rStyle w:val="CommentReference"/>
        </w:rPr>
        <w:annotationRef/>
      </w:r>
      <w:r>
        <w:t>Be direct</w:t>
      </w:r>
    </w:p>
  </w:comment>
  <w:comment w:id="59" w:author="Oliwia Marek" w:date="2018-04-16T14:28:00Z" w:initials="OM">
    <w:p w14:paraId="46B959EA" w14:textId="01038A5B" w:rsidR="00702D21" w:rsidRDefault="00702D21">
      <w:pPr>
        <w:pStyle w:val="CommentText"/>
      </w:pPr>
      <w:r>
        <w:rPr>
          <w:rStyle w:val="CommentReference"/>
        </w:rPr>
        <w:annotationRef/>
      </w:r>
      <w:r>
        <w:t>Why the classes, talk about how they can be expanded easily</w:t>
      </w:r>
    </w:p>
    <w:p w14:paraId="2BFD387B" w14:textId="77777777" w:rsidR="00702D21" w:rsidRDefault="00702D21">
      <w:pPr>
        <w:pStyle w:val="CommentText"/>
      </w:pPr>
    </w:p>
  </w:comment>
  <w:comment w:id="67" w:author="Oliwia Marek" w:date="2018-04-16T13:30:00Z" w:initials="OM">
    <w:p w14:paraId="2F3D1A03" w14:textId="0A8D650C" w:rsidR="00702D21" w:rsidRDefault="00702D21">
      <w:pPr>
        <w:pStyle w:val="CommentText"/>
      </w:pPr>
      <w:r>
        <w:rPr>
          <w:rStyle w:val="CommentReference"/>
        </w:rPr>
        <w:annotationRef/>
      </w:r>
      <w:r>
        <w:t>Not sure if should be in implementation</w:t>
      </w:r>
    </w:p>
  </w:comment>
  <w:comment w:id="92" w:author="Oliwia Marek" w:date="2018-04-15T15:54:00Z" w:initials="OM">
    <w:p w14:paraId="234A3CA1" w14:textId="6366812E" w:rsidR="00702D21" w:rsidRDefault="00702D21">
      <w:pPr>
        <w:pStyle w:val="CommentText"/>
      </w:pPr>
      <w:r>
        <w:rPr>
          <w:rStyle w:val="CommentReference"/>
        </w:rPr>
        <w:annotationRef/>
      </w:r>
      <w:r>
        <w:t>Add screenshot!</w:t>
      </w:r>
    </w:p>
    <w:p w14:paraId="6E76A763" w14:textId="77777777" w:rsidR="00702D21" w:rsidRDefault="00702D21">
      <w:pPr>
        <w:pStyle w:val="CommentText"/>
      </w:pPr>
    </w:p>
  </w:comment>
  <w:comment w:id="105" w:author="Oliwia Marek" w:date="2018-04-17T16:47:00Z" w:initials="OM">
    <w:p w14:paraId="37F33221" w14:textId="3AD0F3E6" w:rsidR="00702D21" w:rsidRDefault="00702D21">
      <w:pPr>
        <w:pStyle w:val="CommentText"/>
      </w:pPr>
      <w:r>
        <w:rPr>
          <w:rStyle w:val="CommentReference"/>
        </w:rPr>
        <w:annotationRef/>
      </w:r>
      <w:r>
        <w:t>Add the optimisation section</w:t>
      </w:r>
    </w:p>
  </w:comment>
  <w:comment w:id="112" w:author="Oliwia Marek" w:date="2018-04-16T12:57:00Z" w:initials="OM">
    <w:p w14:paraId="0A65DB96" w14:textId="1ACFFB5E" w:rsidR="00702D21" w:rsidRDefault="00702D21">
      <w:pPr>
        <w:pStyle w:val="CommentText"/>
      </w:pPr>
      <w:r>
        <w:rPr>
          <w:rStyle w:val="CommentReference"/>
        </w:rPr>
        <w:annotationRef/>
      </w:r>
      <w:r>
        <w:t>add performance table</w:t>
      </w:r>
    </w:p>
  </w:comment>
  <w:comment w:id="122" w:author="Oliwia Marek" w:date="2018-04-24T15:50:00Z" w:initials="OM">
    <w:p w14:paraId="270C6706" w14:textId="6FCE7DEB" w:rsidR="00702D21" w:rsidRDefault="00702D21">
      <w:pPr>
        <w:pStyle w:val="CommentText"/>
      </w:pPr>
      <w:r>
        <w:rPr>
          <w:rStyle w:val="CommentReference"/>
        </w:rPr>
        <w:annotationRef/>
      </w:r>
      <w:r>
        <w:t>add ref</w:t>
      </w:r>
    </w:p>
  </w:comment>
  <w:comment w:id="123" w:author="Oliwia Marek" w:date="2018-04-24T15:51:00Z" w:initials="OM">
    <w:p w14:paraId="1CE746B0" w14:textId="00F551ED" w:rsidR="00702D21" w:rsidRDefault="00702D21">
      <w:pPr>
        <w:pStyle w:val="CommentText"/>
      </w:pPr>
      <w:r>
        <w:rPr>
          <w:rStyle w:val="CommentReference"/>
        </w:rPr>
        <w:annotationRef/>
      </w:r>
      <w:r>
        <w:t>po ang</w:t>
      </w:r>
    </w:p>
  </w:comment>
  <w:comment w:id="127" w:author="Oliwia Marek" w:date="2018-04-16T15:37:00Z" w:initials="OM">
    <w:p w14:paraId="07ECA4A3" w14:textId="11250BAC" w:rsidR="00702D21" w:rsidRPr="00F673E9" w:rsidRDefault="00702D21" w:rsidP="007570A8">
      <w:pPr>
        <w:jc w:val="both"/>
        <w:rPr>
          <w:rFonts w:cs="Times New Roman"/>
          <w:lang w:val="en-US"/>
        </w:rPr>
      </w:pPr>
      <w:r>
        <w:rPr>
          <w:rStyle w:val="CommentReference"/>
        </w:rPr>
        <w:annotationRef/>
      </w:r>
      <w:r>
        <w:rPr>
          <w:rFonts w:cs="Times New Roman"/>
          <w:lang w:val="en-US"/>
        </w:rPr>
        <w:t>ADDRESS:</w:t>
      </w:r>
    </w:p>
    <w:p w14:paraId="1C74A722" w14:textId="77777777" w:rsidR="00702D21" w:rsidRPr="00F673E9" w:rsidRDefault="00702D21" w:rsidP="007570A8">
      <w:pPr>
        <w:pStyle w:val="ListParagraph"/>
        <w:numPr>
          <w:ilvl w:val="0"/>
          <w:numId w:val="8"/>
        </w:numPr>
        <w:spacing w:after="120"/>
        <w:ind w:left="714" w:hanging="357"/>
        <w:contextualSpacing w:val="0"/>
        <w:jc w:val="both"/>
        <w:rPr>
          <w:rFonts w:cs="Times New Roman"/>
          <w:lang w:val="en-US"/>
        </w:rPr>
      </w:pPr>
      <w:r w:rsidRPr="00F673E9">
        <w:rPr>
          <w:rFonts w:cs="Times New Roman"/>
          <w:lang w:val="en-US"/>
        </w:rPr>
        <w:t>Were the requirements correctly identified?</w:t>
      </w:r>
    </w:p>
    <w:p w14:paraId="423C7361" w14:textId="77777777" w:rsidR="00702D21" w:rsidRPr="00F673E9" w:rsidRDefault="00702D21" w:rsidP="007570A8">
      <w:pPr>
        <w:pStyle w:val="ListParagraph"/>
        <w:numPr>
          <w:ilvl w:val="0"/>
          <w:numId w:val="8"/>
        </w:numPr>
        <w:spacing w:after="120"/>
        <w:ind w:left="714" w:hanging="357"/>
        <w:contextualSpacing w:val="0"/>
        <w:jc w:val="both"/>
        <w:rPr>
          <w:rFonts w:cs="Times New Roman"/>
          <w:lang w:val="en-US"/>
        </w:rPr>
      </w:pPr>
      <w:r w:rsidRPr="00F673E9">
        <w:rPr>
          <w:rFonts w:cs="Times New Roman"/>
          <w:lang w:val="en-US"/>
        </w:rPr>
        <w:t>Were the design decisions correct?</w:t>
      </w:r>
    </w:p>
    <w:p w14:paraId="24233AA3" w14:textId="77777777" w:rsidR="00702D21" w:rsidRPr="00F673E9" w:rsidRDefault="00702D21" w:rsidP="007570A8">
      <w:pPr>
        <w:pStyle w:val="ListParagraph"/>
        <w:numPr>
          <w:ilvl w:val="0"/>
          <w:numId w:val="8"/>
        </w:numPr>
        <w:spacing w:after="120"/>
        <w:ind w:left="714" w:hanging="357"/>
        <w:contextualSpacing w:val="0"/>
        <w:jc w:val="both"/>
        <w:rPr>
          <w:rFonts w:cs="Times New Roman"/>
          <w:lang w:val="en-US"/>
        </w:rPr>
      </w:pPr>
      <w:r w:rsidRPr="00F673E9">
        <w:rPr>
          <w:rFonts w:cs="Times New Roman"/>
          <w:lang w:val="en-US"/>
        </w:rPr>
        <w:t>Could a more suitable set of tools have been chosen?</w:t>
      </w:r>
    </w:p>
    <w:p w14:paraId="768D565A" w14:textId="77777777" w:rsidR="00702D21" w:rsidRPr="00F673E9" w:rsidRDefault="00702D21" w:rsidP="007570A8">
      <w:pPr>
        <w:pStyle w:val="ListParagraph"/>
        <w:numPr>
          <w:ilvl w:val="0"/>
          <w:numId w:val="8"/>
        </w:numPr>
        <w:spacing w:after="120"/>
        <w:ind w:left="714" w:hanging="357"/>
        <w:contextualSpacing w:val="0"/>
        <w:jc w:val="both"/>
        <w:rPr>
          <w:rFonts w:cs="Times New Roman"/>
          <w:lang w:val="en-US"/>
        </w:rPr>
      </w:pPr>
      <w:r w:rsidRPr="00F673E9">
        <w:rPr>
          <w:rFonts w:cs="Times New Roman"/>
          <w:lang w:val="en-US"/>
        </w:rPr>
        <w:t xml:space="preserve">How well did the software meet the needs of those who were expecting to use it? </w:t>
      </w:r>
    </w:p>
    <w:p w14:paraId="2736C46A" w14:textId="77777777" w:rsidR="00702D21" w:rsidRPr="00F673E9" w:rsidRDefault="00702D21" w:rsidP="007570A8">
      <w:pPr>
        <w:pStyle w:val="ListParagraph"/>
        <w:numPr>
          <w:ilvl w:val="0"/>
          <w:numId w:val="8"/>
        </w:numPr>
        <w:spacing w:after="120"/>
        <w:ind w:left="714" w:hanging="357"/>
        <w:contextualSpacing w:val="0"/>
        <w:jc w:val="both"/>
        <w:rPr>
          <w:rFonts w:cs="Times New Roman"/>
          <w:lang w:val="en-US"/>
        </w:rPr>
      </w:pPr>
      <w:r w:rsidRPr="00F673E9">
        <w:rPr>
          <w:rFonts w:cs="Times New Roman"/>
          <w:lang w:val="en-US"/>
        </w:rPr>
        <w:t xml:space="preserve">How well were any other project aims achieved? </w:t>
      </w:r>
    </w:p>
    <w:p w14:paraId="5629305C" w14:textId="3271E61B" w:rsidR="00702D21" w:rsidRPr="007C6B65" w:rsidRDefault="00702D21" w:rsidP="007C6B65">
      <w:pPr>
        <w:pStyle w:val="ListParagraph"/>
        <w:numPr>
          <w:ilvl w:val="0"/>
          <w:numId w:val="8"/>
        </w:numPr>
        <w:spacing w:after="120"/>
        <w:ind w:left="714" w:hanging="357"/>
        <w:contextualSpacing w:val="0"/>
        <w:jc w:val="both"/>
        <w:rPr>
          <w:rFonts w:cs="Times New Roman"/>
          <w:lang w:val="en-US"/>
        </w:rPr>
      </w:pPr>
      <w:r w:rsidRPr="00F673E9">
        <w:rPr>
          <w:rFonts w:cs="Times New Roman"/>
          <w:lang w:val="en-US"/>
        </w:rPr>
        <w:t>If you were starting again, what would you do differently?</w:t>
      </w:r>
    </w:p>
  </w:comment>
  <w:comment w:id="140" w:author="Oliwia Marek" w:date="2018-04-16T09:57:00Z" w:initials="OM">
    <w:p w14:paraId="6676C518" w14:textId="2F8AE414" w:rsidR="00702D21" w:rsidRDefault="00702D21">
      <w:pPr>
        <w:pStyle w:val="CommentText"/>
      </w:pPr>
      <w:r>
        <w:rPr>
          <w:rStyle w:val="CommentReference"/>
        </w:rPr>
        <w:annotationRef/>
      </w:r>
      <w:r>
        <w:t>Ask what need to be included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ED264CE" w15:done="0"/>
  <w15:commentEx w15:paraId="65FDCE05" w15:done="0"/>
  <w15:commentEx w15:paraId="0189694D" w15:done="0"/>
  <w15:commentEx w15:paraId="66BF5BCF" w15:done="0"/>
  <w15:commentEx w15:paraId="2F157C98" w15:done="0"/>
  <w15:commentEx w15:paraId="414F67BB" w15:done="0"/>
  <w15:commentEx w15:paraId="3F817349" w15:done="0"/>
  <w15:commentEx w15:paraId="553D16A9" w15:done="0"/>
  <w15:commentEx w15:paraId="6001A409" w15:done="0"/>
  <w15:commentEx w15:paraId="2BFD387B" w15:done="0"/>
  <w15:commentEx w15:paraId="2F3D1A03" w15:done="0"/>
  <w15:commentEx w15:paraId="6E76A763" w15:done="0"/>
  <w15:commentEx w15:paraId="37F33221" w15:done="0"/>
  <w15:commentEx w15:paraId="0A65DB96" w15:done="0"/>
  <w15:commentEx w15:paraId="270C6706" w15:done="0"/>
  <w15:commentEx w15:paraId="1CE746B0" w15:done="0"/>
  <w15:commentEx w15:paraId="5629305C" w15:done="0"/>
  <w15:commentEx w15:paraId="6676C51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ED264CE" w16cid:durableId="1E7F2510"/>
  <w16cid:commentId w16cid:paraId="65FDCE05" w16cid:durableId="1E7F2E8C"/>
  <w16cid:commentId w16cid:paraId="0189694D" w16cid:durableId="1E7C4F4D"/>
  <w16cid:commentId w16cid:paraId="66BF5BCF" w16cid:durableId="1E7CBF27"/>
  <w16cid:commentId w16cid:paraId="2F157C98" w16cid:durableId="1E80A17B"/>
  <w16cid:commentId w16cid:paraId="414F67BB" w16cid:durableId="1E80A1D1"/>
  <w16cid:commentId w16cid:paraId="3F817349" w16cid:durableId="1E7F2DC5"/>
  <w16cid:commentId w16cid:paraId="553D16A9" w16cid:durableId="1E7F2ECB"/>
  <w16cid:commentId w16cid:paraId="6001A409" w16cid:durableId="1E80A22A"/>
  <w16cid:commentId w16cid:paraId="2BFD387B" w16cid:durableId="1E7F3193"/>
  <w16cid:commentId w16cid:paraId="2F3D1A03" w16cid:durableId="1E7F23DA"/>
  <w16cid:commentId w16cid:paraId="6E76A763" w16cid:durableId="1E7DF437"/>
  <w16cid:commentId w16cid:paraId="37F33221" w16cid:durableId="1E80A3AD"/>
  <w16cid:commentId w16cid:paraId="0A65DB96" w16cid:durableId="1E7F1C2B"/>
  <w16cid:commentId w16cid:paraId="270C6706" w16cid:durableId="1E89D0BC"/>
  <w16cid:commentId w16cid:paraId="1CE746B0" w16cid:durableId="1E89D117"/>
  <w16cid:commentId w16cid:paraId="5629305C" w16cid:durableId="1E7F41BC"/>
  <w16cid:commentId w16cid:paraId="6676C518" w16cid:durableId="1E7EF21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3258B8" w14:textId="77777777" w:rsidR="005F317C" w:rsidRDefault="005F317C" w:rsidP="004C12FA">
      <w:r>
        <w:separator/>
      </w:r>
    </w:p>
  </w:endnote>
  <w:endnote w:type="continuationSeparator" w:id="0">
    <w:p w14:paraId="3791486E" w14:textId="77777777" w:rsidR="005F317C" w:rsidRDefault="005F317C" w:rsidP="004C1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Lucida Grande">
    <w:altName w:val="Segoe UI"/>
    <w:charset w:val="00"/>
    <w:family w:val="auto"/>
    <w:pitch w:val="variable"/>
    <w:sig w:usb0="E1000AEF" w:usb1="5000A1FF" w:usb2="00000000" w:usb3="00000000" w:csb0="000001BF" w:csb1="00000000"/>
  </w:font>
  <w:font w:name="Times">
    <w:altName w:val="Times New Roman"/>
    <w:panose1 w:val="02020603050405020304"/>
    <w:charset w:val="00"/>
    <w:family w:val="auto"/>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6FE6A7" w14:textId="6ADD9000" w:rsidR="00702D21" w:rsidRPr="00064A11" w:rsidRDefault="00702D21" w:rsidP="004C12FA">
    <w:pPr>
      <w:pStyle w:val="Footer"/>
      <w:jc w:val="center"/>
      <w:rPr>
        <w:rFonts w:cs="Times New Roman"/>
      </w:rPr>
    </w:pPr>
    <w:r w:rsidRPr="00064A11">
      <w:rPr>
        <w:rFonts w:cs="Times New Roman"/>
      </w:rPr>
      <w:tab/>
    </w:r>
    <w:r w:rsidRPr="00064A11">
      <w:rPr>
        <w:rFonts w:cs="Times New Roman"/>
      </w:rPr>
      <w:tab/>
      <w:t xml:space="preserve">Page </w:t>
    </w:r>
    <w:r w:rsidRPr="00064A11">
      <w:rPr>
        <w:rFonts w:cs="Times New Roman"/>
      </w:rPr>
      <w:fldChar w:fldCharType="begin"/>
    </w:r>
    <w:r w:rsidRPr="00064A11">
      <w:rPr>
        <w:rFonts w:cs="Times New Roman"/>
      </w:rPr>
      <w:instrText xml:space="preserve"> PAGE  \* MERGEFORMAT </w:instrText>
    </w:r>
    <w:r w:rsidRPr="00064A11">
      <w:rPr>
        <w:rFonts w:cs="Times New Roman"/>
      </w:rPr>
      <w:fldChar w:fldCharType="separate"/>
    </w:r>
    <w:r w:rsidRPr="00064A11">
      <w:rPr>
        <w:rFonts w:cs="Times New Roman"/>
        <w:noProof/>
      </w:rPr>
      <w:t>5</w:t>
    </w:r>
    <w:r w:rsidRPr="00064A11">
      <w:rPr>
        <w:rFonts w:cs="Times New Roman"/>
      </w:rPr>
      <w:fldChar w:fldCharType="end"/>
    </w:r>
    <w:r w:rsidRPr="00064A11">
      <w:rPr>
        <w:rFonts w:cs="Times New Roman"/>
      </w:rPr>
      <w:t xml:space="preserve"> of </w:t>
    </w:r>
    <w:r w:rsidRPr="00064A11">
      <w:rPr>
        <w:rFonts w:cs="Times New Roman"/>
        <w:lang w:val="en-US"/>
      </w:rPr>
      <w:fldChar w:fldCharType="begin"/>
    </w:r>
    <w:r w:rsidRPr="00064A11">
      <w:rPr>
        <w:rFonts w:cs="Times New Roman"/>
        <w:lang w:val="en-US"/>
      </w:rPr>
      <w:instrText xml:space="preserve"> SECTIONPAGES  \* MERGEFORMAT </w:instrText>
    </w:r>
    <w:r w:rsidRPr="00064A11">
      <w:rPr>
        <w:rFonts w:cs="Times New Roman"/>
        <w:lang w:val="en-US"/>
      </w:rPr>
      <w:fldChar w:fldCharType="separate"/>
    </w:r>
    <w:r w:rsidR="00417FE2">
      <w:rPr>
        <w:rFonts w:cs="Times New Roman"/>
        <w:noProof/>
        <w:lang w:val="en-US"/>
      </w:rPr>
      <w:t>42</w:t>
    </w:r>
    <w:r w:rsidRPr="00064A11">
      <w:rPr>
        <w:rFonts w:cs="Times New Roman"/>
        <w:lang w:val="en-US"/>
      </w:rPr>
      <w:fldChar w:fldCharType="end"/>
    </w:r>
  </w:p>
  <w:p w14:paraId="31F09C4A" w14:textId="77777777" w:rsidR="00702D21" w:rsidRDefault="00702D21" w:rsidP="004C12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F43D09" w14:textId="77777777" w:rsidR="005F317C" w:rsidRDefault="005F317C" w:rsidP="004C12FA">
      <w:r>
        <w:separator/>
      </w:r>
    </w:p>
  </w:footnote>
  <w:footnote w:type="continuationSeparator" w:id="0">
    <w:p w14:paraId="4FDAE3E3" w14:textId="77777777" w:rsidR="005F317C" w:rsidRDefault="005F317C" w:rsidP="004C12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482AD8" w14:textId="12ED3878" w:rsidR="00702D21" w:rsidRPr="00C87365" w:rsidRDefault="00702D21" w:rsidP="00926288">
    <w:pPr>
      <w:pStyle w:val="Header"/>
      <w:ind w:firstLine="0"/>
    </w:pPr>
    <w:r w:rsidRPr="00C87365">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C7072F" w14:textId="485526E2" w:rsidR="00702D21" w:rsidRPr="00C87365" w:rsidRDefault="00702D21" w:rsidP="00926288">
    <w:pPr>
      <w:pStyle w:val="Header"/>
      <w:ind w:firstLine="0"/>
    </w:pPr>
    <w:r>
      <w:rPr>
        <w:noProof/>
      </w:rPr>
      <mc:AlternateContent>
        <mc:Choice Requires="wps">
          <w:drawing>
            <wp:anchor distT="0" distB="0" distL="114300" distR="114300" simplePos="0" relativeHeight="251661312" behindDoc="0" locked="0" layoutInCell="1" allowOverlap="1" wp14:anchorId="226B80D9" wp14:editId="113AD875">
              <wp:simplePos x="0" y="0"/>
              <wp:positionH relativeFrom="column">
                <wp:posOffset>0</wp:posOffset>
              </wp:positionH>
              <wp:positionV relativeFrom="paragraph">
                <wp:posOffset>245745</wp:posOffset>
              </wp:positionV>
              <wp:extent cx="5276850" cy="0"/>
              <wp:effectExtent l="0" t="0" r="0" b="0"/>
              <wp:wrapNone/>
              <wp:docPr id="25" name="Straight Connector 25"/>
              <wp:cNvGraphicFramePr/>
              <a:graphic xmlns:a="http://schemas.openxmlformats.org/drawingml/2006/main">
                <a:graphicData uri="http://schemas.microsoft.com/office/word/2010/wordprocessingShape">
                  <wps:wsp>
                    <wps:cNvCnPr/>
                    <wps:spPr>
                      <a:xfrm>
                        <a:off x="0" y="0"/>
                        <a:ext cx="52768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1FBD016" id="Straight Connector 2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0,19.35pt" to="415.5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" strokecolor="black [3040]"/>
          </w:pict>
        </mc:Fallback>
      </mc:AlternateContent>
    </w:r>
    <w:r>
      <w:rPr>
        <w:noProof/>
      </w:rPr>
      <w:fldChar w:fldCharType="begin"/>
    </w:r>
    <w:r>
      <w:rPr>
        <w:noProof/>
      </w:rPr>
      <w:instrText xml:space="preserve"> STYLEREF  Chapter  \* MERGEFORMAT </w:instrText>
    </w:r>
    <w:r>
      <w:rPr>
        <w:noProof/>
      </w:rPr>
      <w:fldChar w:fldCharType="separate"/>
    </w:r>
    <w:r w:rsidR="00417FE2" w:rsidRPr="00417FE2">
      <w:rPr>
        <w:b/>
        <w:bCs/>
        <w:noProof/>
        <w:lang w:val="en-US"/>
      </w:rPr>
      <w:t>Chapter 1</w:t>
    </w:r>
    <w:r>
      <w:rPr>
        <w:noProof/>
      </w:rPr>
      <w:fldChar w:fldCharType="end"/>
    </w:r>
    <w:r w:rsidRPr="00203FA3">
      <w:rPr>
        <w:noProof/>
      </w:rPr>
      <w:ptab w:relativeTo="margin" w:alignment="center" w:leader="none"/>
    </w:r>
    <w:r w:rsidRPr="00203FA3">
      <w:rPr>
        <w:noProof/>
      </w:rPr>
      <w:ptab w:relativeTo="margin" w:alignment="right" w:leader="none"/>
    </w:r>
    <w:r>
      <w:rPr>
        <w:noProof/>
      </w:rPr>
      <w:fldChar w:fldCharType="begin"/>
    </w:r>
    <w:r>
      <w:rPr>
        <w:noProof/>
      </w:rPr>
      <w:instrText xml:space="preserve"> STYLEREF  "Heading 1"  \* MERGEFORMAT </w:instrText>
    </w:r>
    <w:r>
      <w:rPr>
        <w:noProof/>
      </w:rPr>
      <w:fldChar w:fldCharType="separate"/>
    </w:r>
    <w:r w:rsidR="00417FE2">
      <w:rPr>
        <w:noProof/>
      </w:rPr>
      <w:t>Implementation</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2F0E8A64"/>
    <w:lvl w:ilvl="0">
      <w:start w:val="1"/>
      <w:numFmt w:val="decimal"/>
      <w:pStyle w:val="Heading1"/>
      <w:lvlText w:val="%1."/>
      <w:lvlJc w:val="left"/>
      <w:pPr>
        <w:ind w:left="360" w:hanging="360"/>
      </w:pPr>
      <w:rPr>
        <w:rFonts w:hint="default"/>
        <w:color w:val="FFFFFF" w:themeColor="background1"/>
      </w:rPr>
    </w:lvl>
    <w:lvl w:ilvl="1">
      <w:start w:val="1"/>
      <w:numFmt w:val="decimal"/>
      <w:pStyle w:val="Heading2"/>
      <w:lvlText w:val="%1.%2."/>
      <w:lvlJc w:val="left"/>
      <w:pPr>
        <w:ind w:left="792" w:hanging="79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3"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63089B"/>
    <w:multiLevelType w:val="hybridMultilevel"/>
    <w:tmpl w:val="C7D83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EE676D"/>
    <w:multiLevelType w:val="multilevel"/>
    <w:tmpl w:val="FBC8BA56"/>
    <w:lvl w:ilvl="0">
      <w:numFmt w:val="decimal"/>
      <w:lvlText w:val="%1"/>
      <w:lvlJc w:val="left"/>
      <w:pPr>
        <w:ind w:left="465" w:hanging="465"/>
      </w:pPr>
      <w:rPr>
        <w:rFonts w:hint="default"/>
      </w:rPr>
    </w:lvl>
    <w:lvl w:ilvl="1">
      <w:start w:val="1"/>
      <w:numFmt w:val="decimalZero"/>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395B2205"/>
    <w:multiLevelType w:val="hybridMultilevel"/>
    <w:tmpl w:val="BD6C819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44AE0A3F"/>
    <w:multiLevelType w:val="hybridMultilevel"/>
    <w:tmpl w:val="7ACE973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0" w15:restartNumberingAfterBreak="0">
    <w:nsid w:val="49FE5876"/>
    <w:multiLevelType w:val="hybridMultilevel"/>
    <w:tmpl w:val="D164A6EE"/>
    <w:lvl w:ilvl="0" w:tplc="66E269C8">
      <w:start w:val="1"/>
      <w:numFmt w:val="bullet"/>
      <w:lvlText w:val="•"/>
      <w:lvlJc w:val="left"/>
      <w:pPr>
        <w:tabs>
          <w:tab w:val="num" w:pos="720"/>
        </w:tabs>
        <w:ind w:left="720" w:hanging="360"/>
      </w:pPr>
      <w:rPr>
        <w:rFonts w:ascii="Arial" w:hAnsi="Arial" w:hint="default"/>
      </w:rPr>
    </w:lvl>
    <w:lvl w:ilvl="1" w:tplc="AE14B8FE" w:tentative="1">
      <w:start w:val="1"/>
      <w:numFmt w:val="bullet"/>
      <w:lvlText w:val="•"/>
      <w:lvlJc w:val="left"/>
      <w:pPr>
        <w:tabs>
          <w:tab w:val="num" w:pos="1440"/>
        </w:tabs>
        <w:ind w:left="1440" w:hanging="360"/>
      </w:pPr>
      <w:rPr>
        <w:rFonts w:ascii="Arial" w:hAnsi="Arial" w:hint="default"/>
      </w:rPr>
    </w:lvl>
    <w:lvl w:ilvl="2" w:tplc="7F042836" w:tentative="1">
      <w:start w:val="1"/>
      <w:numFmt w:val="bullet"/>
      <w:lvlText w:val="•"/>
      <w:lvlJc w:val="left"/>
      <w:pPr>
        <w:tabs>
          <w:tab w:val="num" w:pos="2160"/>
        </w:tabs>
        <w:ind w:left="2160" w:hanging="360"/>
      </w:pPr>
      <w:rPr>
        <w:rFonts w:ascii="Arial" w:hAnsi="Arial" w:hint="default"/>
      </w:rPr>
    </w:lvl>
    <w:lvl w:ilvl="3" w:tplc="E67E2098" w:tentative="1">
      <w:start w:val="1"/>
      <w:numFmt w:val="bullet"/>
      <w:lvlText w:val="•"/>
      <w:lvlJc w:val="left"/>
      <w:pPr>
        <w:tabs>
          <w:tab w:val="num" w:pos="2880"/>
        </w:tabs>
        <w:ind w:left="2880" w:hanging="360"/>
      </w:pPr>
      <w:rPr>
        <w:rFonts w:ascii="Arial" w:hAnsi="Arial" w:hint="default"/>
      </w:rPr>
    </w:lvl>
    <w:lvl w:ilvl="4" w:tplc="B1AA6DB4" w:tentative="1">
      <w:start w:val="1"/>
      <w:numFmt w:val="bullet"/>
      <w:lvlText w:val="•"/>
      <w:lvlJc w:val="left"/>
      <w:pPr>
        <w:tabs>
          <w:tab w:val="num" w:pos="3600"/>
        </w:tabs>
        <w:ind w:left="3600" w:hanging="360"/>
      </w:pPr>
      <w:rPr>
        <w:rFonts w:ascii="Arial" w:hAnsi="Arial" w:hint="default"/>
      </w:rPr>
    </w:lvl>
    <w:lvl w:ilvl="5" w:tplc="2EB89E8A" w:tentative="1">
      <w:start w:val="1"/>
      <w:numFmt w:val="bullet"/>
      <w:lvlText w:val="•"/>
      <w:lvlJc w:val="left"/>
      <w:pPr>
        <w:tabs>
          <w:tab w:val="num" w:pos="4320"/>
        </w:tabs>
        <w:ind w:left="4320" w:hanging="360"/>
      </w:pPr>
      <w:rPr>
        <w:rFonts w:ascii="Arial" w:hAnsi="Arial" w:hint="default"/>
      </w:rPr>
    </w:lvl>
    <w:lvl w:ilvl="6" w:tplc="84068454" w:tentative="1">
      <w:start w:val="1"/>
      <w:numFmt w:val="bullet"/>
      <w:lvlText w:val="•"/>
      <w:lvlJc w:val="left"/>
      <w:pPr>
        <w:tabs>
          <w:tab w:val="num" w:pos="5040"/>
        </w:tabs>
        <w:ind w:left="5040" w:hanging="360"/>
      </w:pPr>
      <w:rPr>
        <w:rFonts w:ascii="Arial" w:hAnsi="Arial" w:hint="default"/>
      </w:rPr>
    </w:lvl>
    <w:lvl w:ilvl="7" w:tplc="1250F40E" w:tentative="1">
      <w:start w:val="1"/>
      <w:numFmt w:val="bullet"/>
      <w:lvlText w:val="•"/>
      <w:lvlJc w:val="left"/>
      <w:pPr>
        <w:tabs>
          <w:tab w:val="num" w:pos="5760"/>
        </w:tabs>
        <w:ind w:left="5760" w:hanging="360"/>
      </w:pPr>
      <w:rPr>
        <w:rFonts w:ascii="Arial" w:hAnsi="Arial" w:hint="default"/>
      </w:rPr>
    </w:lvl>
    <w:lvl w:ilvl="8" w:tplc="71621D5A"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3"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F260749"/>
    <w:multiLevelType w:val="hybridMultilevel"/>
    <w:tmpl w:val="6CD6DC42"/>
    <w:lvl w:ilvl="0" w:tplc="B316C176">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6" w15:restartNumberingAfterBreak="0">
    <w:nsid w:val="665C32A5"/>
    <w:multiLevelType w:val="hybridMultilevel"/>
    <w:tmpl w:val="20D61BD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7" w15:restartNumberingAfterBreak="0">
    <w:nsid w:val="66AA4A1F"/>
    <w:multiLevelType w:val="hybridMultilevel"/>
    <w:tmpl w:val="4E1C109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8" w15:restartNumberingAfterBreak="0">
    <w:nsid w:val="682350BF"/>
    <w:multiLevelType w:val="hybridMultilevel"/>
    <w:tmpl w:val="DC94A2A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9"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1E82B1E"/>
    <w:multiLevelType w:val="multilevel"/>
    <w:tmpl w:val="F51AAD14"/>
    <w:lvl w:ilvl="0">
      <w:start w:val="1"/>
      <w:numFmt w:val="upperLetter"/>
      <w:lvlText w:val="%1."/>
      <w:lvlJc w:val="left"/>
      <w:pPr>
        <w:ind w:left="-5" w:firstLine="0"/>
      </w:pPr>
      <w:rPr>
        <w:rFonts w:hint="default"/>
      </w:rPr>
    </w:lvl>
    <w:lvl w:ilvl="1">
      <w:start w:val="1"/>
      <w:numFmt w:val="upperLetter"/>
      <w:pStyle w:val="AppendixSection"/>
      <w:lvlText w:val="%2."/>
      <w:lvlJc w:val="left"/>
      <w:pPr>
        <w:ind w:left="715"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32"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15:restartNumberingAfterBreak="0">
    <w:nsid w:val="76822BE4"/>
    <w:multiLevelType w:val="hybridMultilevel"/>
    <w:tmpl w:val="F974A07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4" w15:restartNumberingAfterBreak="0">
    <w:nsid w:val="778216F7"/>
    <w:multiLevelType w:val="hybridMultilevel"/>
    <w:tmpl w:val="71B0DA38"/>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5"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DE05E66"/>
    <w:multiLevelType w:val="hybridMultilevel"/>
    <w:tmpl w:val="68CA918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abstractNumId w:val="14"/>
  </w:num>
  <w:num w:numId="2">
    <w:abstractNumId w:val="7"/>
  </w:num>
  <w:num w:numId="3">
    <w:abstractNumId w:val="29"/>
  </w:num>
  <w:num w:numId="4">
    <w:abstractNumId w:val="2"/>
  </w:num>
  <w:num w:numId="5">
    <w:abstractNumId w:val="0"/>
  </w:num>
  <w:num w:numId="6">
    <w:abstractNumId w:val="8"/>
  </w:num>
  <w:num w:numId="7">
    <w:abstractNumId w:val="13"/>
  </w:num>
  <w:num w:numId="8">
    <w:abstractNumId w:val="4"/>
  </w:num>
  <w:num w:numId="9">
    <w:abstractNumId w:val="32"/>
  </w:num>
  <w:num w:numId="10">
    <w:abstractNumId w:val="35"/>
  </w:num>
  <w:num w:numId="11">
    <w:abstractNumId w:val="18"/>
  </w:num>
  <w:num w:numId="12">
    <w:abstractNumId w:val="1"/>
  </w:num>
  <w:num w:numId="13">
    <w:abstractNumId w:val="9"/>
  </w:num>
  <w:num w:numId="14">
    <w:abstractNumId w:val="21"/>
  </w:num>
  <w:num w:numId="15">
    <w:abstractNumId w:val="5"/>
  </w:num>
  <w:num w:numId="16">
    <w:abstractNumId w:val="12"/>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num>
  <w:num w:numId="19">
    <w:abstractNumId w:val="30"/>
  </w:num>
  <w:num w:numId="20">
    <w:abstractNumId w:val="22"/>
  </w:num>
  <w:num w:numId="21">
    <w:abstractNumId w:val="24"/>
  </w:num>
  <w:num w:numId="22">
    <w:abstractNumId w:val="31"/>
  </w:num>
  <w:num w:numId="23">
    <w:abstractNumId w:val="23"/>
  </w:num>
  <w:num w:numId="24">
    <w:abstractNumId w:val="6"/>
  </w:num>
  <w:num w:numId="25">
    <w:abstractNumId w:val="36"/>
  </w:num>
  <w:num w:numId="26">
    <w:abstractNumId w:val="11"/>
  </w:num>
  <w:num w:numId="27">
    <w:abstractNumId w:val="3"/>
  </w:num>
  <w:num w:numId="28">
    <w:abstractNumId w:val="20"/>
  </w:num>
  <w:num w:numId="29">
    <w:abstractNumId w:val="37"/>
  </w:num>
  <w:num w:numId="30">
    <w:abstractNumId w:val="33"/>
  </w:num>
  <w:num w:numId="31">
    <w:abstractNumId w:val="25"/>
  </w:num>
  <w:num w:numId="32">
    <w:abstractNumId w:val="15"/>
  </w:num>
  <w:num w:numId="33">
    <w:abstractNumId w:val="27"/>
  </w:num>
  <w:num w:numId="34">
    <w:abstractNumId w:val="26"/>
  </w:num>
  <w:num w:numId="35">
    <w:abstractNumId w:val="17"/>
  </w:num>
  <w:num w:numId="36">
    <w:abstractNumId w:val="19"/>
  </w:num>
  <w:num w:numId="37">
    <w:abstractNumId w:val="28"/>
  </w:num>
  <w:num w:numId="38">
    <w:abstractNumId w:val="34"/>
  </w:num>
  <w:num w:numId="39">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Oliwia Marek">
    <w15:presenceInfo w15:providerId="Windows Live" w15:userId="4dccfbb192f6261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18C4"/>
    <w:rsid w:val="00000BC4"/>
    <w:rsid w:val="00003E93"/>
    <w:rsid w:val="00005A91"/>
    <w:rsid w:val="00005F72"/>
    <w:rsid w:val="00010FC3"/>
    <w:rsid w:val="00011F27"/>
    <w:rsid w:val="000121A8"/>
    <w:rsid w:val="00013794"/>
    <w:rsid w:val="000200AC"/>
    <w:rsid w:val="00021E97"/>
    <w:rsid w:val="0002251C"/>
    <w:rsid w:val="000314A7"/>
    <w:rsid w:val="00031FBA"/>
    <w:rsid w:val="00036390"/>
    <w:rsid w:val="00043D2A"/>
    <w:rsid w:val="00044D22"/>
    <w:rsid w:val="00045603"/>
    <w:rsid w:val="000457AD"/>
    <w:rsid w:val="000533B8"/>
    <w:rsid w:val="000578B4"/>
    <w:rsid w:val="000600FE"/>
    <w:rsid w:val="000607C1"/>
    <w:rsid w:val="00061A7E"/>
    <w:rsid w:val="000626A3"/>
    <w:rsid w:val="00064A11"/>
    <w:rsid w:val="00065057"/>
    <w:rsid w:val="00066614"/>
    <w:rsid w:val="00067B5E"/>
    <w:rsid w:val="00071C2B"/>
    <w:rsid w:val="00071D9D"/>
    <w:rsid w:val="000745B9"/>
    <w:rsid w:val="000810D6"/>
    <w:rsid w:val="00084AA8"/>
    <w:rsid w:val="0008598D"/>
    <w:rsid w:val="000859A0"/>
    <w:rsid w:val="0009296A"/>
    <w:rsid w:val="00093917"/>
    <w:rsid w:val="00094000"/>
    <w:rsid w:val="00094BCB"/>
    <w:rsid w:val="000A0047"/>
    <w:rsid w:val="000A12AB"/>
    <w:rsid w:val="000A19DB"/>
    <w:rsid w:val="000A2727"/>
    <w:rsid w:val="000A2F3F"/>
    <w:rsid w:val="000A7515"/>
    <w:rsid w:val="000B31CE"/>
    <w:rsid w:val="000B422F"/>
    <w:rsid w:val="000B5908"/>
    <w:rsid w:val="000B5A43"/>
    <w:rsid w:val="000B745B"/>
    <w:rsid w:val="000B7680"/>
    <w:rsid w:val="000B7C8A"/>
    <w:rsid w:val="000C1121"/>
    <w:rsid w:val="000C5382"/>
    <w:rsid w:val="000C639B"/>
    <w:rsid w:val="000C6D32"/>
    <w:rsid w:val="000D0692"/>
    <w:rsid w:val="000D087D"/>
    <w:rsid w:val="000D3859"/>
    <w:rsid w:val="000D667D"/>
    <w:rsid w:val="000E5039"/>
    <w:rsid w:val="000E7395"/>
    <w:rsid w:val="000F256D"/>
    <w:rsid w:val="000F7C2E"/>
    <w:rsid w:val="00100DF0"/>
    <w:rsid w:val="00102433"/>
    <w:rsid w:val="00106561"/>
    <w:rsid w:val="00107B2E"/>
    <w:rsid w:val="00110837"/>
    <w:rsid w:val="00111A20"/>
    <w:rsid w:val="00113A00"/>
    <w:rsid w:val="00114971"/>
    <w:rsid w:val="00121197"/>
    <w:rsid w:val="00122FB9"/>
    <w:rsid w:val="0012583B"/>
    <w:rsid w:val="00125AA1"/>
    <w:rsid w:val="0013185D"/>
    <w:rsid w:val="00134708"/>
    <w:rsid w:val="001353C9"/>
    <w:rsid w:val="001357E6"/>
    <w:rsid w:val="00137312"/>
    <w:rsid w:val="001421A6"/>
    <w:rsid w:val="001445E8"/>
    <w:rsid w:val="00145D10"/>
    <w:rsid w:val="001526A5"/>
    <w:rsid w:val="00153196"/>
    <w:rsid w:val="00153E77"/>
    <w:rsid w:val="001549AB"/>
    <w:rsid w:val="00154D74"/>
    <w:rsid w:val="00155279"/>
    <w:rsid w:val="00162011"/>
    <w:rsid w:val="00164F57"/>
    <w:rsid w:val="00171CB0"/>
    <w:rsid w:val="00173A76"/>
    <w:rsid w:val="001766BC"/>
    <w:rsid w:val="00181ADE"/>
    <w:rsid w:val="001826CA"/>
    <w:rsid w:val="00182B7F"/>
    <w:rsid w:val="00183AE4"/>
    <w:rsid w:val="0018587C"/>
    <w:rsid w:val="001862AE"/>
    <w:rsid w:val="00187FBE"/>
    <w:rsid w:val="00191BB1"/>
    <w:rsid w:val="0019588A"/>
    <w:rsid w:val="00195F6D"/>
    <w:rsid w:val="00197E86"/>
    <w:rsid w:val="001A4520"/>
    <w:rsid w:val="001B2519"/>
    <w:rsid w:val="001B2546"/>
    <w:rsid w:val="001B459E"/>
    <w:rsid w:val="001C29A8"/>
    <w:rsid w:val="001C5EEA"/>
    <w:rsid w:val="001D6F5C"/>
    <w:rsid w:val="001E4B94"/>
    <w:rsid w:val="001E5E69"/>
    <w:rsid w:val="001E79DE"/>
    <w:rsid w:val="001F02C6"/>
    <w:rsid w:val="001F2AA0"/>
    <w:rsid w:val="001F35A4"/>
    <w:rsid w:val="001F60A6"/>
    <w:rsid w:val="00203FA3"/>
    <w:rsid w:val="00206955"/>
    <w:rsid w:val="002209EE"/>
    <w:rsid w:val="00221B80"/>
    <w:rsid w:val="002228F9"/>
    <w:rsid w:val="0022416C"/>
    <w:rsid w:val="00227EC0"/>
    <w:rsid w:val="0023232F"/>
    <w:rsid w:val="0023700F"/>
    <w:rsid w:val="00240334"/>
    <w:rsid w:val="00240A9B"/>
    <w:rsid w:val="00241A6C"/>
    <w:rsid w:val="00243029"/>
    <w:rsid w:val="00245072"/>
    <w:rsid w:val="00245E69"/>
    <w:rsid w:val="00250B73"/>
    <w:rsid w:val="00251EBF"/>
    <w:rsid w:val="00254CC3"/>
    <w:rsid w:val="002672BC"/>
    <w:rsid w:val="002674EF"/>
    <w:rsid w:val="00270762"/>
    <w:rsid w:val="00271A8B"/>
    <w:rsid w:val="002724BB"/>
    <w:rsid w:val="002771D4"/>
    <w:rsid w:val="00281C08"/>
    <w:rsid w:val="00282AC8"/>
    <w:rsid w:val="00287C5E"/>
    <w:rsid w:val="002904B3"/>
    <w:rsid w:val="00291F37"/>
    <w:rsid w:val="00292A50"/>
    <w:rsid w:val="00294092"/>
    <w:rsid w:val="0029649C"/>
    <w:rsid w:val="002A0876"/>
    <w:rsid w:val="002A1F20"/>
    <w:rsid w:val="002A55C5"/>
    <w:rsid w:val="002A77F5"/>
    <w:rsid w:val="002A7E71"/>
    <w:rsid w:val="002B0070"/>
    <w:rsid w:val="002B1CBC"/>
    <w:rsid w:val="002B34B7"/>
    <w:rsid w:val="002B393B"/>
    <w:rsid w:val="002B5556"/>
    <w:rsid w:val="002B67EA"/>
    <w:rsid w:val="002B764E"/>
    <w:rsid w:val="002C0029"/>
    <w:rsid w:val="002C0343"/>
    <w:rsid w:val="002C23EC"/>
    <w:rsid w:val="002D05E0"/>
    <w:rsid w:val="002D2326"/>
    <w:rsid w:val="002D6557"/>
    <w:rsid w:val="002D6667"/>
    <w:rsid w:val="002D739B"/>
    <w:rsid w:val="002E1898"/>
    <w:rsid w:val="002E3B01"/>
    <w:rsid w:val="002E3E4F"/>
    <w:rsid w:val="002E649F"/>
    <w:rsid w:val="002E6DC8"/>
    <w:rsid w:val="002F1A62"/>
    <w:rsid w:val="002F2BF0"/>
    <w:rsid w:val="002F3E03"/>
    <w:rsid w:val="002F6C4F"/>
    <w:rsid w:val="00300C93"/>
    <w:rsid w:val="00301350"/>
    <w:rsid w:val="0030348D"/>
    <w:rsid w:val="003051B0"/>
    <w:rsid w:val="0030739E"/>
    <w:rsid w:val="00307BEB"/>
    <w:rsid w:val="00307C81"/>
    <w:rsid w:val="00310C1F"/>
    <w:rsid w:val="00310D06"/>
    <w:rsid w:val="00312CB3"/>
    <w:rsid w:val="00314315"/>
    <w:rsid w:val="00314F77"/>
    <w:rsid w:val="00316D9E"/>
    <w:rsid w:val="00317F86"/>
    <w:rsid w:val="0032049D"/>
    <w:rsid w:val="00322026"/>
    <w:rsid w:val="00323B58"/>
    <w:rsid w:val="003268BD"/>
    <w:rsid w:val="003330A7"/>
    <w:rsid w:val="003336B6"/>
    <w:rsid w:val="0033449C"/>
    <w:rsid w:val="00336415"/>
    <w:rsid w:val="00345CD6"/>
    <w:rsid w:val="00347FB9"/>
    <w:rsid w:val="00351A17"/>
    <w:rsid w:val="00352199"/>
    <w:rsid w:val="00352398"/>
    <w:rsid w:val="0035658A"/>
    <w:rsid w:val="003676ED"/>
    <w:rsid w:val="00374812"/>
    <w:rsid w:val="003760F9"/>
    <w:rsid w:val="00380692"/>
    <w:rsid w:val="003807EC"/>
    <w:rsid w:val="003824D8"/>
    <w:rsid w:val="0038543F"/>
    <w:rsid w:val="003856E7"/>
    <w:rsid w:val="003900C5"/>
    <w:rsid w:val="003900E3"/>
    <w:rsid w:val="003A3CAD"/>
    <w:rsid w:val="003A44E4"/>
    <w:rsid w:val="003A5726"/>
    <w:rsid w:val="003B340B"/>
    <w:rsid w:val="003B3921"/>
    <w:rsid w:val="003B5D1F"/>
    <w:rsid w:val="003C2445"/>
    <w:rsid w:val="003C2F17"/>
    <w:rsid w:val="003D2037"/>
    <w:rsid w:val="003D30A6"/>
    <w:rsid w:val="003D3693"/>
    <w:rsid w:val="003D5527"/>
    <w:rsid w:val="003D628B"/>
    <w:rsid w:val="003E3075"/>
    <w:rsid w:val="003E3B1B"/>
    <w:rsid w:val="003E6D43"/>
    <w:rsid w:val="003E7695"/>
    <w:rsid w:val="003E7BDF"/>
    <w:rsid w:val="003F447D"/>
    <w:rsid w:val="003F47FE"/>
    <w:rsid w:val="003F7B30"/>
    <w:rsid w:val="0040079E"/>
    <w:rsid w:val="00403BED"/>
    <w:rsid w:val="00406446"/>
    <w:rsid w:val="00407E25"/>
    <w:rsid w:val="0041261D"/>
    <w:rsid w:val="00412FF1"/>
    <w:rsid w:val="00414E20"/>
    <w:rsid w:val="004178B6"/>
    <w:rsid w:val="00417FE2"/>
    <w:rsid w:val="0042269D"/>
    <w:rsid w:val="00422FD8"/>
    <w:rsid w:val="0042405C"/>
    <w:rsid w:val="004254A9"/>
    <w:rsid w:val="00426D27"/>
    <w:rsid w:val="00430A2F"/>
    <w:rsid w:val="00431445"/>
    <w:rsid w:val="00431556"/>
    <w:rsid w:val="00434506"/>
    <w:rsid w:val="00437904"/>
    <w:rsid w:val="00437F9C"/>
    <w:rsid w:val="00446E21"/>
    <w:rsid w:val="00451A5B"/>
    <w:rsid w:val="00452A9C"/>
    <w:rsid w:val="00454A06"/>
    <w:rsid w:val="00455129"/>
    <w:rsid w:val="004562E9"/>
    <w:rsid w:val="0045726B"/>
    <w:rsid w:val="004603BB"/>
    <w:rsid w:val="004624EB"/>
    <w:rsid w:val="00462CC0"/>
    <w:rsid w:val="00465C7F"/>
    <w:rsid w:val="004705A5"/>
    <w:rsid w:val="00471862"/>
    <w:rsid w:val="004728E5"/>
    <w:rsid w:val="00477765"/>
    <w:rsid w:val="00481D64"/>
    <w:rsid w:val="00486C68"/>
    <w:rsid w:val="00487CC0"/>
    <w:rsid w:val="00490F5E"/>
    <w:rsid w:val="004938A1"/>
    <w:rsid w:val="00496AEF"/>
    <w:rsid w:val="004A0973"/>
    <w:rsid w:val="004A1472"/>
    <w:rsid w:val="004A4CD5"/>
    <w:rsid w:val="004B1C61"/>
    <w:rsid w:val="004B3BF5"/>
    <w:rsid w:val="004B46A0"/>
    <w:rsid w:val="004C12FA"/>
    <w:rsid w:val="004C18C3"/>
    <w:rsid w:val="004C559E"/>
    <w:rsid w:val="004D45DD"/>
    <w:rsid w:val="004D6FA4"/>
    <w:rsid w:val="004E0CBF"/>
    <w:rsid w:val="004E168A"/>
    <w:rsid w:val="004E4F13"/>
    <w:rsid w:val="004E51B2"/>
    <w:rsid w:val="004E5334"/>
    <w:rsid w:val="004E5AE0"/>
    <w:rsid w:val="004E5B9A"/>
    <w:rsid w:val="004E63C0"/>
    <w:rsid w:val="004F07DC"/>
    <w:rsid w:val="004F0A0B"/>
    <w:rsid w:val="004F1DC9"/>
    <w:rsid w:val="004F4354"/>
    <w:rsid w:val="004F552E"/>
    <w:rsid w:val="004F56D6"/>
    <w:rsid w:val="004F5D96"/>
    <w:rsid w:val="004F6D58"/>
    <w:rsid w:val="00500AA3"/>
    <w:rsid w:val="005019DA"/>
    <w:rsid w:val="00502E2B"/>
    <w:rsid w:val="005034DA"/>
    <w:rsid w:val="0050397E"/>
    <w:rsid w:val="00505ADC"/>
    <w:rsid w:val="00507A58"/>
    <w:rsid w:val="00510703"/>
    <w:rsid w:val="00510F47"/>
    <w:rsid w:val="00514FB7"/>
    <w:rsid w:val="0051561F"/>
    <w:rsid w:val="005209B2"/>
    <w:rsid w:val="00522736"/>
    <w:rsid w:val="005234CB"/>
    <w:rsid w:val="00524846"/>
    <w:rsid w:val="00525B9C"/>
    <w:rsid w:val="00526C1E"/>
    <w:rsid w:val="00526FD9"/>
    <w:rsid w:val="005339F0"/>
    <w:rsid w:val="0053430F"/>
    <w:rsid w:val="0053526B"/>
    <w:rsid w:val="00536C05"/>
    <w:rsid w:val="00540354"/>
    <w:rsid w:val="00545B22"/>
    <w:rsid w:val="005518EF"/>
    <w:rsid w:val="00552956"/>
    <w:rsid w:val="00554671"/>
    <w:rsid w:val="00557644"/>
    <w:rsid w:val="00560EB0"/>
    <w:rsid w:val="00563845"/>
    <w:rsid w:val="005671DD"/>
    <w:rsid w:val="0057130F"/>
    <w:rsid w:val="00572A9A"/>
    <w:rsid w:val="00573A0B"/>
    <w:rsid w:val="0057524C"/>
    <w:rsid w:val="00583CB2"/>
    <w:rsid w:val="005850BA"/>
    <w:rsid w:val="00586D33"/>
    <w:rsid w:val="00591408"/>
    <w:rsid w:val="00591E43"/>
    <w:rsid w:val="005938B6"/>
    <w:rsid w:val="005942CE"/>
    <w:rsid w:val="0059449F"/>
    <w:rsid w:val="00596D59"/>
    <w:rsid w:val="0059780A"/>
    <w:rsid w:val="005979BD"/>
    <w:rsid w:val="005A0731"/>
    <w:rsid w:val="005A4A1D"/>
    <w:rsid w:val="005A7C86"/>
    <w:rsid w:val="005B73BD"/>
    <w:rsid w:val="005C2C78"/>
    <w:rsid w:val="005C5A7C"/>
    <w:rsid w:val="005D1931"/>
    <w:rsid w:val="005D33FC"/>
    <w:rsid w:val="005D47CC"/>
    <w:rsid w:val="005D5DF4"/>
    <w:rsid w:val="005D6692"/>
    <w:rsid w:val="005E2866"/>
    <w:rsid w:val="005E4A2B"/>
    <w:rsid w:val="005E630A"/>
    <w:rsid w:val="005F317C"/>
    <w:rsid w:val="005F5DBC"/>
    <w:rsid w:val="005F62BC"/>
    <w:rsid w:val="0061077D"/>
    <w:rsid w:val="00613084"/>
    <w:rsid w:val="006133E5"/>
    <w:rsid w:val="00614578"/>
    <w:rsid w:val="006174F8"/>
    <w:rsid w:val="00622631"/>
    <w:rsid w:val="0062374F"/>
    <w:rsid w:val="00631B68"/>
    <w:rsid w:val="00635CA3"/>
    <w:rsid w:val="00635FA4"/>
    <w:rsid w:val="006368D8"/>
    <w:rsid w:val="00637CAF"/>
    <w:rsid w:val="00640506"/>
    <w:rsid w:val="006426CA"/>
    <w:rsid w:val="00645BA4"/>
    <w:rsid w:val="0065312B"/>
    <w:rsid w:val="006538F1"/>
    <w:rsid w:val="00654EF2"/>
    <w:rsid w:val="006573A9"/>
    <w:rsid w:val="006640EE"/>
    <w:rsid w:val="006667C5"/>
    <w:rsid w:val="006705CB"/>
    <w:rsid w:val="00674AC2"/>
    <w:rsid w:val="006753DF"/>
    <w:rsid w:val="00675E09"/>
    <w:rsid w:val="006831DD"/>
    <w:rsid w:val="006833BB"/>
    <w:rsid w:val="006866F6"/>
    <w:rsid w:val="00686C2E"/>
    <w:rsid w:val="006873A0"/>
    <w:rsid w:val="0068797B"/>
    <w:rsid w:val="00693F3F"/>
    <w:rsid w:val="00694611"/>
    <w:rsid w:val="00694DC5"/>
    <w:rsid w:val="00696228"/>
    <w:rsid w:val="00697865"/>
    <w:rsid w:val="006A103C"/>
    <w:rsid w:val="006A3C04"/>
    <w:rsid w:val="006A4C9A"/>
    <w:rsid w:val="006A4F02"/>
    <w:rsid w:val="006B23A9"/>
    <w:rsid w:val="006C09DD"/>
    <w:rsid w:val="006C3D5A"/>
    <w:rsid w:val="006C4B5A"/>
    <w:rsid w:val="006C503D"/>
    <w:rsid w:val="006C5ADD"/>
    <w:rsid w:val="006D1CAD"/>
    <w:rsid w:val="006D6C91"/>
    <w:rsid w:val="006D7627"/>
    <w:rsid w:val="006E22CD"/>
    <w:rsid w:val="006E7562"/>
    <w:rsid w:val="006F2931"/>
    <w:rsid w:val="006F4758"/>
    <w:rsid w:val="00702D21"/>
    <w:rsid w:val="00711DBE"/>
    <w:rsid w:val="00712F51"/>
    <w:rsid w:val="00714DE0"/>
    <w:rsid w:val="007246A4"/>
    <w:rsid w:val="0072716E"/>
    <w:rsid w:val="00727DDA"/>
    <w:rsid w:val="0073080A"/>
    <w:rsid w:val="00734490"/>
    <w:rsid w:val="007374F8"/>
    <w:rsid w:val="00740C6B"/>
    <w:rsid w:val="007410E4"/>
    <w:rsid w:val="007426C4"/>
    <w:rsid w:val="00742EEE"/>
    <w:rsid w:val="00743ACD"/>
    <w:rsid w:val="00743CC1"/>
    <w:rsid w:val="00744A10"/>
    <w:rsid w:val="007477B7"/>
    <w:rsid w:val="007538C1"/>
    <w:rsid w:val="00753A83"/>
    <w:rsid w:val="007570A8"/>
    <w:rsid w:val="00763E41"/>
    <w:rsid w:val="00766158"/>
    <w:rsid w:val="00770842"/>
    <w:rsid w:val="00770AF4"/>
    <w:rsid w:val="00772F86"/>
    <w:rsid w:val="007730E2"/>
    <w:rsid w:val="007739CA"/>
    <w:rsid w:val="00775E5F"/>
    <w:rsid w:val="00776F9C"/>
    <w:rsid w:val="00780501"/>
    <w:rsid w:val="007837AF"/>
    <w:rsid w:val="007845D8"/>
    <w:rsid w:val="00784775"/>
    <w:rsid w:val="00787C6D"/>
    <w:rsid w:val="00792F45"/>
    <w:rsid w:val="00793836"/>
    <w:rsid w:val="00795758"/>
    <w:rsid w:val="007969DD"/>
    <w:rsid w:val="007A01A5"/>
    <w:rsid w:val="007A23F6"/>
    <w:rsid w:val="007A3BA7"/>
    <w:rsid w:val="007A3E41"/>
    <w:rsid w:val="007B1DFC"/>
    <w:rsid w:val="007B5809"/>
    <w:rsid w:val="007C00A6"/>
    <w:rsid w:val="007C08D5"/>
    <w:rsid w:val="007C6B65"/>
    <w:rsid w:val="007D0076"/>
    <w:rsid w:val="007D0230"/>
    <w:rsid w:val="007D2AA1"/>
    <w:rsid w:val="007D5D88"/>
    <w:rsid w:val="007D6669"/>
    <w:rsid w:val="007D66D7"/>
    <w:rsid w:val="007E4E51"/>
    <w:rsid w:val="007E5823"/>
    <w:rsid w:val="007F287E"/>
    <w:rsid w:val="007F3C84"/>
    <w:rsid w:val="007F42B8"/>
    <w:rsid w:val="007F6CEB"/>
    <w:rsid w:val="00803E5D"/>
    <w:rsid w:val="00804880"/>
    <w:rsid w:val="008054D8"/>
    <w:rsid w:val="00806CFF"/>
    <w:rsid w:val="00810E96"/>
    <w:rsid w:val="008138CC"/>
    <w:rsid w:val="0082080D"/>
    <w:rsid w:val="008220F1"/>
    <w:rsid w:val="00823965"/>
    <w:rsid w:val="00823DD6"/>
    <w:rsid w:val="0082412A"/>
    <w:rsid w:val="0082745E"/>
    <w:rsid w:val="00830301"/>
    <w:rsid w:val="00830923"/>
    <w:rsid w:val="00831052"/>
    <w:rsid w:val="00831465"/>
    <w:rsid w:val="00833108"/>
    <w:rsid w:val="00842738"/>
    <w:rsid w:val="00843B61"/>
    <w:rsid w:val="0084546E"/>
    <w:rsid w:val="0084739D"/>
    <w:rsid w:val="00847D55"/>
    <w:rsid w:val="0085043B"/>
    <w:rsid w:val="00850C84"/>
    <w:rsid w:val="0085547A"/>
    <w:rsid w:val="00860EBF"/>
    <w:rsid w:val="00861A3E"/>
    <w:rsid w:val="008627AA"/>
    <w:rsid w:val="00862BFD"/>
    <w:rsid w:val="008640E2"/>
    <w:rsid w:val="008651DA"/>
    <w:rsid w:val="00866543"/>
    <w:rsid w:val="00867AE7"/>
    <w:rsid w:val="00871076"/>
    <w:rsid w:val="008749AF"/>
    <w:rsid w:val="00875F45"/>
    <w:rsid w:val="00876154"/>
    <w:rsid w:val="00876477"/>
    <w:rsid w:val="008768A3"/>
    <w:rsid w:val="00882C7B"/>
    <w:rsid w:val="00883215"/>
    <w:rsid w:val="008868F2"/>
    <w:rsid w:val="008868F6"/>
    <w:rsid w:val="00886F86"/>
    <w:rsid w:val="00887478"/>
    <w:rsid w:val="0089101B"/>
    <w:rsid w:val="00896CD1"/>
    <w:rsid w:val="008A062A"/>
    <w:rsid w:val="008A08A1"/>
    <w:rsid w:val="008A15BE"/>
    <w:rsid w:val="008A49B9"/>
    <w:rsid w:val="008A6D48"/>
    <w:rsid w:val="008A7B3C"/>
    <w:rsid w:val="008B4E39"/>
    <w:rsid w:val="008B57A9"/>
    <w:rsid w:val="008C289B"/>
    <w:rsid w:val="008C2BC0"/>
    <w:rsid w:val="008C4454"/>
    <w:rsid w:val="008C4CF4"/>
    <w:rsid w:val="008D146E"/>
    <w:rsid w:val="008D4A0A"/>
    <w:rsid w:val="008D72A9"/>
    <w:rsid w:val="008E4179"/>
    <w:rsid w:val="008F07DA"/>
    <w:rsid w:val="008F340C"/>
    <w:rsid w:val="008F3472"/>
    <w:rsid w:val="008F618E"/>
    <w:rsid w:val="0090226F"/>
    <w:rsid w:val="00903C49"/>
    <w:rsid w:val="009126A5"/>
    <w:rsid w:val="00913186"/>
    <w:rsid w:val="00914DBF"/>
    <w:rsid w:val="00914FC9"/>
    <w:rsid w:val="009161DD"/>
    <w:rsid w:val="009175A9"/>
    <w:rsid w:val="00917E5E"/>
    <w:rsid w:val="00924181"/>
    <w:rsid w:val="00926288"/>
    <w:rsid w:val="00926892"/>
    <w:rsid w:val="00926A2A"/>
    <w:rsid w:val="0093037F"/>
    <w:rsid w:val="00930400"/>
    <w:rsid w:val="00932072"/>
    <w:rsid w:val="00932C40"/>
    <w:rsid w:val="0093740F"/>
    <w:rsid w:val="0093791D"/>
    <w:rsid w:val="00937CF0"/>
    <w:rsid w:val="00937FDD"/>
    <w:rsid w:val="009417E4"/>
    <w:rsid w:val="00942BD2"/>
    <w:rsid w:val="00945BD5"/>
    <w:rsid w:val="00946873"/>
    <w:rsid w:val="00950C59"/>
    <w:rsid w:val="00951F6A"/>
    <w:rsid w:val="00963753"/>
    <w:rsid w:val="0096388C"/>
    <w:rsid w:val="0097080E"/>
    <w:rsid w:val="00970FC6"/>
    <w:rsid w:val="009727DC"/>
    <w:rsid w:val="00974D8B"/>
    <w:rsid w:val="00975346"/>
    <w:rsid w:val="00981E9A"/>
    <w:rsid w:val="00982587"/>
    <w:rsid w:val="009825A6"/>
    <w:rsid w:val="009837D5"/>
    <w:rsid w:val="009913C9"/>
    <w:rsid w:val="0099361A"/>
    <w:rsid w:val="00993E89"/>
    <w:rsid w:val="00997A38"/>
    <w:rsid w:val="009A1955"/>
    <w:rsid w:val="009A3FF1"/>
    <w:rsid w:val="009A54F2"/>
    <w:rsid w:val="009A5507"/>
    <w:rsid w:val="009A6ACD"/>
    <w:rsid w:val="009A7D73"/>
    <w:rsid w:val="009B05F4"/>
    <w:rsid w:val="009B0DDA"/>
    <w:rsid w:val="009B1A46"/>
    <w:rsid w:val="009B2C9C"/>
    <w:rsid w:val="009B3B56"/>
    <w:rsid w:val="009B764F"/>
    <w:rsid w:val="009C26EC"/>
    <w:rsid w:val="009C272B"/>
    <w:rsid w:val="009C52EA"/>
    <w:rsid w:val="009C59BD"/>
    <w:rsid w:val="009C64A6"/>
    <w:rsid w:val="009C6554"/>
    <w:rsid w:val="009D0E3F"/>
    <w:rsid w:val="009D62C7"/>
    <w:rsid w:val="009D745C"/>
    <w:rsid w:val="009D7FA5"/>
    <w:rsid w:val="009E5D71"/>
    <w:rsid w:val="009E6A83"/>
    <w:rsid w:val="009E7CDC"/>
    <w:rsid w:val="009F0895"/>
    <w:rsid w:val="00A02B7C"/>
    <w:rsid w:val="00A035C2"/>
    <w:rsid w:val="00A057B6"/>
    <w:rsid w:val="00A0742B"/>
    <w:rsid w:val="00A10C24"/>
    <w:rsid w:val="00A11090"/>
    <w:rsid w:val="00A11B8A"/>
    <w:rsid w:val="00A14066"/>
    <w:rsid w:val="00A1493B"/>
    <w:rsid w:val="00A14D26"/>
    <w:rsid w:val="00A156F5"/>
    <w:rsid w:val="00A20A53"/>
    <w:rsid w:val="00A21BA3"/>
    <w:rsid w:val="00A21E67"/>
    <w:rsid w:val="00A230B2"/>
    <w:rsid w:val="00A24017"/>
    <w:rsid w:val="00A24833"/>
    <w:rsid w:val="00A24C8E"/>
    <w:rsid w:val="00A26805"/>
    <w:rsid w:val="00A32E07"/>
    <w:rsid w:val="00A40F37"/>
    <w:rsid w:val="00A41E3E"/>
    <w:rsid w:val="00A41F27"/>
    <w:rsid w:val="00A45E0D"/>
    <w:rsid w:val="00A50F11"/>
    <w:rsid w:val="00A611F1"/>
    <w:rsid w:val="00A616BA"/>
    <w:rsid w:val="00A61C67"/>
    <w:rsid w:val="00A621DC"/>
    <w:rsid w:val="00A639DE"/>
    <w:rsid w:val="00A65BA2"/>
    <w:rsid w:val="00A66B01"/>
    <w:rsid w:val="00A704CC"/>
    <w:rsid w:val="00A7293E"/>
    <w:rsid w:val="00A7488E"/>
    <w:rsid w:val="00A7724E"/>
    <w:rsid w:val="00A77D80"/>
    <w:rsid w:val="00A82D60"/>
    <w:rsid w:val="00A92300"/>
    <w:rsid w:val="00A93FD2"/>
    <w:rsid w:val="00AA258D"/>
    <w:rsid w:val="00AA7D64"/>
    <w:rsid w:val="00AB11A8"/>
    <w:rsid w:val="00AB22B7"/>
    <w:rsid w:val="00AB2F71"/>
    <w:rsid w:val="00AB4AF8"/>
    <w:rsid w:val="00AB585C"/>
    <w:rsid w:val="00AC051E"/>
    <w:rsid w:val="00AC656E"/>
    <w:rsid w:val="00AC7EBD"/>
    <w:rsid w:val="00AD19AD"/>
    <w:rsid w:val="00AD48CE"/>
    <w:rsid w:val="00AD4E4F"/>
    <w:rsid w:val="00AD5605"/>
    <w:rsid w:val="00AD7164"/>
    <w:rsid w:val="00AE1E19"/>
    <w:rsid w:val="00AE4645"/>
    <w:rsid w:val="00AE4F85"/>
    <w:rsid w:val="00AE59D0"/>
    <w:rsid w:val="00AF1FBE"/>
    <w:rsid w:val="00AF4453"/>
    <w:rsid w:val="00AF61DC"/>
    <w:rsid w:val="00AF7C36"/>
    <w:rsid w:val="00B004F7"/>
    <w:rsid w:val="00B008F9"/>
    <w:rsid w:val="00B0098E"/>
    <w:rsid w:val="00B00D38"/>
    <w:rsid w:val="00B017FE"/>
    <w:rsid w:val="00B05CA0"/>
    <w:rsid w:val="00B062D2"/>
    <w:rsid w:val="00B1213E"/>
    <w:rsid w:val="00B13428"/>
    <w:rsid w:val="00B15960"/>
    <w:rsid w:val="00B15B92"/>
    <w:rsid w:val="00B16CC3"/>
    <w:rsid w:val="00B21014"/>
    <w:rsid w:val="00B22F1B"/>
    <w:rsid w:val="00B24C71"/>
    <w:rsid w:val="00B26CF3"/>
    <w:rsid w:val="00B3182D"/>
    <w:rsid w:val="00B31DC3"/>
    <w:rsid w:val="00B36A04"/>
    <w:rsid w:val="00B40297"/>
    <w:rsid w:val="00B40716"/>
    <w:rsid w:val="00B434EE"/>
    <w:rsid w:val="00B458C2"/>
    <w:rsid w:val="00B472B8"/>
    <w:rsid w:val="00B4748E"/>
    <w:rsid w:val="00B51924"/>
    <w:rsid w:val="00B53BA9"/>
    <w:rsid w:val="00B53DA5"/>
    <w:rsid w:val="00B53F93"/>
    <w:rsid w:val="00B54216"/>
    <w:rsid w:val="00B567FA"/>
    <w:rsid w:val="00B56DB8"/>
    <w:rsid w:val="00B57EFC"/>
    <w:rsid w:val="00B6435E"/>
    <w:rsid w:val="00B64D86"/>
    <w:rsid w:val="00B6616E"/>
    <w:rsid w:val="00B708EA"/>
    <w:rsid w:val="00B7194A"/>
    <w:rsid w:val="00B76B6C"/>
    <w:rsid w:val="00B814BF"/>
    <w:rsid w:val="00B83F40"/>
    <w:rsid w:val="00B85074"/>
    <w:rsid w:val="00B87B0E"/>
    <w:rsid w:val="00B915D8"/>
    <w:rsid w:val="00B93B68"/>
    <w:rsid w:val="00B94D59"/>
    <w:rsid w:val="00B95712"/>
    <w:rsid w:val="00BA3274"/>
    <w:rsid w:val="00BB2E8B"/>
    <w:rsid w:val="00BB3BAC"/>
    <w:rsid w:val="00BC13CF"/>
    <w:rsid w:val="00BC25B0"/>
    <w:rsid w:val="00BC3C7A"/>
    <w:rsid w:val="00BC434D"/>
    <w:rsid w:val="00BC5372"/>
    <w:rsid w:val="00BC54E5"/>
    <w:rsid w:val="00BC5C59"/>
    <w:rsid w:val="00BC5E1F"/>
    <w:rsid w:val="00BC6E66"/>
    <w:rsid w:val="00BD057F"/>
    <w:rsid w:val="00BD05AD"/>
    <w:rsid w:val="00BD079A"/>
    <w:rsid w:val="00BD252F"/>
    <w:rsid w:val="00BD2ED2"/>
    <w:rsid w:val="00BD4D01"/>
    <w:rsid w:val="00BD4E80"/>
    <w:rsid w:val="00BD5320"/>
    <w:rsid w:val="00BD7568"/>
    <w:rsid w:val="00BD7BAE"/>
    <w:rsid w:val="00BE40EA"/>
    <w:rsid w:val="00BE51BE"/>
    <w:rsid w:val="00BE564A"/>
    <w:rsid w:val="00BE6F6C"/>
    <w:rsid w:val="00BE7F95"/>
    <w:rsid w:val="00BF0AC3"/>
    <w:rsid w:val="00BF1BD8"/>
    <w:rsid w:val="00BF27E7"/>
    <w:rsid w:val="00BF75E8"/>
    <w:rsid w:val="00BF78C2"/>
    <w:rsid w:val="00C0151A"/>
    <w:rsid w:val="00C04126"/>
    <w:rsid w:val="00C06D16"/>
    <w:rsid w:val="00C126A9"/>
    <w:rsid w:val="00C1487C"/>
    <w:rsid w:val="00C154F1"/>
    <w:rsid w:val="00C16218"/>
    <w:rsid w:val="00C16942"/>
    <w:rsid w:val="00C21B44"/>
    <w:rsid w:val="00C25066"/>
    <w:rsid w:val="00C25F9C"/>
    <w:rsid w:val="00C26543"/>
    <w:rsid w:val="00C27067"/>
    <w:rsid w:val="00C27527"/>
    <w:rsid w:val="00C27584"/>
    <w:rsid w:val="00C32AA0"/>
    <w:rsid w:val="00C32D42"/>
    <w:rsid w:val="00C34AFC"/>
    <w:rsid w:val="00C34E2E"/>
    <w:rsid w:val="00C34EE3"/>
    <w:rsid w:val="00C36C0D"/>
    <w:rsid w:val="00C42093"/>
    <w:rsid w:val="00C44D03"/>
    <w:rsid w:val="00C4611A"/>
    <w:rsid w:val="00C4659E"/>
    <w:rsid w:val="00C5112C"/>
    <w:rsid w:val="00C567C9"/>
    <w:rsid w:val="00C60348"/>
    <w:rsid w:val="00C66045"/>
    <w:rsid w:val="00C7423C"/>
    <w:rsid w:val="00C74B6A"/>
    <w:rsid w:val="00C75753"/>
    <w:rsid w:val="00C80F27"/>
    <w:rsid w:val="00C81941"/>
    <w:rsid w:val="00C828F5"/>
    <w:rsid w:val="00C85A09"/>
    <w:rsid w:val="00C85AE0"/>
    <w:rsid w:val="00C86F2C"/>
    <w:rsid w:val="00C87365"/>
    <w:rsid w:val="00C90A47"/>
    <w:rsid w:val="00C921E6"/>
    <w:rsid w:val="00C926BB"/>
    <w:rsid w:val="00C93241"/>
    <w:rsid w:val="00C93A84"/>
    <w:rsid w:val="00C946BD"/>
    <w:rsid w:val="00C9478C"/>
    <w:rsid w:val="00C94981"/>
    <w:rsid w:val="00C95161"/>
    <w:rsid w:val="00C957AA"/>
    <w:rsid w:val="00C969A1"/>
    <w:rsid w:val="00C96BBA"/>
    <w:rsid w:val="00CA0E18"/>
    <w:rsid w:val="00CA1190"/>
    <w:rsid w:val="00CA1479"/>
    <w:rsid w:val="00CA486B"/>
    <w:rsid w:val="00CA4F5E"/>
    <w:rsid w:val="00CA58E6"/>
    <w:rsid w:val="00CA7A3C"/>
    <w:rsid w:val="00CB10B2"/>
    <w:rsid w:val="00CB1854"/>
    <w:rsid w:val="00CB18C4"/>
    <w:rsid w:val="00CB1F1E"/>
    <w:rsid w:val="00CB416C"/>
    <w:rsid w:val="00CB4948"/>
    <w:rsid w:val="00CB5924"/>
    <w:rsid w:val="00CB7352"/>
    <w:rsid w:val="00CC19C8"/>
    <w:rsid w:val="00CC5476"/>
    <w:rsid w:val="00CC6836"/>
    <w:rsid w:val="00CC70B3"/>
    <w:rsid w:val="00CD3E4E"/>
    <w:rsid w:val="00CD5935"/>
    <w:rsid w:val="00CD5DD8"/>
    <w:rsid w:val="00CE2CA0"/>
    <w:rsid w:val="00CE58B5"/>
    <w:rsid w:val="00CE5EC8"/>
    <w:rsid w:val="00CE6A2E"/>
    <w:rsid w:val="00CE7F44"/>
    <w:rsid w:val="00CF19AD"/>
    <w:rsid w:val="00CF333F"/>
    <w:rsid w:val="00CF38B3"/>
    <w:rsid w:val="00CF3D62"/>
    <w:rsid w:val="00CF7972"/>
    <w:rsid w:val="00D0032B"/>
    <w:rsid w:val="00D00CD1"/>
    <w:rsid w:val="00D01685"/>
    <w:rsid w:val="00D02A95"/>
    <w:rsid w:val="00D02B6E"/>
    <w:rsid w:val="00D032D9"/>
    <w:rsid w:val="00D04392"/>
    <w:rsid w:val="00D059CA"/>
    <w:rsid w:val="00D074F9"/>
    <w:rsid w:val="00D10308"/>
    <w:rsid w:val="00D10926"/>
    <w:rsid w:val="00D13281"/>
    <w:rsid w:val="00D144BC"/>
    <w:rsid w:val="00D14B09"/>
    <w:rsid w:val="00D14B14"/>
    <w:rsid w:val="00D2550E"/>
    <w:rsid w:val="00D27694"/>
    <w:rsid w:val="00D27B04"/>
    <w:rsid w:val="00D34264"/>
    <w:rsid w:val="00D34F7B"/>
    <w:rsid w:val="00D43859"/>
    <w:rsid w:val="00D45633"/>
    <w:rsid w:val="00D47D4F"/>
    <w:rsid w:val="00D50AE9"/>
    <w:rsid w:val="00D51E87"/>
    <w:rsid w:val="00D5284F"/>
    <w:rsid w:val="00D53D26"/>
    <w:rsid w:val="00D55FBB"/>
    <w:rsid w:val="00D63BC9"/>
    <w:rsid w:val="00D64098"/>
    <w:rsid w:val="00D66866"/>
    <w:rsid w:val="00D82E8F"/>
    <w:rsid w:val="00D83DC1"/>
    <w:rsid w:val="00D83EBD"/>
    <w:rsid w:val="00D87236"/>
    <w:rsid w:val="00D87BE3"/>
    <w:rsid w:val="00D87CAB"/>
    <w:rsid w:val="00D92C2B"/>
    <w:rsid w:val="00D9421A"/>
    <w:rsid w:val="00D94410"/>
    <w:rsid w:val="00D94D58"/>
    <w:rsid w:val="00D95D68"/>
    <w:rsid w:val="00DA0529"/>
    <w:rsid w:val="00DA26BF"/>
    <w:rsid w:val="00DA3DCD"/>
    <w:rsid w:val="00DA4B10"/>
    <w:rsid w:val="00DA524F"/>
    <w:rsid w:val="00DA535C"/>
    <w:rsid w:val="00DA6690"/>
    <w:rsid w:val="00DB1E26"/>
    <w:rsid w:val="00DB2C26"/>
    <w:rsid w:val="00DB3BC0"/>
    <w:rsid w:val="00DB78FA"/>
    <w:rsid w:val="00DC26ED"/>
    <w:rsid w:val="00DC31C1"/>
    <w:rsid w:val="00DC41A7"/>
    <w:rsid w:val="00DC7F04"/>
    <w:rsid w:val="00DD29ED"/>
    <w:rsid w:val="00DD2F75"/>
    <w:rsid w:val="00DD31BE"/>
    <w:rsid w:val="00DD4748"/>
    <w:rsid w:val="00DD4CE7"/>
    <w:rsid w:val="00DE02DD"/>
    <w:rsid w:val="00DE29EB"/>
    <w:rsid w:val="00DE336C"/>
    <w:rsid w:val="00DE37B2"/>
    <w:rsid w:val="00DE727F"/>
    <w:rsid w:val="00DF0F63"/>
    <w:rsid w:val="00DF1E46"/>
    <w:rsid w:val="00DF3AC2"/>
    <w:rsid w:val="00DF5E24"/>
    <w:rsid w:val="00DF6660"/>
    <w:rsid w:val="00E02BE5"/>
    <w:rsid w:val="00E0497B"/>
    <w:rsid w:val="00E04A98"/>
    <w:rsid w:val="00E10859"/>
    <w:rsid w:val="00E11571"/>
    <w:rsid w:val="00E118DA"/>
    <w:rsid w:val="00E13268"/>
    <w:rsid w:val="00E13712"/>
    <w:rsid w:val="00E2011E"/>
    <w:rsid w:val="00E21AF7"/>
    <w:rsid w:val="00E233CC"/>
    <w:rsid w:val="00E335CF"/>
    <w:rsid w:val="00E34882"/>
    <w:rsid w:val="00E40BD3"/>
    <w:rsid w:val="00E44793"/>
    <w:rsid w:val="00E453D0"/>
    <w:rsid w:val="00E45FCA"/>
    <w:rsid w:val="00E522F9"/>
    <w:rsid w:val="00E56BA2"/>
    <w:rsid w:val="00E61859"/>
    <w:rsid w:val="00E61B6D"/>
    <w:rsid w:val="00E63341"/>
    <w:rsid w:val="00E63824"/>
    <w:rsid w:val="00E646C9"/>
    <w:rsid w:val="00E6535E"/>
    <w:rsid w:val="00E65514"/>
    <w:rsid w:val="00E66B14"/>
    <w:rsid w:val="00E66B2D"/>
    <w:rsid w:val="00E70A34"/>
    <w:rsid w:val="00E72605"/>
    <w:rsid w:val="00E731F8"/>
    <w:rsid w:val="00E73845"/>
    <w:rsid w:val="00E74828"/>
    <w:rsid w:val="00E75109"/>
    <w:rsid w:val="00E76A8E"/>
    <w:rsid w:val="00E76B1D"/>
    <w:rsid w:val="00E76F37"/>
    <w:rsid w:val="00E824E4"/>
    <w:rsid w:val="00E9113C"/>
    <w:rsid w:val="00EA15E3"/>
    <w:rsid w:val="00EA2368"/>
    <w:rsid w:val="00EA2A56"/>
    <w:rsid w:val="00EA2BEC"/>
    <w:rsid w:val="00EA45CF"/>
    <w:rsid w:val="00EA4BDD"/>
    <w:rsid w:val="00EA67A0"/>
    <w:rsid w:val="00EB4224"/>
    <w:rsid w:val="00EC7EB8"/>
    <w:rsid w:val="00ED3943"/>
    <w:rsid w:val="00ED3B0F"/>
    <w:rsid w:val="00EE3294"/>
    <w:rsid w:val="00EF371F"/>
    <w:rsid w:val="00EF7102"/>
    <w:rsid w:val="00F04EF1"/>
    <w:rsid w:val="00F10B61"/>
    <w:rsid w:val="00F12F4F"/>
    <w:rsid w:val="00F13089"/>
    <w:rsid w:val="00F14324"/>
    <w:rsid w:val="00F14D83"/>
    <w:rsid w:val="00F210A7"/>
    <w:rsid w:val="00F214DB"/>
    <w:rsid w:val="00F25960"/>
    <w:rsid w:val="00F27A53"/>
    <w:rsid w:val="00F34F05"/>
    <w:rsid w:val="00F4135A"/>
    <w:rsid w:val="00F41387"/>
    <w:rsid w:val="00F417D7"/>
    <w:rsid w:val="00F43A16"/>
    <w:rsid w:val="00F4415A"/>
    <w:rsid w:val="00F45B58"/>
    <w:rsid w:val="00F45E13"/>
    <w:rsid w:val="00F475F6"/>
    <w:rsid w:val="00F56705"/>
    <w:rsid w:val="00F56FC4"/>
    <w:rsid w:val="00F61AE4"/>
    <w:rsid w:val="00F629A7"/>
    <w:rsid w:val="00F66A11"/>
    <w:rsid w:val="00F673E9"/>
    <w:rsid w:val="00F677B6"/>
    <w:rsid w:val="00F70034"/>
    <w:rsid w:val="00F73E04"/>
    <w:rsid w:val="00F74605"/>
    <w:rsid w:val="00F75B39"/>
    <w:rsid w:val="00F80671"/>
    <w:rsid w:val="00F809F3"/>
    <w:rsid w:val="00F81A03"/>
    <w:rsid w:val="00F81A93"/>
    <w:rsid w:val="00F8203D"/>
    <w:rsid w:val="00F85643"/>
    <w:rsid w:val="00F90F34"/>
    <w:rsid w:val="00FA0C85"/>
    <w:rsid w:val="00FA1853"/>
    <w:rsid w:val="00FA1AAF"/>
    <w:rsid w:val="00FA4C61"/>
    <w:rsid w:val="00FA7464"/>
    <w:rsid w:val="00FA7952"/>
    <w:rsid w:val="00FB38AA"/>
    <w:rsid w:val="00FB64DB"/>
    <w:rsid w:val="00FC2FA9"/>
    <w:rsid w:val="00FC4A15"/>
    <w:rsid w:val="00FC4B91"/>
    <w:rsid w:val="00FC50FF"/>
    <w:rsid w:val="00FC6A2C"/>
    <w:rsid w:val="00FD06B6"/>
    <w:rsid w:val="00FD1D3B"/>
    <w:rsid w:val="00FD6F4B"/>
    <w:rsid w:val="00FE0B3B"/>
    <w:rsid w:val="00FE4D0F"/>
    <w:rsid w:val="00FF2A57"/>
    <w:rsid w:val="00FF4D9D"/>
    <w:rsid w:val="00FF7091"/>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3BD53B6F"/>
  <w15:docId w15:val="{B8BEBFDA-A631-4BF9-8777-AACEEBA17E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GB"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209B2"/>
    <w:pPr>
      <w:ind w:firstLine="284"/>
    </w:pPr>
    <w:rPr>
      <w:rFonts w:ascii="Times New Roman" w:hAnsi="Times New Roman" w:cs="Arial"/>
      <w:sz w:val="22"/>
      <w:szCs w:val="24"/>
    </w:rPr>
  </w:style>
  <w:style w:type="paragraph" w:styleId="Heading1">
    <w:name w:val="heading 1"/>
    <w:basedOn w:val="Normal"/>
    <w:next w:val="Normal"/>
    <w:link w:val="Heading1Char"/>
    <w:autoRedefine/>
    <w:uiPriority w:val="9"/>
    <w:qFormat/>
    <w:rsid w:val="003900C5"/>
    <w:pPr>
      <w:keepNext/>
      <w:keepLines/>
      <w:numPr>
        <w:numId w:val="27"/>
      </w:numPr>
      <w:spacing w:before="240"/>
      <w:ind w:left="0"/>
      <w:outlineLvl w:val="0"/>
    </w:pPr>
    <w:rPr>
      <w:rFonts w:eastAsiaTheme="majorEastAsia" w:cstheme="majorBidi"/>
      <w:b/>
      <w:bCs/>
      <w:sz w:val="32"/>
      <w:szCs w:val="32"/>
    </w:rPr>
  </w:style>
  <w:style w:type="paragraph" w:styleId="Heading2">
    <w:name w:val="heading 2"/>
    <w:basedOn w:val="Normal"/>
    <w:next w:val="Normal"/>
    <w:link w:val="Heading2Char"/>
    <w:autoRedefine/>
    <w:uiPriority w:val="9"/>
    <w:unhideWhenUsed/>
    <w:qFormat/>
    <w:rsid w:val="00886F86"/>
    <w:pPr>
      <w:keepNext/>
      <w:keepLines/>
      <w:numPr>
        <w:ilvl w:val="1"/>
        <w:numId w:val="27"/>
      </w:numPr>
      <w:spacing w:before="200"/>
      <w:outlineLvl w:val="1"/>
    </w:pPr>
    <w:rPr>
      <w:rFonts w:eastAsiaTheme="majorEastAsia" w:cstheme="majorBidi"/>
      <w:b/>
      <w:bCs/>
      <w:sz w:val="26"/>
      <w:szCs w:val="26"/>
    </w:rPr>
  </w:style>
  <w:style w:type="paragraph" w:styleId="Heading3">
    <w:name w:val="heading 3"/>
    <w:basedOn w:val="Normal"/>
    <w:next w:val="Normal"/>
    <w:link w:val="Heading3Char"/>
    <w:autoRedefine/>
    <w:uiPriority w:val="9"/>
    <w:unhideWhenUsed/>
    <w:qFormat/>
    <w:rsid w:val="00886F86"/>
    <w:pPr>
      <w:keepNext/>
      <w:keepLines/>
      <w:numPr>
        <w:ilvl w:val="2"/>
        <w:numId w:val="27"/>
      </w:numPr>
      <w:spacing w:before="200"/>
      <w:ind w:left="505" w:hanging="505"/>
      <w:outlineLvl w:val="2"/>
    </w:pPr>
    <w:rPr>
      <w:rFonts w:eastAsiaTheme="majorEastAsia" w:cstheme="majorBidi"/>
      <w:b/>
      <w:bCs/>
    </w:rPr>
  </w:style>
  <w:style w:type="paragraph" w:styleId="Heading4">
    <w:name w:val="heading 4"/>
    <w:basedOn w:val="Heading3"/>
    <w:next w:val="Normal"/>
    <w:link w:val="Heading4Char"/>
    <w:uiPriority w:val="9"/>
    <w:unhideWhenUsed/>
    <w:qFormat/>
    <w:rsid w:val="00DA0529"/>
    <w:pPr>
      <w:numPr>
        <w:ilvl w:val="3"/>
      </w:numPr>
      <w:ind w:left="851" w:hanging="851"/>
      <w:outlineLvl w:val="3"/>
    </w:pPr>
  </w:style>
  <w:style w:type="paragraph" w:styleId="Heading5">
    <w:name w:val="heading 5"/>
    <w:basedOn w:val="Normal"/>
    <w:next w:val="Normal"/>
    <w:link w:val="Heading5Char"/>
    <w:uiPriority w:val="9"/>
    <w:semiHidden/>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900C5"/>
    <w:rPr>
      <w:rFonts w:ascii="Times New Roman" w:eastAsiaTheme="majorEastAsia" w:hAnsi="Times New Roman"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7A3E41"/>
    <w:pPr>
      <w:ind w:left="220"/>
    </w:pPr>
    <w:rPr>
      <w:rFonts w:asciiTheme="minorHAnsi" w:hAnsiTheme="minorHAnsi"/>
      <w:smallCaps/>
      <w:sz w:val="20"/>
      <w:szCs w:val="20"/>
    </w:rPr>
  </w:style>
  <w:style w:type="paragraph" w:styleId="TOC3">
    <w:name w:val="toc 3"/>
    <w:basedOn w:val="Normal"/>
    <w:next w:val="Normal"/>
    <w:autoRedefine/>
    <w:uiPriority w:val="39"/>
    <w:unhideWhenUsed/>
    <w:rsid w:val="007A3E41"/>
    <w:pPr>
      <w:ind w:left="440"/>
    </w:pPr>
    <w:rPr>
      <w:rFonts w:asciiTheme="minorHAnsi" w:hAnsiTheme="minorHAnsi"/>
      <w:i/>
      <w:iCs/>
      <w:sz w:val="20"/>
      <w:szCs w:val="20"/>
    </w:rPr>
  </w:style>
  <w:style w:type="paragraph" w:styleId="TOC4">
    <w:name w:val="toc 4"/>
    <w:basedOn w:val="Normal"/>
    <w:next w:val="Normal"/>
    <w:autoRedefine/>
    <w:uiPriority w:val="39"/>
    <w:unhideWhenUsed/>
    <w:rsid w:val="007A3E41"/>
    <w:pPr>
      <w:ind w:left="660"/>
    </w:pPr>
    <w:rPr>
      <w:rFonts w:asciiTheme="minorHAnsi" w:hAnsiTheme="minorHAnsi"/>
      <w:sz w:val="18"/>
      <w:szCs w:val="18"/>
    </w:rPr>
  </w:style>
  <w:style w:type="paragraph" w:styleId="TOC5">
    <w:name w:val="toc 5"/>
    <w:basedOn w:val="Normal"/>
    <w:next w:val="Normal"/>
    <w:autoRedefine/>
    <w:uiPriority w:val="39"/>
    <w:unhideWhenUsed/>
    <w:rsid w:val="007A3E41"/>
    <w:pPr>
      <w:ind w:left="880"/>
    </w:pPr>
    <w:rPr>
      <w:rFonts w:asciiTheme="minorHAnsi" w:hAnsiTheme="minorHAnsi"/>
      <w:sz w:val="18"/>
      <w:szCs w:val="18"/>
    </w:rPr>
  </w:style>
  <w:style w:type="paragraph" w:styleId="TOC6">
    <w:name w:val="toc 6"/>
    <w:basedOn w:val="Normal"/>
    <w:next w:val="Normal"/>
    <w:autoRedefine/>
    <w:uiPriority w:val="39"/>
    <w:unhideWhenUsed/>
    <w:rsid w:val="007A3E41"/>
    <w:pPr>
      <w:ind w:left="1100"/>
    </w:pPr>
    <w:rPr>
      <w:rFonts w:asciiTheme="minorHAnsi" w:hAnsiTheme="minorHAnsi"/>
      <w:sz w:val="18"/>
      <w:szCs w:val="18"/>
    </w:rPr>
  </w:style>
  <w:style w:type="paragraph" w:styleId="TOC7">
    <w:name w:val="toc 7"/>
    <w:basedOn w:val="Normal"/>
    <w:next w:val="Normal"/>
    <w:autoRedefine/>
    <w:uiPriority w:val="39"/>
    <w:unhideWhenUsed/>
    <w:rsid w:val="007A3E41"/>
    <w:pPr>
      <w:ind w:left="1320"/>
    </w:pPr>
    <w:rPr>
      <w:rFonts w:asciiTheme="minorHAnsi" w:hAnsiTheme="minorHAnsi"/>
      <w:sz w:val="18"/>
      <w:szCs w:val="18"/>
    </w:rPr>
  </w:style>
  <w:style w:type="paragraph" w:styleId="TOC8">
    <w:name w:val="toc 8"/>
    <w:basedOn w:val="Normal"/>
    <w:next w:val="Normal"/>
    <w:autoRedefine/>
    <w:uiPriority w:val="39"/>
    <w:unhideWhenUsed/>
    <w:rsid w:val="007A3E41"/>
    <w:pPr>
      <w:ind w:left="1540"/>
    </w:pPr>
    <w:rPr>
      <w:rFonts w:asciiTheme="minorHAnsi" w:hAnsiTheme="minorHAnsi"/>
      <w:sz w:val="18"/>
      <w:szCs w:val="18"/>
    </w:rPr>
  </w:style>
  <w:style w:type="paragraph" w:styleId="TOC9">
    <w:name w:val="toc 9"/>
    <w:basedOn w:val="Normal"/>
    <w:next w:val="Normal"/>
    <w:autoRedefine/>
    <w:uiPriority w:val="39"/>
    <w:unhideWhenUsed/>
    <w:rsid w:val="007A3E41"/>
    <w:pPr>
      <w:ind w:left="1760"/>
    </w:pPr>
    <w:rPr>
      <w:rFonts w:asciiTheme="minorHAnsi" w:hAnsiTheme="minorHAnsi"/>
      <w:sz w:val="18"/>
      <w:szCs w:val="18"/>
    </w:rPr>
  </w:style>
  <w:style w:type="character" w:customStyle="1" w:styleId="Heading2Char">
    <w:name w:val="Heading 2 Char"/>
    <w:basedOn w:val="DefaultParagraphFont"/>
    <w:link w:val="Heading2"/>
    <w:uiPriority w:val="9"/>
    <w:rsid w:val="00886F86"/>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886F86"/>
    <w:rPr>
      <w:rFonts w:ascii="Times New Roman" w:eastAsiaTheme="majorEastAsia" w:hAnsi="Times New Roman" w:cstheme="majorBidi"/>
      <w:b/>
      <w:bCs/>
      <w:sz w:val="22"/>
      <w:szCs w:val="24"/>
    </w:rPr>
  </w:style>
  <w:style w:type="character" w:customStyle="1" w:styleId="Heading4Char">
    <w:name w:val="Heading 4 Char"/>
    <w:basedOn w:val="DefaultParagraphFont"/>
    <w:link w:val="Heading4"/>
    <w:uiPriority w:val="9"/>
    <w:rsid w:val="00DA0529"/>
    <w:rPr>
      <w:rFonts w:asciiTheme="majorHAnsi" w:eastAsiaTheme="majorEastAsia" w:hAnsiTheme="majorHAnsi" w:cstheme="majorBidi"/>
      <w:b/>
      <w:bCs/>
      <w:sz w:val="22"/>
      <w:szCs w:val="24"/>
    </w:rPr>
  </w:style>
  <w:style w:type="character" w:customStyle="1" w:styleId="Heading5Char">
    <w:name w:val="Heading 5 Char"/>
    <w:basedOn w:val="DefaultParagraphFont"/>
    <w:link w:val="Heading5"/>
    <w:uiPriority w:val="9"/>
    <w:semiHidden/>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tabs>
        <w:tab w:val="num" w:pos="360"/>
      </w:tabs>
      <w:ind w:left="426" w:hanging="432"/>
    </w:pPr>
  </w:style>
  <w:style w:type="paragraph" w:styleId="NormalWeb">
    <w:name w:val="Normal (Web)"/>
    <w:basedOn w:val="Normal"/>
    <w:uiPriority w:val="99"/>
    <w:unhideWhenUsed/>
    <w:rsid w:val="008651DA"/>
    <w:pPr>
      <w:spacing w:before="100" w:beforeAutospacing="1" w:after="119"/>
    </w:pPr>
    <w:rPr>
      <w:rFonts w:ascii="Times" w:hAnsi="Times" w:cs="Times New Roman"/>
      <w:sz w:val="20"/>
      <w:szCs w:val="20"/>
      <w:lang w:eastAsia="en-US"/>
    </w:rPr>
  </w:style>
  <w:style w:type="paragraph" w:styleId="Caption">
    <w:name w:val="caption"/>
    <w:basedOn w:val="Normal"/>
    <w:next w:val="Normal"/>
    <w:uiPriority w:val="35"/>
    <w:unhideWhenUsed/>
    <w:qFormat/>
    <w:rsid w:val="008B4E39"/>
    <w:pPr>
      <w:spacing w:after="200"/>
    </w:pPr>
    <w:rPr>
      <w:i/>
      <w:iCs/>
      <w:color w:val="1F497D" w:themeColor="text2"/>
      <w:sz w:val="18"/>
      <w:szCs w:val="18"/>
    </w:rPr>
  </w:style>
  <w:style w:type="paragraph" w:customStyle="1" w:styleId="NoIndent">
    <w:name w:val="NoIndent"/>
    <w:basedOn w:val="Normal"/>
    <w:link w:val="NoIndentChar"/>
    <w:qFormat/>
    <w:rsid w:val="0042269D"/>
    <w:pPr>
      <w:spacing w:before="120" w:after="120"/>
      <w:ind w:firstLine="0"/>
    </w:pPr>
    <w:rPr>
      <w:rFonts w:cs="Times New Roman"/>
    </w:rPr>
  </w:style>
  <w:style w:type="paragraph" w:styleId="Bibliography">
    <w:name w:val="Bibliography"/>
    <w:basedOn w:val="Normal"/>
    <w:next w:val="Normal"/>
    <w:uiPriority w:val="37"/>
    <w:unhideWhenUsed/>
    <w:rsid w:val="003D5527"/>
  </w:style>
  <w:style w:type="character" w:customStyle="1" w:styleId="NoIndentChar">
    <w:name w:val="NoIndent Char"/>
    <w:basedOn w:val="DefaultParagraphFont"/>
    <w:link w:val="NoIndent"/>
    <w:rsid w:val="0042269D"/>
    <w:rPr>
      <w:rFonts w:ascii="Times New Roman" w:hAnsi="Times New Roman" w:cs="Times New Roman"/>
      <w:sz w:val="22"/>
      <w:szCs w:val="24"/>
    </w:rPr>
  </w:style>
  <w:style w:type="paragraph" w:styleId="TableofFigures">
    <w:name w:val="table of figures"/>
    <w:basedOn w:val="Normal"/>
    <w:next w:val="Normal"/>
    <w:uiPriority w:val="99"/>
    <w:unhideWhenUsed/>
    <w:rsid w:val="00A50F11"/>
    <w:pPr>
      <w:ind w:left="440" w:hanging="440"/>
    </w:pPr>
    <w:rPr>
      <w:rFonts w:asciiTheme="minorHAnsi" w:hAnsiTheme="minorHAnsi"/>
      <w:smallCaps/>
      <w:sz w:val="20"/>
      <w:szCs w:val="20"/>
    </w:rPr>
  </w:style>
  <w:style w:type="character" w:customStyle="1" w:styleId="authorsname">
    <w:name w:val="authors__name"/>
    <w:basedOn w:val="DefaultParagraphFont"/>
    <w:rsid w:val="007A3BA7"/>
  </w:style>
  <w:style w:type="character" w:styleId="UnresolvedMention">
    <w:name w:val="Unresolved Mention"/>
    <w:basedOn w:val="DefaultParagraphFont"/>
    <w:uiPriority w:val="99"/>
    <w:rsid w:val="008B57A9"/>
    <w:rPr>
      <w:color w:val="808080"/>
      <w:shd w:val="clear" w:color="auto" w:fill="E6E6E6"/>
    </w:rPr>
  </w:style>
  <w:style w:type="character" w:styleId="FollowedHyperlink">
    <w:name w:val="FollowedHyperlink"/>
    <w:basedOn w:val="DefaultParagraphFont"/>
    <w:uiPriority w:val="99"/>
    <w:semiHidden/>
    <w:unhideWhenUsed/>
    <w:rsid w:val="00CC19C8"/>
    <w:rPr>
      <w:color w:val="800080" w:themeColor="followedHyperlink"/>
      <w:u w:val="single"/>
    </w:rPr>
  </w:style>
  <w:style w:type="character" w:customStyle="1" w:styleId="selectable">
    <w:name w:val="selectable"/>
    <w:basedOn w:val="DefaultParagraphFont"/>
    <w:rsid w:val="00557644"/>
  </w:style>
  <w:style w:type="character" w:customStyle="1" w:styleId="uiqtextrenderedqtext">
    <w:name w:val="ui_qtext_rendered_qtext"/>
    <w:basedOn w:val="DefaultParagraphFont"/>
    <w:rsid w:val="002B393B"/>
  </w:style>
  <w:style w:type="character" w:customStyle="1" w:styleId="std">
    <w:name w:val="std"/>
    <w:basedOn w:val="DefaultParagraphFont"/>
    <w:rsid w:val="00BF1BD8"/>
  </w:style>
  <w:style w:type="table" w:styleId="GridTable6Colorful">
    <w:name w:val="Grid Table 6 Colorful"/>
    <w:basedOn w:val="TableNormal"/>
    <w:uiPriority w:val="51"/>
    <w:rsid w:val="00AB2F71"/>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61077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Chapter">
    <w:name w:val="Chapter"/>
    <w:basedOn w:val="NoIndent"/>
    <w:link w:val="ChapterChar"/>
    <w:qFormat/>
    <w:rsid w:val="00203FA3"/>
    <w:rPr>
      <w:b/>
      <w:sz w:val="36"/>
      <w:szCs w:val="36"/>
    </w:rPr>
  </w:style>
  <w:style w:type="character" w:customStyle="1" w:styleId="ChapterChar">
    <w:name w:val="Chapter Char"/>
    <w:basedOn w:val="NoIndentChar"/>
    <w:link w:val="Chapter"/>
    <w:rsid w:val="00203FA3"/>
    <w:rPr>
      <w:rFonts w:ascii="Times New Roman" w:hAnsi="Times New Roman" w:cs="Times New Roman"/>
      <w:b/>
      <w:sz w:val="36"/>
      <w:szCs w:val="36"/>
    </w:rPr>
  </w:style>
  <w:style w:type="character" w:customStyle="1" w:styleId="linkify">
    <w:name w:val="linkify"/>
    <w:basedOn w:val="DefaultParagraphFont"/>
    <w:rsid w:val="000859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13218">
      <w:bodyDiv w:val="1"/>
      <w:marLeft w:val="0"/>
      <w:marRight w:val="0"/>
      <w:marTop w:val="0"/>
      <w:marBottom w:val="0"/>
      <w:divBdr>
        <w:top w:val="none" w:sz="0" w:space="0" w:color="auto"/>
        <w:left w:val="none" w:sz="0" w:space="0" w:color="auto"/>
        <w:bottom w:val="none" w:sz="0" w:space="0" w:color="auto"/>
        <w:right w:val="none" w:sz="0" w:space="0" w:color="auto"/>
      </w:divBdr>
    </w:div>
    <w:div w:id="44567551">
      <w:bodyDiv w:val="1"/>
      <w:marLeft w:val="0"/>
      <w:marRight w:val="0"/>
      <w:marTop w:val="0"/>
      <w:marBottom w:val="0"/>
      <w:divBdr>
        <w:top w:val="none" w:sz="0" w:space="0" w:color="auto"/>
        <w:left w:val="none" w:sz="0" w:space="0" w:color="auto"/>
        <w:bottom w:val="none" w:sz="0" w:space="0" w:color="auto"/>
        <w:right w:val="none" w:sz="0" w:space="0" w:color="auto"/>
      </w:divBdr>
      <w:divsChild>
        <w:div w:id="428933878">
          <w:marLeft w:val="0"/>
          <w:marRight w:val="0"/>
          <w:marTop w:val="0"/>
          <w:marBottom w:val="0"/>
          <w:divBdr>
            <w:top w:val="none" w:sz="0" w:space="0" w:color="auto"/>
            <w:left w:val="none" w:sz="0" w:space="0" w:color="auto"/>
            <w:bottom w:val="none" w:sz="0" w:space="0" w:color="auto"/>
            <w:right w:val="none" w:sz="0" w:space="0" w:color="auto"/>
          </w:divBdr>
        </w:div>
        <w:div w:id="253977792">
          <w:marLeft w:val="0"/>
          <w:marRight w:val="0"/>
          <w:marTop w:val="0"/>
          <w:marBottom w:val="0"/>
          <w:divBdr>
            <w:top w:val="none" w:sz="0" w:space="0" w:color="auto"/>
            <w:left w:val="none" w:sz="0" w:space="0" w:color="auto"/>
            <w:bottom w:val="none" w:sz="0" w:space="0" w:color="auto"/>
            <w:right w:val="none" w:sz="0" w:space="0" w:color="auto"/>
          </w:divBdr>
        </w:div>
        <w:div w:id="788353559">
          <w:marLeft w:val="0"/>
          <w:marRight w:val="0"/>
          <w:marTop w:val="0"/>
          <w:marBottom w:val="0"/>
          <w:divBdr>
            <w:top w:val="none" w:sz="0" w:space="0" w:color="auto"/>
            <w:left w:val="none" w:sz="0" w:space="0" w:color="auto"/>
            <w:bottom w:val="none" w:sz="0" w:space="0" w:color="auto"/>
            <w:right w:val="none" w:sz="0" w:space="0" w:color="auto"/>
          </w:divBdr>
        </w:div>
        <w:div w:id="1693727134">
          <w:marLeft w:val="0"/>
          <w:marRight w:val="0"/>
          <w:marTop w:val="0"/>
          <w:marBottom w:val="0"/>
          <w:divBdr>
            <w:top w:val="none" w:sz="0" w:space="0" w:color="auto"/>
            <w:left w:val="none" w:sz="0" w:space="0" w:color="auto"/>
            <w:bottom w:val="none" w:sz="0" w:space="0" w:color="auto"/>
            <w:right w:val="none" w:sz="0" w:space="0" w:color="auto"/>
          </w:divBdr>
        </w:div>
        <w:div w:id="1786077518">
          <w:marLeft w:val="0"/>
          <w:marRight w:val="0"/>
          <w:marTop w:val="0"/>
          <w:marBottom w:val="0"/>
          <w:divBdr>
            <w:top w:val="none" w:sz="0" w:space="0" w:color="auto"/>
            <w:left w:val="none" w:sz="0" w:space="0" w:color="auto"/>
            <w:bottom w:val="none" w:sz="0" w:space="0" w:color="auto"/>
            <w:right w:val="none" w:sz="0" w:space="0" w:color="auto"/>
          </w:divBdr>
        </w:div>
        <w:div w:id="600071829">
          <w:marLeft w:val="0"/>
          <w:marRight w:val="0"/>
          <w:marTop w:val="0"/>
          <w:marBottom w:val="0"/>
          <w:divBdr>
            <w:top w:val="none" w:sz="0" w:space="0" w:color="auto"/>
            <w:left w:val="none" w:sz="0" w:space="0" w:color="auto"/>
            <w:bottom w:val="none" w:sz="0" w:space="0" w:color="auto"/>
            <w:right w:val="none" w:sz="0" w:space="0" w:color="auto"/>
          </w:divBdr>
        </w:div>
        <w:div w:id="240992575">
          <w:marLeft w:val="0"/>
          <w:marRight w:val="0"/>
          <w:marTop w:val="0"/>
          <w:marBottom w:val="0"/>
          <w:divBdr>
            <w:top w:val="none" w:sz="0" w:space="0" w:color="auto"/>
            <w:left w:val="none" w:sz="0" w:space="0" w:color="auto"/>
            <w:bottom w:val="none" w:sz="0" w:space="0" w:color="auto"/>
            <w:right w:val="none" w:sz="0" w:space="0" w:color="auto"/>
          </w:divBdr>
        </w:div>
        <w:div w:id="375667538">
          <w:marLeft w:val="0"/>
          <w:marRight w:val="0"/>
          <w:marTop w:val="0"/>
          <w:marBottom w:val="0"/>
          <w:divBdr>
            <w:top w:val="none" w:sz="0" w:space="0" w:color="auto"/>
            <w:left w:val="none" w:sz="0" w:space="0" w:color="auto"/>
            <w:bottom w:val="none" w:sz="0" w:space="0" w:color="auto"/>
            <w:right w:val="none" w:sz="0" w:space="0" w:color="auto"/>
          </w:divBdr>
        </w:div>
        <w:div w:id="1523401270">
          <w:marLeft w:val="0"/>
          <w:marRight w:val="0"/>
          <w:marTop w:val="0"/>
          <w:marBottom w:val="0"/>
          <w:divBdr>
            <w:top w:val="none" w:sz="0" w:space="0" w:color="auto"/>
            <w:left w:val="none" w:sz="0" w:space="0" w:color="auto"/>
            <w:bottom w:val="none" w:sz="0" w:space="0" w:color="auto"/>
            <w:right w:val="none" w:sz="0" w:space="0" w:color="auto"/>
          </w:divBdr>
        </w:div>
        <w:div w:id="851606035">
          <w:marLeft w:val="0"/>
          <w:marRight w:val="0"/>
          <w:marTop w:val="0"/>
          <w:marBottom w:val="0"/>
          <w:divBdr>
            <w:top w:val="none" w:sz="0" w:space="0" w:color="auto"/>
            <w:left w:val="none" w:sz="0" w:space="0" w:color="auto"/>
            <w:bottom w:val="none" w:sz="0" w:space="0" w:color="auto"/>
            <w:right w:val="none" w:sz="0" w:space="0" w:color="auto"/>
          </w:divBdr>
        </w:div>
        <w:div w:id="1161894956">
          <w:marLeft w:val="0"/>
          <w:marRight w:val="0"/>
          <w:marTop w:val="0"/>
          <w:marBottom w:val="0"/>
          <w:divBdr>
            <w:top w:val="none" w:sz="0" w:space="0" w:color="auto"/>
            <w:left w:val="none" w:sz="0" w:space="0" w:color="auto"/>
            <w:bottom w:val="none" w:sz="0" w:space="0" w:color="auto"/>
            <w:right w:val="none" w:sz="0" w:space="0" w:color="auto"/>
          </w:divBdr>
        </w:div>
        <w:div w:id="1461799068">
          <w:marLeft w:val="0"/>
          <w:marRight w:val="0"/>
          <w:marTop w:val="0"/>
          <w:marBottom w:val="0"/>
          <w:divBdr>
            <w:top w:val="none" w:sz="0" w:space="0" w:color="auto"/>
            <w:left w:val="none" w:sz="0" w:space="0" w:color="auto"/>
            <w:bottom w:val="none" w:sz="0" w:space="0" w:color="auto"/>
            <w:right w:val="none" w:sz="0" w:space="0" w:color="auto"/>
          </w:divBdr>
        </w:div>
        <w:div w:id="719669442">
          <w:marLeft w:val="0"/>
          <w:marRight w:val="0"/>
          <w:marTop w:val="0"/>
          <w:marBottom w:val="0"/>
          <w:divBdr>
            <w:top w:val="none" w:sz="0" w:space="0" w:color="auto"/>
            <w:left w:val="none" w:sz="0" w:space="0" w:color="auto"/>
            <w:bottom w:val="none" w:sz="0" w:space="0" w:color="auto"/>
            <w:right w:val="none" w:sz="0" w:space="0" w:color="auto"/>
          </w:divBdr>
        </w:div>
        <w:div w:id="1349602153">
          <w:marLeft w:val="0"/>
          <w:marRight w:val="0"/>
          <w:marTop w:val="0"/>
          <w:marBottom w:val="0"/>
          <w:divBdr>
            <w:top w:val="none" w:sz="0" w:space="0" w:color="auto"/>
            <w:left w:val="none" w:sz="0" w:space="0" w:color="auto"/>
            <w:bottom w:val="none" w:sz="0" w:space="0" w:color="auto"/>
            <w:right w:val="none" w:sz="0" w:space="0" w:color="auto"/>
          </w:divBdr>
        </w:div>
        <w:div w:id="221336403">
          <w:marLeft w:val="0"/>
          <w:marRight w:val="0"/>
          <w:marTop w:val="0"/>
          <w:marBottom w:val="0"/>
          <w:divBdr>
            <w:top w:val="none" w:sz="0" w:space="0" w:color="auto"/>
            <w:left w:val="none" w:sz="0" w:space="0" w:color="auto"/>
            <w:bottom w:val="none" w:sz="0" w:space="0" w:color="auto"/>
            <w:right w:val="none" w:sz="0" w:space="0" w:color="auto"/>
          </w:divBdr>
        </w:div>
        <w:div w:id="926620587">
          <w:marLeft w:val="0"/>
          <w:marRight w:val="0"/>
          <w:marTop w:val="0"/>
          <w:marBottom w:val="0"/>
          <w:divBdr>
            <w:top w:val="none" w:sz="0" w:space="0" w:color="auto"/>
            <w:left w:val="none" w:sz="0" w:space="0" w:color="auto"/>
            <w:bottom w:val="none" w:sz="0" w:space="0" w:color="auto"/>
            <w:right w:val="none" w:sz="0" w:space="0" w:color="auto"/>
          </w:divBdr>
        </w:div>
      </w:divsChild>
    </w:div>
    <w:div w:id="197204598">
      <w:bodyDiv w:val="1"/>
      <w:marLeft w:val="0"/>
      <w:marRight w:val="0"/>
      <w:marTop w:val="0"/>
      <w:marBottom w:val="0"/>
      <w:divBdr>
        <w:top w:val="none" w:sz="0" w:space="0" w:color="auto"/>
        <w:left w:val="none" w:sz="0" w:space="0" w:color="auto"/>
        <w:bottom w:val="none" w:sz="0" w:space="0" w:color="auto"/>
        <w:right w:val="none" w:sz="0" w:space="0" w:color="auto"/>
      </w:divBdr>
    </w:div>
    <w:div w:id="204608402">
      <w:bodyDiv w:val="1"/>
      <w:marLeft w:val="0"/>
      <w:marRight w:val="0"/>
      <w:marTop w:val="0"/>
      <w:marBottom w:val="0"/>
      <w:divBdr>
        <w:top w:val="none" w:sz="0" w:space="0" w:color="auto"/>
        <w:left w:val="none" w:sz="0" w:space="0" w:color="auto"/>
        <w:bottom w:val="none" w:sz="0" w:space="0" w:color="auto"/>
        <w:right w:val="none" w:sz="0" w:space="0" w:color="auto"/>
      </w:divBdr>
    </w:div>
    <w:div w:id="278873758">
      <w:bodyDiv w:val="1"/>
      <w:marLeft w:val="0"/>
      <w:marRight w:val="0"/>
      <w:marTop w:val="0"/>
      <w:marBottom w:val="0"/>
      <w:divBdr>
        <w:top w:val="none" w:sz="0" w:space="0" w:color="auto"/>
        <w:left w:val="none" w:sz="0" w:space="0" w:color="auto"/>
        <w:bottom w:val="none" w:sz="0" w:space="0" w:color="auto"/>
        <w:right w:val="none" w:sz="0" w:space="0" w:color="auto"/>
      </w:divBdr>
    </w:div>
    <w:div w:id="281618660">
      <w:bodyDiv w:val="1"/>
      <w:marLeft w:val="0"/>
      <w:marRight w:val="0"/>
      <w:marTop w:val="0"/>
      <w:marBottom w:val="0"/>
      <w:divBdr>
        <w:top w:val="none" w:sz="0" w:space="0" w:color="auto"/>
        <w:left w:val="none" w:sz="0" w:space="0" w:color="auto"/>
        <w:bottom w:val="none" w:sz="0" w:space="0" w:color="auto"/>
        <w:right w:val="none" w:sz="0" w:space="0" w:color="auto"/>
      </w:divBdr>
    </w:div>
    <w:div w:id="294721530">
      <w:bodyDiv w:val="1"/>
      <w:marLeft w:val="0"/>
      <w:marRight w:val="0"/>
      <w:marTop w:val="0"/>
      <w:marBottom w:val="0"/>
      <w:divBdr>
        <w:top w:val="none" w:sz="0" w:space="0" w:color="auto"/>
        <w:left w:val="none" w:sz="0" w:space="0" w:color="auto"/>
        <w:bottom w:val="none" w:sz="0" w:space="0" w:color="auto"/>
        <w:right w:val="none" w:sz="0" w:space="0" w:color="auto"/>
      </w:divBdr>
    </w:div>
    <w:div w:id="308560820">
      <w:bodyDiv w:val="1"/>
      <w:marLeft w:val="0"/>
      <w:marRight w:val="0"/>
      <w:marTop w:val="0"/>
      <w:marBottom w:val="0"/>
      <w:divBdr>
        <w:top w:val="none" w:sz="0" w:space="0" w:color="auto"/>
        <w:left w:val="none" w:sz="0" w:space="0" w:color="auto"/>
        <w:bottom w:val="none" w:sz="0" w:space="0" w:color="auto"/>
        <w:right w:val="none" w:sz="0" w:space="0" w:color="auto"/>
      </w:divBdr>
    </w:div>
    <w:div w:id="369109903">
      <w:bodyDiv w:val="1"/>
      <w:marLeft w:val="0"/>
      <w:marRight w:val="0"/>
      <w:marTop w:val="0"/>
      <w:marBottom w:val="0"/>
      <w:divBdr>
        <w:top w:val="none" w:sz="0" w:space="0" w:color="auto"/>
        <w:left w:val="none" w:sz="0" w:space="0" w:color="auto"/>
        <w:bottom w:val="none" w:sz="0" w:space="0" w:color="auto"/>
        <w:right w:val="none" w:sz="0" w:space="0" w:color="auto"/>
      </w:divBdr>
      <w:divsChild>
        <w:div w:id="2073381668">
          <w:marLeft w:val="475"/>
          <w:marRight w:val="0"/>
          <w:marTop w:val="320"/>
          <w:marBottom w:val="0"/>
          <w:divBdr>
            <w:top w:val="none" w:sz="0" w:space="0" w:color="auto"/>
            <w:left w:val="none" w:sz="0" w:space="0" w:color="auto"/>
            <w:bottom w:val="none" w:sz="0" w:space="0" w:color="auto"/>
            <w:right w:val="none" w:sz="0" w:space="0" w:color="auto"/>
          </w:divBdr>
        </w:div>
        <w:div w:id="523910109">
          <w:marLeft w:val="475"/>
          <w:marRight w:val="0"/>
          <w:marTop w:val="320"/>
          <w:marBottom w:val="0"/>
          <w:divBdr>
            <w:top w:val="none" w:sz="0" w:space="0" w:color="auto"/>
            <w:left w:val="none" w:sz="0" w:space="0" w:color="auto"/>
            <w:bottom w:val="none" w:sz="0" w:space="0" w:color="auto"/>
            <w:right w:val="none" w:sz="0" w:space="0" w:color="auto"/>
          </w:divBdr>
        </w:div>
        <w:div w:id="768549507">
          <w:marLeft w:val="475"/>
          <w:marRight w:val="0"/>
          <w:marTop w:val="320"/>
          <w:marBottom w:val="0"/>
          <w:divBdr>
            <w:top w:val="none" w:sz="0" w:space="0" w:color="auto"/>
            <w:left w:val="none" w:sz="0" w:space="0" w:color="auto"/>
            <w:bottom w:val="none" w:sz="0" w:space="0" w:color="auto"/>
            <w:right w:val="none" w:sz="0" w:space="0" w:color="auto"/>
          </w:divBdr>
        </w:div>
        <w:div w:id="286353339">
          <w:marLeft w:val="475"/>
          <w:marRight w:val="0"/>
          <w:marTop w:val="320"/>
          <w:marBottom w:val="0"/>
          <w:divBdr>
            <w:top w:val="none" w:sz="0" w:space="0" w:color="auto"/>
            <w:left w:val="none" w:sz="0" w:space="0" w:color="auto"/>
            <w:bottom w:val="none" w:sz="0" w:space="0" w:color="auto"/>
            <w:right w:val="none" w:sz="0" w:space="0" w:color="auto"/>
          </w:divBdr>
        </w:div>
      </w:divsChild>
    </w:div>
    <w:div w:id="375786992">
      <w:bodyDiv w:val="1"/>
      <w:marLeft w:val="0"/>
      <w:marRight w:val="0"/>
      <w:marTop w:val="0"/>
      <w:marBottom w:val="0"/>
      <w:divBdr>
        <w:top w:val="none" w:sz="0" w:space="0" w:color="auto"/>
        <w:left w:val="none" w:sz="0" w:space="0" w:color="auto"/>
        <w:bottom w:val="none" w:sz="0" w:space="0" w:color="auto"/>
        <w:right w:val="none" w:sz="0" w:space="0" w:color="auto"/>
      </w:divBdr>
    </w:div>
    <w:div w:id="405078501">
      <w:bodyDiv w:val="1"/>
      <w:marLeft w:val="0"/>
      <w:marRight w:val="0"/>
      <w:marTop w:val="0"/>
      <w:marBottom w:val="0"/>
      <w:divBdr>
        <w:top w:val="none" w:sz="0" w:space="0" w:color="auto"/>
        <w:left w:val="none" w:sz="0" w:space="0" w:color="auto"/>
        <w:bottom w:val="none" w:sz="0" w:space="0" w:color="auto"/>
        <w:right w:val="none" w:sz="0" w:space="0" w:color="auto"/>
      </w:divBdr>
    </w:div>
    <w:div w:id="415171301">
      <w:bodyDiv w:val="1"/>
      <w:marLeft w:val="0"/>
      <w:marRight w:val="0"/>
      <w:marTop w:val="0"/>
      <w:marBottom w:val="0"/>
      <w:divBdr>
        <w:top w:val="none" w:sz="0" w:space="0" w:color="auto"/>
        <w:left w:val="none" w:sz="0" w:space="0" w:color="auto"/>
        <w:bottom w:val="none" w:sz="0" w:space="0" w:color="auto"/>
        <w:right w:val="none" w:sz="0" w:space="0" w:color="auto"/>
      </w:divBdr>
      <w:divsChild>
        <w:div w:id="420181318">
          <w:marLeft w:val="0"/>
          <w:marRight w:val="0"/>
          <w:marTop w:val="0"/>
          <w:marBottom w:val="0"/>
          <w:divBdr>
            <w:top w:val="none" w:sz="0" w:space="0" w:color="auto"/>
            <w:left w:val="none" w:sz="0" w:space="0" w:color="auto"/>
            <w:bottom w:val="none" w:sz="0" w:space="0" w:color="auto"/>
            <w:right w:val="none" w:sz="0" w:space="0" w:color="auto"/>
          </w:divBdr>
        </w:div>
        <w:div w:id="426074500">
          <w:marLeft w:val="0"/>
          <w:marRight w:val="0"/>
          <w:marTop w:val="0"/>
          <w:marBottom w:val="0"/>
          <w:divBdr>
            <w:top w:val="none" w:sz="0" w:space="0" w:color="auto"/>
            <w:left w:val="none" w:sz="0" w:space="0" w:color="auto"/>
            <w:bottom w:val="none" w:sz="0" w:space="0" w:color="auto"/>
            <w:right w:val="none" w:sz="0" w:space="0" w:color="auto"/>
          </w:divBdr>
        </w:div>
        <w:div w:id="807404463">
          <w:marLeft w:val="0"/>
          <w:marRight w:val="0"/>
          <w:marTop w:val="0"/>
          <w:marBottom w:val="0"/>
          <w:divBdr>
            <w:top w:val="none" w:sz="0" w:space="0" w:color="auto"/>
            <w:left w:val="none" w:sz="0" w:space="0" w:color="auto"/>
            <w:bottom w:val="none" w:sz="0" w:space="0" w:color="auto"/>
            <w:right w:val="none" w:sz="0" w:space="0" w:color="auto"/>
          </w:divBdr>
        </w:div>
        <w:div w:id="1181550989">
          <w:marLeft w:val="0"/>
          <w:marRight w:val="0"/>
          <w:marTop w:val="0"/>
          <w:marBottom w:val="0"/>
          <w:divBdr>
            <w:top w:val="none" w:sz="0" w:space="0" w:color="auto"/>
            <w:left w:val="none" w:sz="0" w:space="0" w:color="auto"/>
            <w:bottom w:val="none" w:sz="0" w:space="0" w:color="auto"/>
            <w:right w:val="none" w:sz="0" w:space="0" w:color="auto"/>
          </w:divBdr>
        </w:div>
        <w:div w:id="1982877962">
          <w:marLeft w:val="0"/>
          <w:marRight w:val="0"/>
          <w:marTop w:val="0"/>
          <w:marBottom w:val="0"/>
          <w:divBdr>
            <w:top w:val="none" w:sz="0" w:space="0" w:color="auto"/>
            <w:left w:val="none" w:sz="0" w:space="0" w:color="auto"/>
            <w:bottom w:val="none" w:sz="0" w:space="0" w:color="auto"/>
            <w:right w:val="none" w:sz="0" w:space="0" w:color="auto"/>
          </w:divBdr>
        </w:div>
        <w:div w:id="372267112">
          <w:marLeft w:val="0"/>
          <w:marRight w:val="0"/>
          <w:marTop w:val="0"/>
          <w:marBottom w:val="0"/>
          <w:divBdr>
            <w:top w:val="none" w:sz="0" w:space="0" w:color="auto"/>
            <w:left w:val="none" w:sz="0" w:space="0" w:color="auto"/>
            <w:bottom w:val="none" w:sz="0" w:space="0" w:color="auto"/>
            <w:right w:val="none" w:sz="0" w:space="0" w:color="auto"/>
          </w:divBdr>
        </w:div>
        <w:div w:id="759719708">
          <w:marLeft w:val="0"/>
          <w:marRight w:val="0"/>
          <w:marTop w:val="0"/>
          <w:marBottom w:val="0"/>
          <w:divBdr>
            <w:top w:val="none" w:sz="0" w:space="0" w:color="auto"/>
            <w:left w:val="none" w:sz="0" w:space="0" w:color="auto"/>
            <w:bottom w:val="none" w:sz="0" w:space="0" w:color="auto"/>
            <w:right w:val="none" w:sz="0" w:space="0" w:color="auto"/>
          </w:divBdr>
        </w:div>
        <w:div w:id="1177427018">
          <w:marLeft w:val="0"/>
          <w:marRight w:val="0"/>
          <w:marTop w:val="0"/>
          <w:marBottom w:val="0"/>
          <w:divBdr>
            <w:top w:val="none" w:sz="0" w:space="0" w:color="auto"/>
            <w:left w:val="none" w:sz="0" w:space="0" w:color="auto"/>
            <w:bottom w:val="none" w:sz="0" w:space="0" w:color="auto"/>
            <w:right w:val="none" w:sz="0" w:space="0" w:color="auto"/>
          </w:divBdr>
        </w:div>
        <w:div w:id="1439644589">
          <w:marLeft w:val="0"/>
          <w:marRight w:val="0"/>
          <w:marTop w:val="0"/>
          <w:marBottom w:val="0"/>
          <w:divBdr>
            <w:top w:val="none" w:sz="0" w:space="0" w:color="auto"/>
            <w:left w:val="none" w:sz="0" w:space="0" w:color="auto"/>
            <w:bottom w:val="none" w:sz="0" w:space="0" w:color="auto"/>
            <w:right w:val="none" w:sz="0" w:space="0" w:color="auto"/>
          </w:divBdr>
        </w:div>
        <w:div w:id="2029792647">
          <w:marLeft w:val="0"/>
          <w:marRight w:val="0"/>
          <w:marTop w:val="0"/>
          <w:marBottom w:val="0"/>
          <w:divBdr>
            <w:top w:val="none" w:sz="0" w:space="0" w:color="auto"/>
            <w:left w:val="none" w:sz="0" w:space="0" w:color="auto"/>
            <w:bottom w:val="none" w:sz="0" w:space="0" w:color="auto"/>
            <w:right w:val="none" w:sz="0" w:space="0" w:color="auto"/>
          </w:divBdr>
        </w:div>
        <w:div w:id="925262314">
          <w:marLeft w:val="0"/>
          <w:marRight w:val="0"/>
          <w:marTop w:val="0"/>
          <w:marBottom w:val="0"/>
          <w:divBdr>
            <w:top w:val="none" w:sz="0" w:space="0" w:color="auto"/>
            <w:left w:val="none" w:sz="0" w:space="0" w:color="auto"/>
            <w:bottom w:val="none" w:sz="0" w:space="0" w:color="auto"/>
            <w:right w:val="none" w:sz="0" w:space="0" w:color="auto"/>
          </w:divBdr>
        </w:div>
        <w:div w:id="1722711712">
          <w:marLeft w:val="0"/>
          <w:marRight w:val="0"/>
          <w:marTop w:val="0"/>
          <w:marBottom w:val="0"/>
          <w:divBdr>
            <w:top w:val="none" w:sz="0" w:space="0" w:color="auto"/>
            <w:left w:val="none" w:sz="0" w:space="0" w:color="auto"/>
            <w:bottom w:val="none" w:sz="0" w:space="0" w:color="auto"/>
            <w:right w:val="none" w:sz="0" w:space="0" w:color="auto"/>
          </w:divBdr>
        </w:div>
        <w:div w:id="1534926978">
          <w:marLeft w:val="0"/>
          <w:marRight w:val="0"/>
          <w:marTop w:val="0"/>
          <w:marBottom w:val="0"/>
          <w:divBdr>
            <w:top w:val="none" w:sz="0" w:space="0" w:color="auto"/>
            <w:left w:val="none" w:sz="0" w:space="0" w:color="auto"/>
            <w:bottom w:val="none" w:sz="0" w:space="0" w:color="auto"/>
            <w:right w:val="none" w:sz="0" w:space="0" w:color="auto"/>
          </w:divBdr>
        </w:div>
        <w:div w:id="831413479">
          <w:marLeft w:val="0"/>
          <w:marRight w:val="0"/>
          <w:marTop w:val="0"/>
          <w:marBottom w:val="0"/>
          <w:divBdr>
            <w:top w:val="none" w:sz="0" w:space="0" w:color="auto"/>
            <w:left w:val="none" w:sz="0" w:space="0" w:color="auto"/>
            <w:bottom w:val="none" w:sz="0" w:space="0" w:color="auto"/>
            <w:right w:val="none" w:sz="0" w:space="0" w:color="auto"/>
          </w:divBdr>
        </w:div>
        <w:div w:id="896672477">
          <w:marLeft w:val="0"/>
          <w:marRight w:val="0"/>
          <w:marTop w:val="0"/>
          <w:marBottom w:val="0"/>
          <w:divBdr>
            <w:top w:val="none" w:sz="0" w:space="0" w:color="auto"/>
            <w:left w:val="none" w:sz="0" w:space="0" w:color="auto"/>
            <w:bottom w:val="none" w:sz="0" w:space="0" w:color="auto"/>
            <w:right w:val="none" w:sz="0" w:space="0" w:color="auto"/>
          </w:divBdr>
        </w:div>
        <w:div w:id="335424288">
          <w:marLeft w:val="0"/>
          <w:marRight w:val="0"/>
          <w:marTop w:val="0"/>
          <w:marBottom w:val="0"/>
          <w:divBdr>
            <w:top w:val="none" w:sz="0" w:space="0" w:color="auto"/>
            <w:left w:val="none" w:sz="0" w:space="0" w:color="auto"/>
            <w:bottom w:val="none" w:sz="0" w:space="0" w:color="auto"/>
            <w:right w:val="none" w:sz="0" w:space="0" w:color="auto"/>
          </w:divBdr>
        </w:div>
        <w:div w:id="194854377">
          <w:marLeft w:val="0"/>
          <w:marRight w:val="0"/>
          <w:marTop w:val="0"/>
          <w:marBottom w:val="0"/>
          <w:divBdr>
            <w:top w:val="none" w:sz="0" w:space="0" w:color="auto"/>
            <w:left w:val="none" w:sz="0" w:space="0" w:color="auto"/>
            <w:bottom w:val="none" w:sz="0" w:space="0" w:color="auto"/>
            <w:right w:val="none" w:sz="0" w:space="0" w:color="auto"/>
          </w:divBdr>
        </w:div>
        <w:div w:id="898052457">
          <w:marLeft w:val="0"/>
          <w:marRight w:val="0"/>
          <w:marTop w:val="0"/>
          <w:marBottom w:val="0"/>
          <w:divBdr>
            <w:top w:val="none" w:sz="0" w:space="0" w:color="auto"/>
            <w:left w:val="none" w:sz="0" w:space="0" w:color="auto"/>
            <w:bottom w:val="none" w:sz="0" w:space="0" w:color="auto"/>
            <w:right w:val="none" w:sz="0" w:space="0" w:color="auto"/>
          </w:divBdr>
        </w:div>
        <w:div w:id="470833876">
          <w:marLeft w:val="0"/>
          <w:marRight w:val="0"/>
          <w:marTop w:val="0"/>
          <w:marBottom w:val="0"/>
          <w:divBdr>
            <w:top w:val="none" w:sz="0" w:space="0" w:color="auto"/>
            <w:left w:val="none" w:sz="0" w:space="0" w:color="auto"/>
            <w:bottom w:val="none" w:sz="0" w:space="0" w:color="auto"/>
            <w:right w:val="none" w:sz="0" w:space="0" w:color="auto"/>
          </w:divBdr>
        </w:div>
        <w:div w:id="265818122">
          <w:marLeft w:val="0"/>
          <w:marRight w:val="0"/>
          <w:marTop w:val="0"/>
          <w:marBottom w:val="0"/>
          <w:divBdr>
            <w:top w:val="none" w:sz="0" w:space="0" w:color="auto"/>
            <w:left w:val="none" w:sz="0" w:space="0" w:color="auto"/>
            <w:bottom w:val="none" w:sz="0" w:space="0" w:color="auto"/>
            <w:right w:val="none" w:sz="0" w:space="0" w:color="auto"/>
          </w:divBdr>
        </w:div>
        <w:div w:id="1616790795">
          <w:marLeft w:val="0"/>
          <w:marRight w:val="0"/>
          <w:marTop w:val="0"/>
          <w:marBottom w:val="0"/>
          <w:divBdr>
            <w:top w:val="none" w:sz="0" w:space="0" w:color="auto"/>
            <w:left w:val="none" w:sz="0" w:space="0" w:color="auto"/>
            <w:bottom w:val="none" w:sz="0" w:space="0" w:color="auto"/>
            <w:right w:val="none" w:sz="0" w:space="0" w:color="auto"/>
          </w:divBdr>
        </w:div>
        <w:div w:id="1382316992">
          <w:marLeft w:val="0"/>
          <w:marRight w:val="0"/>
          <w:marTop w:val="0"/>
          <w:marBottom w:val="0"/>
          <w:divBdr>
            <w:top w:val="none" w:sz="0" w:space="0" w:color="auto"/>
            <w:left w:val="none" w:sz="0" w:space="0" w:color="auto"/>
            <w:bottom w:val="none" w:sz="0" w:space="0" w:color="auto"/>
            <w:right w:val="none" w:sz="0" w:space="0" w:color="auto"/>
          </w:divBdr>
        </w:div>
        <w:div w:id="692264564">
          <w:marLeft w:val="0"/>
          <w:marRight w:val="0"/>
          <w:marTop w:val="0"/>
          <w:marBottom w:val="0"/>
          <w:divBdr>
            <w:top w:val="none" w:sz="0" w:space="0" w:color="auto"/>
            <w:left w:val="none" w:sz="0" w:space="0" w:color="auto"/>
            <w:bottom w:val="none" w:sz="0" w:space="0" w:color="auto"/>
            <w:right w:val="none" w:sz="0" w:space="0" w:color="auto"/>
          </w:divBdr>
        </w:div>
        <w:div w:id="1373110441">
          <w:marLeft w:val="0"/>
          <w:marRight w:val="0"/>
          <w:marTop w:val="0"/>
          <w:marBottom w:val="0"/>
          <w:divBdr>
            <w:top w:val="none" w:sz="0" w:space="0" w:color="auto"/>
            <w:left w:val="none" w:sz="0" w:space="0" w:color="auto"/>
            <w:bottom w:val="none" w:sz="0" w:space="0" w:color="auto"/>
            <w:right w:val="none" w:sz="0" w:space="0" w:color="auto"/>
          </w:divBdr>
        </w:div>
        <w:div w:id="1342588369">
          <w:marLeft w:val="0"/>
          <w:marRight w:val="0"/>
          <w:marTop w:val="0"/>
          <w:marBottom w:val="0"/>
          <w:divBdr>
            <w:top w:val="none" w:sz="0" w:space="0" w:color="auto"/>
            <w:left w:val="none" w:sz="0" w:space="0" w:color="auto"/>
            <w:bottom w:val="none" w:sz="0" w:space="0" w:color="auto"/>
            <w:right w:val="none" w:sz="0" w:space="0" w:color="auto"/>
          </w:divBdr>
        </w:div>
        <w:div w:id="1903368312">
          <w:marLeft w:val="0"/>
          <w:marRight w:val="0"/>
          <w:marTop w:val="0"/>
          <w:marBottom w:val="0"/>
          <w:divBdr>
            <w:top w:val="none" w:sz="0" w:space="0" w:color="auto"/>
            <w:left w:val="none" w:sz="0" w:space="0" w:color="auto"/>
            <w:bottom w:val="none" w:sz="0" w:space="0" w:color="auto"/>
            <w:right w:val="none" w:sz="0" w:space="0" w:color="auto"/>
          </w:divBdr>
        </w:div>
        <w:div w:id="1005085732">
          <w:marLeft w:val="0"/>
          <w:marRight w:val="0"/>
          <w:marTop w:val="0"/>
          <w:marBottom w:val="0"/>
          <w:divBdr>
            <w:top w:val="none" w:sz="0" w:space="0" w:color="auto"/>
            <w:left w:val="none" w:sz="0" w:space="0" w:color="auto"/>
            <w:bottom w:val="none" w:sz="0" w:space="0" w:color="auto"/>
            <w:right w:val="none" w:sz="0" w:space="0" w:color="auto"/>
          </w:divBdr>
        </w:div>
        <w:div w:id="1881936580">
          <w:marLeft w:val="0"/>
          <w:marRight w:val="0"/>
          <w:marTop w:val="0"/>
          <w:marBottom w:val="0"/>
          <w:divBdr>
            <w:top w:val="none" w:sz="0" w:space="0" w:color="auto"/>
            <w:left w:val="none" w:sz="0" w:space="0" w:color="auto"/>
            <w:bottom w:val="none" w:sz="0" w:space="0" w:color="auto"/>
            <w:right w:val="none" w:sz="0" w:space="0" w:color="auto"/>
          </w:divBdr>
        </w:div>
        <w:div w:id="2086880790">
          <w:marLeft w:val="0"/>
          <w:marRight w:val="0"/>
          <w:marTop w:val="0"/>
          <w:marBottom w:val="0"/>
          <w:divBdr>
            <w:top w:val="none" w:sz="0" w:space="0" w:color="auto"/>
            <w:left w:val="none" w:sz="0" w:space="0" w:color="auto"/>
            <w:bottom w:val="none" w:sz="0" w:space="0" w:color="auto"/>
            <w:right w:val="none" w:sz="0" w:space="0" w:color="auto"/>
          </w:divBdr>
        </w:div>
        <w:div w:id="1735615989">
          <w:marLeft w:val="0"/>
          <w:marRight w:val="0"/>
          <w:marTop w:val="0"/>
          <w:marBottom w:val="0"/>
          <w:divBdr>
            <w:top w:val="none" w:sz="0" w:space="0" w:color="auto"/>
            <w:left w:val="none" w:sz="0" w:space="0" w:color="auto"/>
            <w:bottom w:val="none" w:sz="0" w:space="0" w:color="auto"/>
            <w:right w:val="none" w:sz="0" w:space="0" w:color="auto"/>
          </w:divBdr>
        </w:div>
        <w:div w:id="435715991">
          <w:marLeft w:val="0"/>
          <w:marRight w:val="0"/>
          <w:marTop w:val="0"/>
          <w:marBottom w:val="0"/>
          <w:divBdr>
            <w:top w:val="none" w:sz="0" w:space="0" w:color="auto"/>
            <w:left w:val="none" w:sz="0" w:space="0" w:color="auto"/>
            <w:bottom w:val="none" w:sz="0" w:space="0" w:color="auto"/>
            <w:right w:val="none" w:sz="0" w:space="0" w:color="auto"/>
          </w:divBdr>
        </w:div>
        <w:div w:id="1907298726">
          <w:marLeft w:val="0"/>
          <w:marRight w:val="0"/>
          <w:marTop w:val="0"/>
          <w:marBottom w:val="0"/>
          <w:divBdr>
            <w:top w:val="none" w:sz="0" w:space="0" w:color="auto"/>
            <w:left w:val="none" w:sz="0" w:space="0" w:color="auto"/>
            <w:bottom w:val="none" w:sz="0" w:space="0" w:color="auto"/>
            <w:right w:val="none" w:sz="0" w:space="0" w:color="auto"/>
          </w:divBdr>
        </w:div>
      </w:divsChild>
    </w:div>
    <w:div w:id="433137548">
      <w:bodyDiv w:val="1"/>
      <w:marLeft w:val="0"/>
      <w:marRight w:val="0"/>
      <w:marTop w:val="0"/>
      <w:marBottom w:val="0"/>
      <w:divBdr>
        <w:top w:val="none" w:sz="0" w:space="0" w:color="auto"/>
        <w:left w:val="none" w:sz="0" w:space="0" w:color="auto"/>
        <w:bottom w:val="none" w:sz="0" w:space="0" w:color="auto"/>
        <w:right w:val="none" w:sz="0" w:space="0" w:color="auto"/>
      </w:divBdr>
    </w:div>
    <w:div w:id="504975548">
      <w:bodyDiv w:val="1"/>
      <w:marLeft w:val="0"/>
      <w:marRight w:val="0"/>
      <w:marTop w:val="0"/>
      <w:marBottom w:val="0"/>
      <w:divBdr>
        <w:top w:val="none" w:sz="0" w:space="0" w:color="auto"/>
        <w:left w:val="none" w:sz="0" w:space="0" w:color="auto"/>
        <w:bottom w:val="none" w:sz="0" w:space="0" w:color="auto"/>
        <w:right w:val="none" w:sz="0" w:space="0" w:color="auto"/>
      </w:divBdr>
    </w:div>
    <w:div w:id="540552417">
      <w:bodyDiv w:val="1"/>
      <w:marLeft w:val="0"/>
      <w:marRight w:val="0"/>
      <w:marTop w:val="0"/>
      <w:marBottom w:val="0"/>
      <w:divBdr>
        <w:top w:val="none" w:sz="0" w:space="0" w:color="auto"/>
        <w:left w:val="none" w:sz="0" w:space="0" w:color="auto"/>
        <w:bottom w:val="none" w:sz="0" w:space="0" w:color="auto"/>
        <w:right w:val="none" w:sz="0" w:space="0" w:color="auto"/>
      </w:divBdr>
    </w:div>
    <w:div w:id="550649397">
      <w:bodyDiv w:val="1"/>
      <w:marLeft w:val="0"/>
      <w:marRight w:val="0"/>
      <w:marTop w:val="0"/>
      <w:marBottom w:val="0"/>
      <w:divBdr>
        <w:top w:val="none" w:sz="0" w:space="0" w:color="auto"/>
        <w:left w:val="none" w:sz="0" w:space="0" w:color="auto"/>
        <w:bottom w:val="none" w:sz="0" w:space="0" w:color="auto"/>
        <w:right w:val="none" w:sz="0" w:space="0" w:color="auto"/>
      </w:divBdr>
    </w:div>
    <w:div w:id="725764814">
      <w:bodyDiv w:val="1"/>
      <w:marLeft w:val="0"/>
      <w:marRight w:val="0"/>
      <w:marTop w:val="0"/>
      <w:marBottom w:val="0"/>
      <w:divBdr>
        <w:top w:val="none" w:sz="0" w:space="0" w:color="auto"/>
        <w:left w:val="none" w:sz="0" w:space="0" w:color="auto"/>
        <w:bottom w:val="none" w:sz="0" w:space="0" w:color="auto"/>
        <w:right w:val="none" w:sz="0" w:space="0" w:color="auto"/>
      </w:divBdr>
    </w:div>
    <w:div w:id="771631754">
      <w:bodyDiv w:val="1"/>
      <w:marLeft w:val="0"/>
      <w:marRight w:val="0"/>
      <w:marTop w:val="0"/>
      <w:marBottom w:val="0"/>
      <w:divBdr>
        <w:top w:val="none" w:sz="0" w:space="0" w:color="auto"/>
        <w:left w:val="none" w:sz="0" w:space="0" w:color="auto"/>
        <w:bottom w:val="none" w:sz="0" w:space="0" w:color="auto"/>
        <w:right w:val="none" w:sz="0" w:space="0" w:color="auto"/>
      </w:divBdr>
    </w:div>
    <w:div w:id="773789592">
      <w:bodyDiv w:val="1"/>
      <w:marLeft w:val="0"/>
      <w:marRight w:val="0"/>
      <w:marTop w:val="0"/>
      <w:marBottom w:val="0"/>
      <w:divBdr>
        <w:top w:val="none" w:sz="0" w:space="0" w:color="auto"/>
        <w:left w:val="none" w:sz="0" w:space="0" w:color="auto"/>
        <w:bottom w:val="none" w:sz="0" w:space="0" w:color="auto"/>
        <w:right w:val="none" w:sz="0" w:space="0" w:color="auto"/>
      </w:divBdr>
    </w:div>
    <w:div w:id="775060930">
      <w:bodyDiv w:val="1"/>
      <w:marLeft w:val="0"/>
      <w:marRight w:val="0"/>
      <w:marTop w:val="0"/>
      <w:marBottom w:val="0"/>
      <w:divBdr>
        <w:top w:val="none" w:sz="0" w:space="0" w:color="auto"/>
        <w:left w:val="none" w:sz="0" w:space="0" w:color="auto"/>
        <w:bottom w:val="none" w:sz="0" w:space="0" w:color="auto"/>
        <w:right w:val="none" w:sz="0" w:space="0" w:color="auto"/>
      </w:divBdr>
    </w:div>
    <w:div w:id="781727593">
      <w:bodyDiv w:val="1"/>
      <w:marLeft w:val="0"/>
      <w:marRight w:val="0"/>
      <w:marTop w:val="0"/>
      <w:marBottom w:val="0"/>
      <w:divBdr>
        <w:top w:val="none" w:sz="0" w:space="0" w:color="auto"/>
        <w:left w:val="none" w:sz="0" w:space="0" w:color="auto"/>
        <w:bottom w:val="none" w:sz="0" w:space="0" w:color="auto"/>
        <w:right w:val="none" w:sz="0" w:space="0" w:color="auto"/>
      </w:divBdr>
    </w:div>
    <w:div w:id="824663773">
      <w:bodyDiv w:val="1"/>
      <w:marLeft w:val="0"/>
      <w:marRight w:val="0"/>
      <w:marTop w:val="0"/>
      <w:marBottom w:val="0"/>
      <w:divBdr>
        <w:top w:val="none" w:sz="0" w:space="0" w:color="auto"/>
        <w:left w:val="none" w:sz="0" w:space="0" w:color="auto"/>
        <w:bottom w:val="none" w:sz="0" w:space="0" w:color="auto"/>
        <w:right w:val="none" w:sz="0" w:space="0" w:color="auto"/>
      </w:divBdr>
    </w:div>
    <w:div w:id="831943797">
      <w:bodyDiv w:val="1"/>
      <w:marLeft w:val="0"/>
      <w:marRight w:val="0"/>
      <w:marTop w:val="0"/>
      <w:marBottom w:val="0"/>
      <w:divBdr>
        <w:top w:val="none" w:sz="0" w:space="0" w:color="auto"/>
        <w:left w:val="none" w:sz="0" w:space="0" w:color="auto"/>
        <w:bottom w:val="none" w:sz="0" w:space="0" w:color="auto"/>
        <w:right w:val="none" w:sz="0" w:space="0" w:color="auto"/>
      </w:divBdr>
    </w:div>
    <w:div w:id="837229105">
      <w:bodyDiv w:val="1"/>
      <w:marLeft w:val="0"/>
      <w:marRight w:val="0"/>
      <w:marTop w:val="0"/>
      <w:marBottom w:val="0"/>
      <w:divBdr>
        <w:top w:val="none" w:sz="0" w:space="0" w:color="auto"/>
        <w:left w:val="none" w:sz="0" w:space="0" w:color="auto"/>
        <w:bottom w:val="none" w:sz="0" w:space="0" w:color="auto"/>
        <w:right w:val="none" w:sz="0" w:space="0" w:color="auto"/>
      </w:divBdr>
    </w:div>
    <w:div w:id="869147981">
      <w:bodyDiv w:val="1"/>
      <w:marLeft w:val="0"/>
      <w:marRight w:val="0"/>
      <w:marTop w:val="0"/>
      <w:marBottom w:val="0"/>
      <w:divBdr>
        <w:top w:val="none" w:sz="0" w:space="0" w:color="auto"/>
        <w:left w:val="none" w:sz="0" w:space="0" w:color="auto"/>
        <w:bottom w:val="none" w:sz="0" w:space="0" w:color="auto"/>
        <w:right w:val="none" w:sz="0" w:space="0" w:color="auto"/>
      </w:divBdr>
    </w:div>
    <w:div w:id="898203555">
      <w:bodyDiv w:val="1"/>
      <w:marLeft w:val="0"/>
      <w:marRight w:val="0"/>
      <w:marTop w:val="0"/>
      <w:marBottom w:val="0"/>
      <w:divBdr>
        <w:top w:val="none" w:sz="0" w:space="0" w:color="auto"/>
        <w:left w:val="none" w:sz="0" w:space="0" w:color="auto"/>
        <w:bottom w:val="none" w:sz="0" w:space="0" w:color="auto"/>
        <w:right w:val="none" w:sz="0" w:space="0" w:color="auto"/>
      </w:divBdr>
    </w:div>
    <w:div w:id="979572589">
      <w:bodyDiv w:val="1"/>
      <w:marLeft w:val="0"/>
      <w:marRight w:val="0"/>
      <w:marTop w:val="0"/>
      <w:marBottom w:val="0"/>
      <w:divBdr>
        <w:top w:val="none" w:sz="0" w:space="0" w:color="auto"/>
        <w:left w:val="none" w:sz="0" w:space="0" w:color="auto"/>
        <w:bottom w:val="none" w:sz="0" w:space="0" w:color="auto"/>
        <w:right w:val="none" w:sz="0" w:space="0" w:color="auto"/>
      </w:divBdr>
    </w:div>
    <w:div w:id="979846439">
      <w:bodyDiv w:val="1"/>
      <w:marLeft w:val="0"/>
      <w:marRight w:val="0"/>
      <w:marTop w:val="0"/>
      <w:marBottom w:val="0"/>
      <w:divBdr>
        <w:top w:val="none" w:sz="0" w:space="0" w:color="auto"/>
        <w:left w:val="none" w:sz="0" w:space="0" w:color="auto"/>
        <w:bottom w:val="none" w:sz="0" w:space="0" w:color="auto"/>
        <w:right w:val="none" w:sz="0" w:space="0" w:color="auto"/>
      </w:divBdr>
    </w:div>
    <w:div w:id="1026951932">
      <w:bodyDiv w:val="1"/>
      <w:marLeft w:val="0"/>
      <w:marRight w:val="0"/>
      <w:marTop w:val="0"/>
      <w:marBottom w:val="0"/>
      <w:divBdr>
        <w:top w:val="none" w:sz="0" w:space="0" w:color="auto"/>
        <w:left w:val="none" w:sz="0" w:space="0" w:color="auto"/>
        <w:bottom w:val="none" w:sz="0" w:space="0" w:color="auto"/>
        <w:right w:val="none" w:sz="0" w:space="0" w:color="auto"/>
      </w:divBdr>
    </w:div>
    <w:div w:id="1096488128">
      <w:bodyDiv w:val="1"/>
      <w:marLeft w:val="0"/>
      <w:marRight w:val="0"/>
      <w:marTop w:val="0"/>
      <w:marBottom w:val="0"/>
      <w:divBdr>
        <w:top w:val="none" w:sz="0" w:space="0" w:color="auto"/>
        <w:left w:val="none" w:sz="0" w:space="0" w:color="auto"/>
        <w:bottom w:val="none" w:sz="0" w:space="0" w:color="auto"/>
        <w:right w:val="none" w:sz="0" w:space="0" w:color="auto"/>
      </w:divBdr>
    </w:div>
    <w:div w:id="1141583694">
      <w:bodyDiv w:val="1"/>
      <w:marLeft w:val="0"/>
      <w:marRight w:val="0"/>
      <w:marTop w:val="0"/>
      <w:marBottom w:val="0"/>
      <w:divBdr>
        <w:top w:val="none" w:sz="0" w:space="0" w:color="auto"/>
        <w:left w:val="none" w:sz="0" w:space="0" w:color="auto"/>
        <w:bottom w:val="none" w:sz="0" w:space="0" w:color="auto"/>
        <w:right w:val="none" w:sz="0" w:space="0" w:color="auto"/>
      </w:divBdr>
    </w:div>
    <w:div w:id="1245800128">
      <w:bodyDiv w:val="1"/>
      <w:marLeft w:val="0"/>
      <w:marRight w:val="0"/>
      <w:marTop w:val="0"/>
      <w:marBottom w:val="0"/>
      <w:divBdr>
        <w:top w:val="none" w:sz="0" w:space="0" w:color="auto"/>
        <w:left w:val="none" w:sz="0" w:space="0" w:color="auto"/>
        <w:bottom w:val="none" w:sz="0" w:space="0" w:color="auto"/>
        <w:right w:val="none" w:sz="0" w:space="0" w:color="auto"/>
      </w:divBdr>
    </w:div>
    <w:div w:id="1289313950">
      <w:bodyDiv w:val="1"/>
      <w:marLeft w:val="0"/>
      <w:marRight w:val="0"/>
      <w:marTop w:val="0"/>
      <w:marBottom w:val="0"/>
      <w:divBdr>
        <w:top w:val="none" w:sz="0" w:space="0" w:color="auto"/>
        <w:left w:val="none" w:sz="0" w:space="0" w:color="auto"/>
        <w:bottom w:val="none" w:sz="0" w:space="0" w:color="auto"/>
        <w:right w:val="none" w:sz="0" w:space="0" w:color="auto"/>
      </w:divBdr>
    </w:div>
    <w:div w:id="1290087151">
      <w:bodyDiv w:val="1"/>
      <w:marLeft w:val="0"/>
      <w:marRight w:val="0"/>
      <w:marTop w:val="0"/>
      <w:marBottom w:val="0"/>
      <w:divBdr>
        <w:top w:val="none" w:sz="0" w:space="0" w:color="auto"/>
        <w:left w:val="none" w:sz="0" w:space="0" w:color="auto"/>
        <w:bottom w:val="none" w:sz="0" w:space="0" w:color="auto"/>
        <w:right w:val="none" w:sz="0" w:space="0" w:color="auto"/>
      </w:divBdr>
    </w:div>
    <w:div w:id="1323777859">
      <w:bodyDiv w:val="1"/>
      <w:marLeft w:val="0"/>
      <w:marRight w:val="0"/>
      <w:marTop w:val="0"/>
      <w:marBottom w:val="0"/>
      <w:divBdr>
        <w:top w:val="none" w:sz="0" w:space="0" w:color="auto"/>
        <w:left w:val="none" w:sz="0" w:space="0" w:color="auto"/>
        <w:bottom w:val="none" w:sz="0" w:space="0" w:color="auto"/>
        <w:right w:val="none" w:sz="0" w:space="0" w:color="auto"/>
      </w:divBdr>
    </w:div>
    <w:div w:id="1435713801">
      <w:bodyDiv w:val="1"/>
      <w:marLeft w:val="0"/>
      <w:marRight w:val="0"/>
      <w:marTop w:val="0"/>
      <w:marBottom w:val="0"/>
      <w:divBdr>
        <w:top w:val="none" w:sz="0" w:space="0" w:color="auto"/>
        <w:left w:val="none" w:sz="0" w:space="0" w:color="auto"/>
        <w:bottom w:val="none" w:sz="0" w:space="0" w:color="auto"/>
        <w:right w:val="none" w:sz="0" w:space="0" w:color="auto"/>
      </w:divBdr>
    </w:div>
    <w:div w:id="1448500979">
      <w:bodyDiv w:val="1"/>
      <w:marLeft w:val="0"/>
      <w:marRight w:val="0"/>
      <w:marTop w:val="0"/>
      <w:marBottom w:val="0"/>
      <w:divBdr>
        <w:top w:val="none" w:sz="0" w:space="0" w:color="auto"/>
        <w:left w:val="none" w:sz="0" w:space="0" w:color="auto"/>
        <w:bottom w:val="none" w:sz="0" w:space="0" w:color="auto"/>
        <w:right w:val="none" w:sz="0" w:space="0" w:color="auto"/>
      </w:divBdr>
    </w:div>
    <w:div w:id="1486582079">
      <w:bodyDiv w:val="1"/>
      <w:marLeft w:val="0"/>
      <w:marRight w:val="0"/>
      <w:marTop w:val="0"/>
      <w:marBottom w:val="0"/>
      <w:divBdr>
        <w:top w:val="none" w:sz="0" w:space="0" w:color="auto"/>
        <w:left w:val="none" w:sz="0" w:space="0" w:color="auto"/>
        <w:bottom w:val="none" w:sz="0" w:space="0" w:color="auto"/>
        <w:right w:val="none" w:sz="0" w:space="0" w:color="auto"/>
      </w:divBdr>
    </w:div>
    <w:div w:id="1558277673">
      <w:bodyDiv w:val="1"/>
      <w:marLeft w:val="0"/>
      <w:marRight w:val="0"/>
      <w:marTop w:val="0"/>
      <w:marBottom w:val="0"/>
      <w:divBdr>
        <w:top w:val="none" w:sz="0" w:space="0" w:color="auto"/>
        <w:left w:val="none" w:sz="0" w:space="0" w:color="auto"/>
        <w:bottom w:val="none" w:sz="0" w:space="0" w:color="auto"/>
        <w:right w:val="none" w:sz="0" w:space="0" w:color="auto"/>
      </w:divBdr>
    </w:div>
    <w:div w:id="1561331003">
      <w:bodyDiv w:val="1"/>
      <w:marLeft w:val="0"/>
      <w:marRight w:val="0"/>
      <w:marTop w:val="0"/>
      <w:marBottom w:val="0"/>
      <w:divBdr>
        <w:top w:val="none" w:sz="0" w:space="0" w:color="auto"/>
        <w:left w:val="none" w:sz="0" w:space="0" w:color="auto"/>
        <w:bottom w:val="none" w:sz="0" w:space="0" w:color="auto"/>
        <w:right w:val="none" w:sz="0" w:space="0" w:color="auto"/>
      </w:divBdr>
    </w:div>
    <w:div w:id="1579246685">
      <w:bodyDiv w:val="1"/>
      <w:marLeft w:val="0"/>
      <w:marRight w:val="0"/>
      <w:marTop w:val="0"/>
      <w:marBottom w:val="0"/>
      <w:divBdr>
        <w:top w:val="none" w:sz="0" w:space="0" w:color="auto"/>
        <w:left w:val="none" w:sz="0" w:space="0" w:color="auto"/>
        <w:bottom w:val="none" w:sz="0" w:space="0" w:color="auto"/>
        <w:right w:val="none" w:sz="0" w:space="0" w:color="auto"/>
      </w:divBdr>
    </w:div>
    <w:div w:id="1579437550">
      <w:bodyDiv w:val="1"/>
      <w:marLeft w:val="0"/>
      <w:marRight w:val="0"/>
      <w:marTop w:val="0"/>
      <w:marBottom w:val="0"/>
      <w:divBdr>
        <w:top w:val="none" w:sz="0" w:space="0" w:color="auto"/>
        <w:left w:val="none" w:sz="0" w:space="0" w:color="auto"/>
        <w:bottom w:val="none" w:sz="0" w:space="0" w:color="auto"/>
        <w:right w:val="none" w:sz="0" w:space="0" w:color="auto"/>
      </w:divBdr>
      <w:divsChild>
        <w:div w:id="1964850326">
          <w:marLeft w:val="0"/>
          <w:marRight w:val="0"/>
          <w:marTop w:val="0"/>
          <w:marBottom w:val="0"/>
          <w:divBdr>
            <w:top w:val="none" w:sz="0" w:space="0" w:color="auto"/>
            <w:left w:val="none" w:sz="0" w:space="0" w:color="auto"/>
            <w:bottom w:val="none" w:sz="0" w:space="0" w:color="auto"/>
            <w:right w:val="none" w:sz="0" w:space="0" w:color="auto"/>
          </w:divBdr>
        </w:div>
        <w:div w:id="1679579371">
          <w:marLeft w:val="0"/>
          <w:marRight w:val="0"/>
          <w:marTop w:val="0"/>
          <w:marBottom w:val="0"/>
          <w:divBdr>
            <w:top w:val="none" w:sz="0" w:space="0" w:color="auto"/>
            <w:left w:val="none" w:sz="0" w:space="0" w:color="auto"/>
            <w:bottom w:val="none" w:sz="0" w:space="0" w:color="auto"/>
            <w:right w:val="none" w:sz="0" w:space="0" w:color="auto"/>
          </w:divBdr>
        </w:div>
        <w:div w:id="1331056395">
          <w:marLeft w:val="0"/>
          <w:marRight w:val="0"/>
          <w:marTop w:val="0"/>
          <w:marBottom w:val="0"/>
          <w:divBdr>
            <w:top w:val="none" w:sz="0" w:space="0" w:color="auto"/>
            <w:left w:val="none" w:sz="0" w:space="0" w:color="auto"/>
            <w:bottom w:val="none" w:sz="0" w:space="0" w:color="auto"/>
            <w:right w:val="none" w:sz="0" w:space="0" w:color="auto"/>
          </w:divBdr>
        </w:div>
        <w:div w:id="1768189374">
          <w:marLeft w:val="0"/>
          <w:marRight w:val="0"/>
          <w:marTop w:val="0"/>
          <w:marBottom w:val="0"/>
          <w:divBdr>
            <w:top w:val="none" w:sz="0" w:space="0" w:color="auto"/>
            <w:left w:val="none" w:sz="0" w:space="0" w:color="auto"/>
            <w:bottom w:val="none" w:sz="0" w:space="0" w:color="auto"/>
            <w:right w:val="none" w:sz="0" w:space="0" w:color="auto"/>
          </w:divBdr>
        </w:div>
        <w:div w:id="1018234269">
          <w:marLeft w:val="0"/>
          <w:marRight w:val="0"/>
          <w:marTop w:val="0"/>
          <w:marBottom w:val="0"/>
          <w:divBdr>
            <w:top w:val="none" w:sz="0" w:space="0" w:color="auto"/>
            <w:left w:val="none" w:sz="0" w:space="0" w:color="auto"/>
            <w:bottom w:val="none" w:sz="0" w:space="0" w:color="auto"/>
            <w:right w:val="none" w:sz="0" w:space="0" w:color="auto"/>
          </w:divBdr>
        </w:div>
        <w:div w:id="1443189485">
          <w:marLeft w:val="0"/>
          <w:marRight w:val="0"/>
          <w:marTop w:val="0"/>
          <w:marBottom w:val="0"/>
          <w:divBdr>
            <w:top w:val="none" w:sz="0" w:space="0" w:color="auto"/>
            <w:left w:val="none" w:sz="0" w:space="0" w:color="auto"/>
            <w:bottom w:val="none" w:sz="0" w:space="0" w:color="auto"/>
            <w:right w:val="none" w:sz="0" w:space="0" w:color="auto"/>
          </w:divBdr>
        </w:div>
        <w:div w:id="2090231151">
          <w:marLeft w:val="0"/>
          <w:marRight w:val="0"/>
          <w:marTop w:val="0"/>
          <w:marBottom w:val="0"/>
          <w:divBdr>
            <w:top w:val="none" w:sz="0" w:space="0" w:color="auto"/>
            <w:left w:val="none" w:sz="0" w:space="0" w:color="auto"/>
            <w:bottom w:val="none" w:sz="0" w:space="0" w:color="auto"/>
            <w:right w:val="none" w:sz="0" w:space="0" w:color="auto"/>
          </w:divBdr>
        </w:div>
        <w:div w:id="1935824947">
          <w:marLeft w:val="0"/>
          <w:marRight w:val="0"/>
          <w:marTop w:val="0"/>
          <w:marBottom w:val="0"/>
          <w:divBdr>
            <w:top w:val="none" w:sz="0" w:space="0" w:color="auto"/>
            <w:left w:val="none" w:sz="0" w:space="0" w:color="auto"/>
            <w:bottom w:val="none" w:sz="0" w:space="0" w:color="auto"/>
            <w:right w:val="none" w:sz="0" w:space="0" w:color="auto"/>
          </w:divBdr>
        </w:div>
        <w:div w:id="1230338126">
          <w:marLeft w:val="0"/>
          <w:marRight w:val="0"/>
          <w:marTop w:val="0"/>
          <w:marBottom w:val="0"/>
          <w:divBdr>
            <w:top w:val="none" w:sz="0" w:space="0" w:color="auto"/>
            <w:left w:val="none" w:sz="0" w:space="0" w:color="auto"/>
            <w:bottom w:val="none" w:sz="0" w:space="0" w:color="auto"/>
            <w:right w:val="none" w:sz="0" w:space="0" w:color="auto"/>
          </w:divBdr>
        </w:div>
        <w:div w:id="1816993005">
          <w:marLeft w:val="0"/>
          <w:marRight w:val="0"/>
          <w:marTop w:val="0"/>
          <w:marBottom w:val="0"/>
          <w:divBdr>
            <w:top w:val="none" w:sz="0" w:space="0" w:color="auto"/>
            <w:left w:val="none" w:sz="0" w:space="0" w:color="auto"/>
            <w:bottom w:val="none" w:sz="0" w:space="0" w:color="auto"/>
            <w:right w:val="none" w:sz="0" w:space="0" w:color="auto"/>
          </w:divBdr>
        </w:div>
        <w:div w:id="904727912">
          <w:marLeft w:val="0"/>
          <w:marRight w:val="0"/>
          <w:marTop w:val="0"/>
          <w:marBottom w:val="0"/>
          <w:divBdr>
            <w:top w:val="none" w:sz="0" w:space="0" w:color="auto"/>
            <w:left w:val="none" w:sz="0" w:space="0" w:color="auto"/>
            <w:bottom w:val="none" w:sz="0" w:space="0" w:color="auto"/>
            <w:right w:val="none" w:sz="0" w:space="0" w:color="auto"/>
          </w:divBdr>
        </w:div>
        <w:div w:id="1234438541">
          <w:marLeft w:val="0"/>
          <w:marRight w:val="0"/>
          <w:marTop w:val="0"/>
          <w:marBottom w:val="0"/>
          <w:divBdr>
            <w:top w:val="none" w:sz="0" w:space="0" w:color="auto"/>
            <w:left w:val="none" w:sz="0" w:space="0" w:color="auto"/>
            <w:bottom w:val="none" w:sz="0" w:space="0" w:color="auto"/>
            <w:right w:val="none" w:sz="0" w:space="0" w:color="auto"/>
          </w:divBdr>
        </w:div>
        <w:div w:id="1826894140">
          <w:marLeft w:val="0"/>
          <w:marRight w:val="0"/>
          <w:marTop w:val="0"/>
          <w:marBottom w:val="0"/>
          <w:divBdr>
            <w:top w:val="none" w:sz="0" w:space="0" w:color="auto"/>
            <w:left w:val="none" w:sz="0" w:space="0" w:color="auto"/>
            <w:bottom w:val="none" w:sz="0" w:space="0" w:color="auto"/>
            <w:right w:val="none" w:sz="0" w:space="0" w:color="auto"/>
          </w:divBdr>
        </w:div>
        <w:div w:id="1371413006">
          <w:marLeft w:val="0"/>
          <w:marRight w:val="0"/>
          <w:marTop w:val="0"/>
          <w:marBottom w:val="0"/>
          <w:divBdr>
            <w:top w:val="none" w:sz="0" w:space="0" w:color="auto"/>
            <w:left w:val="none" w:sz="0" w:space="0" w:color="auto"/>
            <w:bottom w:val="none" w:sz="0" w:space="0" w:color="auto"/>
            <w:right w:val="none" w:sz="0" w:space="0" w:color="auto"/>
          </w:divBdr>
        </w:div>
        <w:div w:id="438332754">
          <w:marLeft w:val="0"/>
          <w:marRight w:val="0"/>
          <w:marTop w:val="0"/>
          <w:marBottom w:val="0"/>
          <w:divBdr>
            <w:top w:val="none" w:sz="0" w:space="0" w:color="auto"/>
            <w:left w:val="none" w:sz="0" w:space="0" w:color="auto"/>
            <w:bottom w:val="none" w:sz="0" w:space="0" w:color="auto"/>
            <w:right w:val="none" w:sz="0" w:space="0" w:color="auto"/>
          </w:divBdr>
        </w:div>
        <w:div w:id="201602435">
          <w:marLeft w:val="0"/>
          <w:marRight w:val="0"/>
          <w:marTop w:val="0"/>
          <w:marBottom w:val="0"/>
          <w:divBdr>
            <w:top w:val="none" w:sz="0" w:space="0" w:color="auto"/>
            <w:left w:val="none" w:sz="0" w:space="0" w:color="auto"/>
            <w:bottom w:val="none" w:sz="0" w:space="0" w:color="auto"/>
            <w:right w:val="none" w:sz="0" w:space="0" w:color="auto"/>
          </w:divBdr>
        </w:div>
        <w:div w:id="160660094">
          <w:marLeft w:val="0"/>
          <w:marRight w:val="0"/>
          <w:marTop w:val="0"/>
          <w:marBottom w:val="0"/>
          <w:divBdr>
            <w:top w:val="none" w:sz="0" w:space="0" w:color="auto"/>
            <w:left w:val="none" w:sz="0" w:space="0" w:color="auto"/>
            <w:bottom w:val="none" w:sz="0" w:space="0" w:color="auto"/>
            <w:right w:val="none" w:sz="0" w:space="0" w:color="auto"/>
          </w:divBdr>
        </w:div>
        <w:div w:id="1300265233">
          <w:marLeft w:val="0"/>
          <w:marRight w:val="0"/>
          <w:marTop w:val="0"/>
          <w:marBottom w:val="0"/>
          <w:divBdr>
            <w:top w:val="none" w:sz="0" w:space="0" w:color="auto"/>
            <w:left w:val="none" w:sz="0" w:space="0" w:color="auto"/>
            <w:bottom w:val="none" w:sz="0" w:space="0" w:color="auto"/>
            <w:right w:val="none" w:sz="0" w:space="0" w:color="auto"/>
          </w:divBdr>
        </w:div>
        <w:div w:id="568535710">
          <w:marLeft w:val="0"/>
          <w:marRight w:val="0"/>
          <w:marTop w:val="0"/>
          <w:marBottom w:val="0"/>
          <w:divBdr>
            <w:top w:val="none" w:sz="0" w:space="0" w:color="auto"/>
            <w:left w:val="none" w:sz="0" w:space="0" w:color="auto"/>
            <w:bottom w:val="none" w:sz="0" w:space="0" w:color="auto"/>
            <w:right w:val="none" w:sz="0" w:space="0" w:color="auto"/>
          </w:divBdr>
        </w:div>
        <w:div w:id="2088964454">
          <w:marLeft w:val="0"/>
          <w:marRight w:val="0"/>
          <w:marTop w:val="0"/>
          <w:marBottom w:val="0"/>
          <w:divBdr>
            <w:top w:val="none" w:sz="0" w:space="0" w:color="auto"/>
            <w:left w:val="none" w:sz="0" w:space="0" w:color="auto"/>
            <w:bottom w:val="none" w:sz="0" w:space="0" w:color="auto"/>
            <w:right w:val="none" w:sz="0" w:space="0" w:color="auto"/>
          </w:divBdr>
        </w:div>
        <w:div w:id="168375480">
          <w:marLeft w:val="0"/>
          <w:marRight w:val="0"/>
          <w:marTop w:val="0"/>
          <w:marBottom w:val="0"/>
          <w:divBdr>
            <w:top w:val="none" w:sz="0" w:space="0" w:color="auto"/>
            <w:left w:val="none" w:sz="0" w:space="0" w:color="auto"/>
            <w:bottom w:val="none" w:sz="0" w:space="0" w:color="auto"/>
            <w:right w:val="none" w:sz="0" w:space="0" w:color="auto"/>
          </w:divBdr>
        </w:div>
        <w:div w:id="330328603">
          <w:marLeft w:val="0"/>
          <w:marRight w:val="0"/>
          <w:marTop w:val="0"/>
          <w:marBottom w:val="0"/>
          <w:divBdr>
            <w:top w:val="none" w:sz="0" w:space="0" w:color="auto"/>
            <w:left w:val="none" w:sz="0" w:space="0" w:color="auto"/>
            <w:bottom w:val="none" w:sz="0" w:space="0" w:color="auto"/>
            <w:right w:val="none" w:sz="0" w:space="0" w:color="auto"/>
          </w:divBdr>
        </w:div>
        <w:div w:id="1017391563">
          <w:marLeft w:val="0"/>
          <w:marRight w:val="0"/>
          <w:marTop w:val="0"/>
          <w:marBottom w:val="0"/>
          <w:divBdr>
            <w:top w:val="none" w:sz="0" w:space="0" w:color="auto"/>
            <w:left w:val="none" w:sz="0" w:space="0" w:color="auto"/>
            <w:bottom w:val="none" w:sz="0" w:space="0" w:color="auto"/>
            <w:right w:val="none" w:sz="0" w:space="0" w:color="auto"/>
          </w:divBdr>
        </w:div>
        <w:div w:id="2001958947">
          <w:marLeft w:val="0"/>
          <w:marRight w:val="0"/>
          <w:marTop w:val="0"/>
          <w:marBottom w:val="0"/>
          <w:divBdr>
            <w:top w:val="none" w:sz="0" w:space="0" w:color="auto"/>
            <w:left w:val="none" w:sz="0" w:space="0" w:color="auto"/>
            <w:bottom w:val="none" w:sz="0" w:space="0" w:color="auto"/>
            <w:right w:val="none" w:sz="0" w:space="0" w:color="auto"/>
          </w:divBdr>
        </w:div>
        <w:div w:id="1879119024">
          <w:marLeft w:val="0"/>
          <w:marRight w:val="0"/>
          <w:marTop w:val="0"/>
          <w:marBottom w:val="0"/>
          <w:divBdr>
            <w:top w:val="none" w:sz="0" w:space="0" w:color="auto"/>
            <w:left w:val="none" w:sz="0" w:space="0" w:color="auto"/>
            <w:bottom w:val="none" w:sz="0" w:space="0" w:color="auto"/>
            <w:right w:val="none" w:sz="0" w:space="0" w:color="auto"/>
          </w:divBdr>
        </w:div>
        <w:div w:id="1024596859">
          <w:marLeft w:val="0"/>
          <w:marRight w:val="0"/>
          <w:marTop w:val="0"/>
          <w:marBottom w:val="0"/>
          <w:divBdr>
            <w:top w:val="none" w:sz="0" w:space="0" w:color="auto"/>
            <w:left w:val="none" w:sz="0" w:space="0" w:color="auto"/>
            <w:bottom w:val="none" w:sz="0" w:space="0" w:color="auto"/>
            <w:right w:val="none" w:sz="0" w:space="0" w:color="auto"/>
          </w:divBdr>
        </w:div>
        <w:div w:id="1435133660">
          <w:marLeft w:val="0"/>
          <w:marRight w:val="0"/>
          <w:marTop w:val="0"/>
          <w:marBottom w:val="0"/>
          <w:divBdr>
            <w:top w:val="none" w:sz="0" w:space="0" w:color="auto"/>
            <w:left w:val="none" w:sz="0" w:space="0" w:color="auto"/>
            <w:bottom w:val="none" w:sz="0" w:space="0" w:color="auto"/>
            <w:right w:val="none" w:sz="0" w:space="0" w:color="auto"/>
          </w:divBdr>
        </w:div>
        <w:div w:id="551383204">
          <w:marLeft w:val="0"/>
          <w:marRight w:val="0"/>
          <w:marTop w:val="0"/>
          <w:marBottom w:val="0"/>
          <w:divBdr>
            <w:top w:val="none" w:sz="0" w:space="0" w:color="auto"/>
            <w:left w:val="none" w:sz="0" w:space="0" w:color="auto"/>
            <w:bottom w:val="none" w:sz="0" w:space="0" w:color="auto"/>
            <w:right w:val="none" w:sz="0" w:space="0" w:color="auto"/>
          </w:divBdr>
        </w:div>
        <w:div w:id="1518230117">
          <w:marLeft w:val="0"/>
          <w:marRight w:val="0"/>
          <w:marTop w:val="0"/>
          <w:marBottom w:val="0"/>
          <w:divBdr>
            <w:top w:val="none" w:sz="0" w:space="0" w:color="auto"/>
            <w:left w:val="none" w:sz="0" w:space="0" w:color="auto"/>
            <w:bottom w:val="none" w:sz="0" w:space="0" w:color="auto"/>
            <w:right w:val="none" w:sz="0" w:space="0" w:color="auto"/>
          </w:divBdr>
        </w:div>
        <w:div w:id="2023897993">
          <w:marLeft w:val="0"/>
          <w:marRight w:val="0"/>
          <w:marTop w:val="0"/>
          <w:marBottom w:val="0"/>
          <w:divBdr>
            <w:top w:val="none" w:sz="0" w:space="0" w:color="auto"/>
            <w:left w:val="none" w:sz="0" w:space="0" w:color="auto"/>
            <w:bottom w:val="none" w:sz="0" w:space="0" w:color="auto"/>
            <w:right w:val="none" w:sz="0" w:space="0" w:color="auto"/>
          </w:divBdr>
        </w:div>
        <w:div w:id="408121141">
          <w:marLeft w:val="0"/>
          <w:marRight w:val="0"/>
          <w:marTop w:val="0"/>
          <w:marBottom w:val="0"/>
          <w:divBdr>
            <w:top w:val="none" w:sz="0" w:space="0" w:color="auto"/>
            <w:left w:val="none" w:sz="0" w:space="0" w:color="auto"/>
            <w:bottom w:val="none" w:sz="0" w:space="0" w:color="auto"/>
            <w:right w:val="none" w:sz="0" w:space="0" w:color="auto"/>
          </w:divBdr>
        </w:div>
        <w:div w:id="1824665189">
          <w:marLeft w:val="0"/>
          <w:marRight w:val="0"/>
          <w:marTop w:val="0"/>
          <w:marBottom w:val="0"/>
          <w:divBdr>
            <w:top w:val="none" w:sz="0" w:space="0" w:color="auto"/>
            <w:left w:val="none" w:sz="0" w:space="0" w:color="auto"/>
            <w:bottom w:val="none" w:sz="0" w:space="0" w:color="auto"/>
            <w:right w:val="none" w:sz="0" w:space="0" w:color="auto"/>
          </w:divBdr>
        </w:div>
      </w:divsChild>
    </w:div>
    <w:div w:id="1611431371">
      <w:bodyDiv w:val="1"/>
      <w:marLeft w:val="0"/>
      <w:marRight w:val="0"/>
      <w:marTop w:val="0"/>
      <w:marBottom w:val="0"/>
      <w:divBdr>
        <w:top w:val="none" w:sz="0" w:space="0" w:color="auto"/>
        <w:left w:val="none" w:sz="0" w:space="0" w:color="auto"/>
        <w:bottom w:val="none" w:sz="0" w:space="0" w:color="auto"/>
        <w:right w:val="none" w:sz="0" w:space="0" w:color="auto"/>
      </w:divBdr>
    </w:div>
    <w:div w:id="1697272841">
      <w:bodyDiv w:val="1"/>
      <w:marLeft w:val="0"/>
      <w:marRight w:val="0"/>
      <w:marTop w:val="0"/>
      <w:marBottom w:val="0"/>
      <w:divBdr>
        <w:top w:val="none" w:sz="0" w:space="0" w:color="auto"/>
        <w:left w:val="none" w:sz="0" w:space="0" w:color="auto"/>
        <w:bottom w:val="none" w:sz="0" w:space="0" w:color="auto"/>
        <w:right w:val="none" w:sz="0" w:space="0" w:color="auto"/>
      </w:divBdr>
    </w:div>
    <w:div w:id="1701316372">
      <w:bodyDiv w:val="1"/>
      <w:marLeft w:val="0"/>
      <w:marRight w:val="0"/>
      <w:marTop w:val="0"/>
      <w:marBottom w:val="0"/>
      <w:divBdr>
        <w:top w:val="none" w:sz="0" w:space="0" w:color="auto"/>
        <w:left w:val="none" w:sz="0" w:space="0" w:color="auto"/>
        <w:bottom w:val="none" w:sz="0" w:space="0" w:color="auto"/>
        <w:right w:val="none" w:sz="0" w:space="0" w:color="auto"/>
      </w:divBdr>
    </w:div>
    <w:div w:id="1711689241">
      <w:bodyDiv w:val="1"/>
      <w:marLeft w:val="0"/>
      <w:marRight w:val="0"/>
      <w:marTop w:val="0"/>
      <w:marBottom w:val="0"/>
      <w:divBdr>
        <w:top w:val="none" w:sz="0" w:space="0" w:color="auto"/>
        <w:left w:val="none" w:sz="0" w:space="0" w:color="auto"/>
        <w:bottom w:val="none" w:sz="0" w:space="0" w:color="auto"/>
        <w:right w:val="none" w:sz="0" w:space="0" w:color="auto"/>
      </w:divBdr>
    </w:div>
    <w:div w:id="1764230183">
      <w:bodyDiv w:val="1"/>
      <w:marLeft w:val="0"/>
      <w:marRight w:val="0"/>
      <w:marTop w:val="0"/>
      <w:marBottom w:val="0"/>
      <w:divBdr>
        <w:top w:val="none" w:sz="0" w:space="0" w:color="auto"/>
        <w:left w:val="none" w:sz="0" w:space="0" w:color="auto"/>
        <w:bottom w:val="none" w:sz="0" w:space="0" w:color="auto"/>
        <w:right w:val="none" w:sz="0" w:space="0" w:color="auto"/>
      </w:divBdr>
    </w:div>
    <w:div w:id="1820422723">
      <w:bodyDiv w:val="1"/>
      <w:marLeft w:val="0"/>
      <w:marRight w:val="0"/>
      <w:marTop w:val="0"/>
      <w:marBottom w:val="0"/>
      <w:divBdr>
        <w:top w:val="none" w:sz="0" w:space="0" w:color="auto"/>
        <w:left w:val="none" w:sz="0" w:space="0" w:color="auto"/>
        <w:bottom w:val="none" w:sz="0" w:space="0" w:color="auto"/>
        <w:right w:val="none" w:sz="0" w:space="0" w:color="auto"/>
      </w:divBdr>
    </w:div>
    <w:div w:id="1869367384">
      <w:bodyDiv w:val="1"/>
      <w:marLeft w:val="0"/>
      <w:marRight w:val="0"/>
      <w:marTop w:val="0"/>
      <w:marBottom w:val="0"/>
      <w:divBdr>
        <w:top w:val="none" w:sz="0" w:space="0" w:color="auto"/>
        <w:left w:val="none" w:sz="0" w:space="0" w:color="auto"/>
        <w:bottom w:val="none" w:sz="0" w:space="0" w:color="auto"/>
        <w:right w:val="none" w:sz="0" w:space="0" w:color="auto"/>
      </w:divBdr>
    </w:div>
    <w:div w:id="1894196964">
      <w:bodyDiv w:val="1"/>
      <w:marLeft w:val="0"/>
      <w:marRight w:val="0"/>
      <w:marTop w:val="0"/>
      <w:marBottom w:val="0"/>
      <w:divBdr>
        <w:top w:val="none" w:sz="0" w:space="0" w:color="auto"/>
        <w:left w:val="none" w:sz="0" w:space="0" w:color="auto"/>
        <w:bottom w:val="none" w:sz="0" w:space="0" w:color="auto"/>
        <w:right w:val="none" w:sz="0" w:space="0" w:color="auto"/>
      </w:divBdr>
    </w:div>
    <w:div w:id="1942251018">
      <w:bodyDiv w:val="1"/>
      <w:marLeft w:val="0"/>
      <w:marRight w:val="0"/>
      <w:marTop w:val="0"/>
      <w:marBottom w:val="0"/>
      <w:divBdr>
        <w:top w:val="none" w:sz="0" w:space="0" w:color="auto"/>
        <w:left w:val="none" w:sz="0" w:space="0" w:color="auto"/>
        <w:bottom w:val="none" w:sz="0" w:space="0" w:color="auto"/>
        <w:right w:val="none" w:sz="0" w:space="0" w:color="auto"/>
      </w:divBdr>
    </w:div>
    <w:div w:id="2078674066">
      <w:bodyDiv w:val="1"/>
      <w:marLeft w:val="0"/>
      <w:marRight w:val="0"/>
      <w:marTop w:val="0"/>
      <w:marBottom w:val="0"/>
      <w:divBdr>
        <w:top w:val="none" w:sz="0" w:space="0" w:color="auto"/>
        <w:left w:val="none" w:sz="0" w:space="0" w:color="auto"/>
        <w:bottom w:val="none" w:sz="0" w:space="0" w:color="auto"/>
        <w:right w:val="none" w:sz="0" w:space="0" w:color="auto"/>
      </w:divBdr>
    </w:div>
    <w:div w:id="2092114149">
      <w:bodyDiv w:val="1"/>
      <w:marLeft w:val="0"/>
      <w:marRight w:val="0"/>
      <w:marTop w:val="0"/>
      <w:marBottom w:val="0"/>
      <w:divBdr>
        <w:top w:val="none" w:sz="0" w:space="0" w:color="auto"/>
        <w:left w:val="none" w:sz="0" w:space="0" w:color="auto"/>
        <w:bottom w:val="none" w:sz="0" w:space="0" w:color="auto"/>
        <w:right w:val="none" w:sz="0" w:space="0" w:color="auto"/>
      </w:divBdr>
    </w:div>
    <w:div w:id="2121680195">
      <w:bodyDiv w:val="1"/>
      <w:marLeft w:val="0"/>
      <w:marRight w:val="0"/>
      <w:marTop w:val="0"/>
      <w:marBottom w:val="0"/>
      <w:divBdr>
        <w:top w:val="none" w:sz="0" w:space="0" w:color="auto"/>
        <w:left w:val="none" w:sz="0" w:space="0" w:color="auto"/>
        <w:bottom w:val="none" w:sz="0" w:space="0" w:color="auto"/>
        <w:right w:val="none" w:sz="0" w:space="0" w:color="auto"/>
      </w:divBdr>
    </w:div>
    <w:div w:id="213949598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OLIwi\Google%20Drive\Dissertation_\Report\Video%20Tracking%20and%20Data%20Analysis%20Software%20for%20Monitoring%20Group%20Behaviour%20in%202D%20videos.docx" TargetMode="Externa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oleObject" Target="embeddings/oleObject2.bin"/><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8.jpeg"/><Relationship Id="rId42" Type="http://schemas.openxmlformats.org/officeDocument/2006/relationships/image" Target="media/image23.emf"/><Relationship Id="rId47" Type="http://schemas.openxmlformats.org/officeDocument/2006/relationships/hyperlink" Target="https://www.raywenderlich.com/162654/scrum-one-bring-scrum-one-person-operation" TargetMode="External"/><Relationship Id="rId50"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hyperlink" Target="file:///C:\Users\OLIwi\Google%20Drive\Dissertation_\Report\Video%20Tracking%20and%20Data%20Analysis%20Software%20for%20Monitoring%20Group%20Behaviour%20in%202D%20videos.docx"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1.emf"/><Relationship Id="rId46" Type="http://schemas.openxmlformats.org/officeDocument/2006/relationships/hyperlink" Target="http://opencv-python-tutroals.readthedocs.io/en/latest/py_tutorials/py_setup/py_intro/py_intro.html" TargetMode="Externa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jpeg"/><Relationship Id="rId29" Type="http://schemas.openxmlformats.org/officeDocument/2006/relationships/image" Target="media/image13.jpeg"/><Relationship Id="rId41" Type="http://schemas.openxmlformats.org/officeDocument/2006/relationships/oleObject" Target="embeddings/oleObject3.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OLIwi\Google%20Drive\Dissertation_\Report\Video%20Tracking%20and%20Data%20Analysis%20Software%20for%20Monitoring%20Group%20Behaviour%20in%202D%20videos.docx" TargetMode="External"/><Relationship Id="rId24" Type="http://schemas.microsoft.com/office/2007/relationships/hdphoto" Target="media/hdphoto1.wdp"/><Relationship Id="rId32" Type="http://schemas.openxmlformats.org/officeDocument/2006/relationships/image" Target="media/image16.png"/><Relationship Id="rId37" Type="http://schemas.openxmlformats.org/officeDocument/2006/relationships/oleObject" Target="embeddings/oleObject1.bin"/><Relationship Id="rId40" Type="http://schemas.openxmlformats.org/officeDocument/2006/relationships/image" Target="media/image22.emf"/><Relationship Id="rId45" Type="http://schemas.openxmlformats.org/officeDocument/2006/relationships/hyperlink" Target="https://doi.org/10.1371/journal.pcbi.1003762"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emf"/><Relationship Id="rId49" Type="http://schemas.openxmlformats.org/officeDocument/2006/relationships/hyperlink" Target="http://jump.aber.ac.uk/?sxxpt" TargetMode="External"/><Relationship Id="rId10" Type="http://schemas.microsoft.com/office/2016/09/relationships/commentsIds" Target="commentsIds.xml"/><Relationship Id="rId19" Type="http://schemas.openxmlformats.org/officeDocument/2006/relationships/image" Target="media/image4.png"/><Relationship Id="rId31" Type="http://schemas.openxmlformats.org/officeDocument/2006/relationships/image" Target="media/image15.jpeg"/><Relationship Id="rId44" Type="http://schemas.openxmlformats.org/officeDocument/2006/relationships/hyperlink" Target="https://doi.org/10.3758/BF03195394" TargetMode="External"/><Relationship Id="rId52"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eader" Target="header1.xm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oleObject" Target="embeddings/oleObject4.bin"/><Relationship Id="rId48" Type="http://schemas.openxmlformats.org/officeDocument/2006/relationships/hyperlink" Target="http://blackboard.aber.ac.uk/" TargetMode="External"/><Relationship Id="rId8" Type="http://schemas.openxmlformats.org/officeDocument/2006/relationships/comments" Target="comments.xml"/><Relationship Id="rId51"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OLIwi\Google%20Drive\Dissertation_\Report\MMP_Final_Report_Template_Research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2">
          <a:schemeClr val="accent1"/>
        </a:lnRef>
        <a:fillRef idx="1">
          <a:schemeClr val="lt1"/>
        </a:fillRef>
        <a:effectRef idx="0">
          <a:schemeClr val="accent1"/>
        </a:effectRef>
        <a:fontRef idx="minor">
          <a:schemeClr val="dk1"/>
        </a:fontRef>
      </a:style>
    </a:spDef>
    <a:lnDef>
      <a:spPr/>
      <a:bodyPr/>
      <a:lstStyle/>
      <a:style>
        <a:lnRef idx="1">
          <a:schemeClr val="accent1"/>
        </a:lnRef>
        <a:fillRef idx="0">
          <a:schemeClr val="accent1"/>
        </a:fillRef>
        <a:effectRef idx="0">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Omi13</b:Tag>
    <b:SourceType>JournalArticle</b:SourceType>
    <b:Guid>{867FD545-84E5-4F7F-91B9-E41858231896}</b:Guid>
    <b:Title>Comparison of Machine Learning Classifiers for Recognition of Online and Offline Handwritten Digits</b:Title>
    <b:InternetSiteTitle>Research Gate</b:InternetSiteTitle>
    <b:Year>2013</b:Year>
    <b:URL>https://www.researchgate.net/publication/259563038_Comparison_of_Machine_Learning_Classifiers_for_Recognition_of_Online_and_Offline_Handwritten_Digits</b:URL>
    <b:Pages>39-47</b:Pages>
    <b:JournalName>Computer Engineering and Intelligent Systems </b:JournalName>
    <b:Author>
      <b:Author>
        <b:NameList>
          <b:Person>
            <b:Last>Omidiora</b:Last>
            <b:First>Elijah</b:First>
          </b:Person>
        </b:NameList>
      </b:Author>
    </b:Author>
    <b:RefOrder>1</b:RefOrder>
  </b:Source>
  <b:Source>
    <b:Tag>Ano17</b:Tag>
    <b:SourceType>InternetSite</b:SourceType>
    <b:Guid>{5D182D62-BB55-49B7-89DD-6C8149AD75A9}</b:Guid>
    <b:Author>
      <b:Author>
        <b:NameList>
          <b:Person>
            <b:Last>Anon</b:Last>
          </b:Person>
        </b:NameList>
      </b:Author>
    </b:Author>
    <b:Title>Noisy Data in Data Mining</b:Title>
    <b:InternetSiteTitle>Soft Computing and Intelligent Information Systems</b:InternetSiteTitle>
    <b:Year>2017</b:Year>
    <b:Month>12</b:Month>
    <b:Day>07</b:Day>
    <b:URL>http://sci2s.ugr.es/noisydata</b:URL>
    <b:RefOrder>2</b:RefOrder>
  </b:Source>
  <b:Source>
    <b:Tag>Bro99</b:Tag>
    <b:SourceType>JournalArticle</b:SourceType>
    <b:Guid>{D7AC7047-BC92-4AE1-AFB5-C4BB958F34B7}</b:Guid>
    <b:Author>
      <b:Author>
        <b:NameList>
          <b:Person>
            <b:Last>Brodley</b:Last>
            <b:First>Carla</b:First>
            <b:Middle>E.</b:Middle>
          </b:Person>
          <b:Person>
            <b:Last>Friedl</b:Last>
            <b:First>Mark</b:First>
            <b:Middle>A.</b:Middle>
          </b:Person>
        </b:NameList>
      </b:Author>
    </b:Author>
    <b:Title>Identifying Mislabeled Training Data</b:Title>
    <b:InternetSiteTitle>Journal of Artificial Intelligence Research</b:InternetSiteTitle>
    <b:Year>1999</b:Year>
    <b:URL>https://arxiv.org/pdf/1106.0219.pdf</b:URL>
    <b:JournalName>Journal of Artificial Intelligence Research</b:JournalName>
    <b:Pages>130-135</b:Pages>
    <b:RefOrder>3</b:RefOrder>
  </b:Source>
  <b:Source>
    <b:Tag>Bro16</b:Tag>
    <b:SourceType>DocumentFromInternetSite</b:SourceType>
    <b:Guid>{A97A401C-CA5C-4C4B-8652-8B9F75B4066D}</b:Guid>
    <b:Author>
      <b:Author>
        <b:NameList>
          <b:Person>
            <b:Last>Brownlee</b:Last>
            <b:First>Jason</b:First>
          </b:Person>
        </b:NameList>
      </b:Author>
    </b:Author>
    <b:Title>Overfitting and Underfitting With Machine Learning Algorithms</b:Title>
    <b:Year>2016</b:Year>
    <b:InternetSiteTitle>Machine Learning Mastery</b:InternetSiteTitle>
    <b:Month>March</b:Month>
    <b:Day>21</b:Day>
    <b:URL> Jason Brownlee </b:URL>
    <b:RefOrder>4</b:RefOrder>
  </b:Source>
  <b:Source>
    <b:Tag>Coh95</b:Tag>
    <b:SourceType>JournalArticle</b:SourceType>
    <b:Guid>{E0C9A57B-E04C-4A9D-98F3-F246759A6D13}</b:Guid>
    <b:Title>Fast Effective Rule Induction</b:Title>
    <b:Year>1995</b:Year>
    <b:Author>
      <b:Author>
        <b:NameList>
          <b:Person>
            <b:Last>Cohen</b:Last>
            <b:First>William</b:First>
            <b:Middle>W.</b:Middle>
          </b:Person>
        </b:NameList>
      </b:Author>
    </b:Author>
    <b:Pages>115-123</b:Pages>
    <b:JournalName>Twelfth International Conference on Machine Learning</b:JournalName>
    <b:RefOrder>5</b:RefOrder>
  </b:Source>
  <b:Source>
    <b:Tag>Lui07</b:Tag>
    <b:SourceType>JournalArticle</b:SourceType>
    <b:Guid>{4CDDA2E1-3249-4BE7-B346-F8BDA7DE1F03}</b:Guid>
    <b:Author>
      <b:Author>
        <b:NameList>
          <b:Person>
            <b:Last>Daza</b:Last>
            <b:First>Luis</b:First>
          </b:Person>
        </b:NameList>
      </b:Author>
    </b:Author>
    <b:Title>An Algorithm for Detecting Noise on Supervised </b:Title>
    <b:JournalName>Proceedings of the World Congress on Engineering and Computer Science</b:JournalName>
    <b:Year>2007</b:Year>
    <b:Pages>24-26</b:Pages>
    <b:RefOrder>6</b:RefOrder>
  </b:Source>
  <b:Source>
    <b:Tag>Eib16</b:Tag>
    <b:SourceType>InternetSite</b:SourceType>
    <b:Guid>{00D4AE8C-0C95-4C42-ACC1-E02ADE4D0CCE}</b:Guid>
    <b:Title>Outputting training predictions for cross-validation </b:Title>
    <b:Year>2016</b:Year>
    <b:Author>
      <b:Author>
        <b:NameList>
          <b:Person>
            <b:Last>Frank</b:Last>
            <b:First>Eibe</b:First>
          </b:Person>
        </b:NameList>
      </b:Author>
    </b:Author>
    <b:InternetSiteTitle>Weka</b:InternetSiteTitle>
    <b:Month>September</b:Month>
    <b:Day>12</b:Day>
    <b:URL>http://weka.8497.n7.nabble.com/Outputting-training-predictions-for-cross-validation-td38145.html</b:URL>
    <b:RefOrder>7</b:RefOrder>
  </b:Source>
  <b:Source>
    <b:Tag>Cha13</b:Tag>
    <b:SourceType>JournalArticle</b:SourceType>
    <b:Guid>{F489F1AC-877C-4FE4-AB10-D026291EB0D5}</b:Guid>
    <b:Author>
      <b:Author>
        <b:NameList>
          <b:Person>
            <b:Last>Kaensar</b:Last>
            <b:First>Chayaporn</b:First>
          </b:Person>
        </b:NameList>
      </b:Author>
    </b:Author>
    <b:Title>A Comparative Study on Handwriting Digit Recognition Classifier Using Neural Network, Support Vector Machine and K-Nearest Neighbor</b:Title>
    <b:JournalName>The 9th International Conference on Computing and InformationTechnology </b:JournalName>
    <b:Year>2013</b:Year>
    <b:Pages>155-163</b:Pages>
    <b:Volume>209</b:Volume>
    <b:Issue>9</b:Issue>
    <b:RefOrder>8</b:RefOrder>
  </b:Source>
  <b:Source>
    <b:Tag>Kim06</b:Tag>
    <b:SourceType>JournalArticle</b:SourceType>
    <b:Guid>{70D4B8F4-619E-45C0-8C2F-838B9462F55F}</b:Guid>
    <b:Title>Some Effective Techniques for Naive Bayes Text Classification</b:Title>
    <b:Year>2006</b:Year>
    <b:URL>http://ieeexplore.ieee.org/abstract/document/1704799/</b:URL>
    <b:Pages>1457 - 1466</b:Pages>
    <b:JournalName>IEEE Transactions on Knowledge and Data Engineering </b:JournalName>
    <b:Author>
      <b:Author>
        <b:NameList>
          <b:Person>
            <b:Last>Kim</b:Last>
            <b:First>Sang-Bum</b:First>
          </b:Person>
        </b:NameList>
      </b:Author>
    </b:Author>
    <b:RefOrder>9</b:RefOrder>
  </b:Source>
  <b:Source>
    <b:Tag>Man17</b:Tag>
    <b:SourceType>InternetSite</b:SourceType>
    <b:Guid>{4457E97C-8C78-4FC1-883F-63B86F295AA2}</b:Guid>
    <b:Author>
      <b:Author>
        <b:NameList>
          <b:Person>
            <b:Last>Poel</b:Last>
            <b:First>Mannes</b:First>
          </b:Person>
        </b:NameList>
      </b:Author>
    </b:Author>
    <b:Title>Detecting Mislabeled Data Using Supervised Machine Learning Techniques</b:Title>
    <b:InternetSiteTitle>SpringerLink</b:InternetSiteTitle>
    <b:Year>2017</b:Year>
    <b:Month>12</b:Month>
    <b:Day>07</b:Day>
    <b:URL>https://link.springer.com/chapter/10.1007/978-3-319-58628-1_43</b:URL>
    <b:RefOrder>10</b:RefOrder>
  </b:Source>
  <b:Source>
    <b:Tag>Saa</b:Tag>
    <b:SourceType>InternetSite</b:SourceType>
    <b:Guid>{70217EC8-55E1-41D6-803B-6AF36423C149}</b:Guid>
    <b:Author>
      <b:Author>
        <b:NameList>
          <b:Person>
            <b:Last>Saabas</b:Last>
            <b:First>Ando</b:First>
          </b:Person>
        </b:NameList>
      </b:Author>
    </b:Author>
    <b:Title>Interpreting random forests</b:Title>
    <b:InternetSiteTitle>Diving into data</b:InternetSiteTitle>
    <b:URL>blog.datadive.net/interpreting-random-forests/</b:URL>
    <b:Year>2014</b:Year>
    <b:Month>October</b:Month>
    <b:Day>19</b:Day>
    <b:RefOrder>11</b:RefOrder>
  </b:Source>
  <b:Source>
    <b:Tag>Anw14</b:Tag>
    <b:SourceType>InternetSite</b:SourceType>
    <b:Guid>{DFC534E6-B828-48E3-ACB1-1C0F5B49788D}</b:Guid>
    <b:Title>Baseline results to compare with for text classification</b:Title>
    <b:Year>2014</b:Year>
    <b:InternetSiteTitle>Research Gate</b:InternetSiteTitle>
    <b:URL>https://www.researchgate.net/post/What_are_the_baseline_results_to_compare_with_for_text_classification2</b:URL>
    <b:Author>
      <b:Author>
        <b:NameList>
          <b:Person>
            <b:Last>Yahya</b:Last>
            <b:First>Anwar</b:First>
            <b:Middle>Ali</b:Middle>
          </b:Person>
        </b:NameList>
      </b:Author>
    </b:Author>
    <b:RefOrder>12</b:RefOrder>
  </b:Source>
  <b:Source>
    <b:Tag>Rud28</b:Tag>
    <b:SourceType>Book</b:SourceType>
    <b:Guid>{1CAEA596-AB67-4DB1-A77D-F3D8CE93F0D1}</b:Guid>
    <b:Author>
      <b:Author>
        <b:NameList>
          <b:Person>
            <b:Last>Kingslake</b:Last>
            <b:First>Rudolf</b:First>
          </b:Person>
        </b:NameList>
      </b:Author>
    </b:Author>
    <b:Title>A history of the photographic lens</b:Title>
    <b:Year>1989-10-28</b:Year>
    <b:City>San Diego, US</b:City>
    <b:Publisher>Academic Press</b:Publisher>
    <b:RefOrder>13</b:RefOrder>
  </b:Source>
  <b:Source xmlns:b="http://schemas.openxmlformats.org/officeDocument/2006/bibliography">
    <b:Tag>WNo12</b:Tag>
    <b:SourceType>JournalArticle</b:SourceType>
    <b:Guid>{489D03ED-42AC-4205-833C-9C84C10EA93C}</b:Guid>
    <b:Title>A comparative study of Reduced Error Pruning method in decision tree algorithms</b:Title>
    <b:Year>2012</b:Year>
    <b:Pages>392-397</b:Pages>
    <b:Author>
      <b:Author>
        <b:NameList>
          <b:Person>
            <b:Last>W. Nor Haizan W. Mohamed</b:Last>
            <b:First>Mohd</b:First>
            <b:Middle>Najib Mohd Salleh, Abdul Halim Omar</b:Middle>
          </b:Person>
        </b:NameList>
      </b:Author>
    </b:Author>
    <b:JournalName>Control System, Computing and Engineering (ICCSCE)</b:JournalName>
    <b:RefOrder>14</b:RefOrder>
  </b:Source>
  <b:Source xmlns:b="http://schemas.openxmlformats.org/officeDocument/2006/bibliography">
    <b:Tag>Car08</b:Tag>
    <b:SourceType>ConferenceProceedings</b:SourceType>
    <b:Guid>{8F51D8E2-3FD1-4E3A-AF75-B579AA7CABEE}</b:Guid>
    <b:Title>A Novel Search Algorithm based on Fish School Behavior</b:Title>
    <b:Year>2008</b:Year>
    <b:City>Recife, Brazil</b:City>
    <b:Publisher>Department of Computing and Systems, Polytechnic School of Pernambuco, University of Pernambuco (UPE)</b:Publisher>
    <b:ConferenceName>International Conference on Systems, Man and Cybernetics</b:ConferenceName>
    <b:Author>
      <b:Author>
        <b:NameList>
          <b:Person>
            <b:Last>Carmelo J. A. Bastos Filho</b:Last>
            <b:First>Fernando</b:First>
            <b:Middle>B. de Lima Neto, Anthony J. C. C. Lins, Antônio I. S. Nascimento and Marília</b:Middle>
          </b:Person>
        </b:NameList>
      </b:Author>
    </b:Author>
    <b:RefOrder>15</b:RefOrder>
  </b:Source>
  <b:Source xmlns:b="http://schemas.openxmlformats.org/officeDocument/2006/bibliography">
    <b:Tag>San10</b:Tag>
    <b:SourceType>JournalArticle</b:SourceType>
    <b:Guid>{0C79783B-EB2B-4F4C-9DBD-3A743C6F1EAE}</b:Guid>
    <b:Title>Performance Comparison of SVM and ANN for Handwritten Devnagari Character Recognition</b:Title>
    <b:JournalName>CoRR</b:JournalName>
    <b:Year>‎2010 </b:Year>
    <b:Pages>n</b:Pages>
    <b:Volume> abs/1006.5902</b:Volume>
    <b:Issue>1</b:Issue>
    <b:Author>
      <b:Author>
        <b:NameList>
          <b:Person>
            <b:Last>Sandhya Arora</b:Last>
            <b:First>Debotosh</b:First>
            <b:Middle>Bhattacharjee, Mita Nasipuri, L. Malik, M. Kundu, D. K. Basu</b:Middle>
          </b:Person>
        </b:NameList>
      </b:Author>
    </b:Author>
    <b:RefOrder>16</b:RefOrder>
  </b:Source>
  <b:Source xmlns:b="http://schemas.openxmlformats.org/officeDocument/2006/bibliography">
    <b:Tag>ASt13</b:Tag>
    <b:SourceType>ArticleInAPeriodical</b:SourceType>
    <b:Guid>{9710DE52-94F1-4DB7-BE37-2B59084CD36C}</b:Guid>
    <b:Title>Visual Sensory networks and effective information transfer in animal groups. </b:Title>
    <b:Year>2013</b:Year>
    <b:Pages>709-711</b:Pages>
    <b:PeriodicalTitle>Current Biology</b:PeriodicalTitle>
    <b:Month>9</b:Month>
    <b:Day>9</b:Day>
    <b:Author>
      <b:Author>
        <b:NameList>
          <b:Person>
            <b:Last>A. Strandburg-Peshkin</b:Last>
            <b:First>C.R.</b:First>
            <b:Middle>Twomey, N.W.F. Bode, A.B. Hao, Y. Katz, C.C. Ioannou, S.B. Rosenthal, C.J. Torney, H. Shan Wu, S.A. Levin and I.D. Couzin</b:Middle>
          </b:Person>
        </b:NameList>
      </b:Author>
    </b:Author>
    <b:RefOrder>17</b:RefOrder>
  </b:Source>
  <b:Source>
    <b:Tag>Fan06</b:Tag>
    <b:SourceType>ElectronicSource</b:SourceType>
    <b:Guid>{E52665DD-0328-47E1-AC7A-88A127669513}</b:Guid>
    <b:Title>An improved "fish-search" algorithm for information retrieval</b:Title>
    <b:Year>2006</b:Year>
    <b:City>Wuhan, China</b:City>
    <b:Publisher>IEEE</b:Publisher>
    <b:Author>
      <b:Author>
        <b:NameList>
          <b:Person>
            <b:Last>Fang-fang Luo</b:Last>
          </b:Person>
          <b:Person>
            <b:Last>Guo-long Chen</b:Last>
          </b:Person>
          <b:Person>
            <b:Last>Wen-zhong Guo</b:Last>
          </b:Person>
        </b:NameList>
      </b:Author>
    </b:Author>
    <b:RefOrder>18</b:RefOrder>
  </b:Source>
</b:Sources>
</file>

<file path=customXml/itemProps1.xml><?xml version="1.0" encoding="utf-8"?>
<ds:datastoreItem xmlns:ds="http://schemas.openxmlformats.org/officeDocument/2006/customXml" ds:itemID="{E1CB09D7-6E02-4ED0-96B9-4D3E876238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MMP_Final_Report_Template_Research_Project.dotx</Template>
  <TotalTime>3638</TotalTime>
  <Pages>48</Pages>
  <Words>9980</Words>
  <Characters>56887</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Oliwia Marek</dc:creator>
  <cp:keywords/>
  <dc:description/>
  <cp:lastModifiedBy>Oliwia Marek</cp:lastModifiedBy>
  <cp:revision>740</cp:revision>
  <cp:lastPrinted>2014-04-07T14:00:00Z</cp:lastPrinted>
  <dcterms:created xsi:type="dcterms:W3CDTF">2018-03-23T13:57:00Z</dcterms:created>
  <dcterms:modified xsi:type="dcterms:W3CDTF">2018-04-25T08:53:00Z</dcterms:modified>
</cp:coreProperties>
</file>